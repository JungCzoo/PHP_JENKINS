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2" w:space="0" w:color="616467"/>
          <w:insideH w:val="single" w:sz="2" w:space="0" w:color="616467"/>
        </w:tblBorders>
        <w:tblLayout w:type="fixed"/>
        <w:tblCellMar>
          <w:top w:w="57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4"/>
        <w:gridCol w:w="5150"/>
      </w:tblGrid>
      <w:tr w:rsidR="00405F62" w:rsidTr="00D11E1E">
        <w:trPr>
          <w:trHeight w:val="4820"/>
        </w:trPr>
        <w:tc>
          <w:tcPr>
            <w:tcW w:w="9354" w:type="dxa"/>
            <w:gridSpan w:val="2"/>
          </w:tcPr>
          <w:p w:rsidR="00405F62" w:rsidRPr="00000AA8" w:rsidRDefault="00602D21" w:rsidP="00D11E1E">
            <w:pPr>
              <w:pStyle w:val="nCvrTitle"/>
            </w:pPr>
            <w:sdt>
              <w:sdtPr>
                <w:rPr>
                  <w:rFonts w:hint="eastAsia"/>
                </w:rPr>
                <w:alias w:val="제목"/>
                <w:tag w:val=""/>
                <w:id w:val="-1856952752"/>
                <w:placeholder>
                  <w:docPart w:val="64AF4D11E7A241A09F08AED93CAC69F8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405F62">
                  <w:rPr>
                    <w:rFonts w:hint="eastAsia"/>
                  </w:rPr>
                  <w:t xml:space="preserve">LINE Games </w:t>
                </w:r>
                <w:r w:rsidR="00405F62">
                  <w:rPr>
                    <w:rFonts w:hint="eastAsia"/>
                  </w:rPr>
                  <w:t>채용</w:t>
                </w:r>
                <w:r w:rsidR="00405F62">
                  <w:rPr>
                    <w:rFonts w:hint="eastAsia"/>
                  </w:rPr>
                  <w:t xml:space="preserve"> </w:t>
                </w:r>
                <w:r w:rsidR="00405F62">
                  <w:rPr>
                    <w:rFonts w:hint="eastAsia"/>
                  </w:rPr>
                  <w:t>과제</w:t>
                </w:r>
              </w:sdtContent>
            </w:sdt>
          </w:p>
          <w:p w:rsidR="00405F62" w:rsidRDefault="00405F62" w:rsidP="00D11E1E">
            <w:pPr>
              <w:pStyle w:val="nCvrSubTitle"/>
            </w:pPr>
          </w:p>
        </w:tc>
      </w:tr>
      <w:tr w:rsidR="00405F62" w:rsidTr="00D11E1E">
        <w:tc>
          <w:tcPr>
            <w:tcW w:w="4204" w:type="dxa"/>
            <w:tcMar>
              <w:top w:w="113" w:type="dxa"/>
            </w:tcMar>
          </w:tcPr>
          <w:p w:rsidR="00405F62" w:rsidRPr="00A81CB4" w:rsidRDefault="00405F62" w:rsidP="00D11E1E">
            <w:pPr>
              <w:pStyle w:val="nCvrNormal"/>
            </w:pPr>
            <w:r w:rsidRPr="00FA22C8">
              <w:t>Development Support</w:t>
            </w:r>
            <w:r>
              <w:t xml:space="preserve"> &gt; </w:t>
            </w:r>
            <w:proofErr w:type="spellStart"/>
            <w:r w:rsidR="008A04C6">
              <w:rPr>
                <w:rFonts w:hint="eastAsia"/>
              </w:rPr>
              <w:t>TechPM</w:t>
            </w:r>
            <w:proofErr w:type="spellEnd"/>
          </w:p>
        </w:tc>
        <w:tc>
          <w:tcPr>
            <w:tcW w:w="5150" w:type="dxa"/>
            <w:tcMar>
              <w:top w:w="113" w:type="dxa"/>
            </w:tcMar>
          </w:tcPr>
          <w:p w:rsidR="00405F62" w:rsidRPr="00B77518" w:rsidRDefault="00405F62" w:rsidP="00D11E1E">
            <w:pPr>
              <w:pStyle w:val="nClassification"/>
            </w:pPr>
          </w:p>
        </w:tc>
      </w:tr>
    </w:tbl>
    <w:p w:rsidR="00405F62" w:rsidRDefault="008A04C6" w:rsidP="008A04C6">
      <w:pPr>
        <w:tabs>
          <w:tab w:val="left" w:pos="2250"/>
        </w:tabs>
      </w:pPr>
      <w:r>
        <w:tab/>
      </w:r>
    </w:p>
    <w:p w:rsidR="00405F62" w:rsidRPr="00464943" w:rsidRDefault="008A04C6" w:rsidP="008A04C6">
      <w:pPr>
        <w:tabs>
          <w:tab w:val="left" w:pos="2250"/>
        </w:tabs>
        <w:sectPr w:rsidR="00405F62" w:rsidRPr="00464943" w:rsidSect="00725A36">
          <w:footerReference w:type="even" r:id="rId9"/>
          <w:footerReference w:type="default" r:id="rId10"/>
          <w:footerReference w:type="first" r:id="rId11"/>
          <w:pgSz w:w="11906" w:h="16838" w:code="9"/>
          <w:pgMar w:top="851" w:right="1276" w:bottom="1361" w:left="1276" w:header="1134" w:footer="737" w:gutter="0"/>
          <w:pgBorders>
            <w:bottom w:val="single" w:sz="2" w:space="0" w:color="616467"/>
          </w:pgBorders>
          <w:cols w:space="425"/>
          <w:titlePg/>
          <w:docGrid w:linePitch="360"/>
        </w:sectPr>
      </w:pPr>
      <w:r>
        <w:tab/>
      </w:r>
    </w:p>
    <w:tbl>
      <w:tblPr>
        <w:tblW w:w="5000" w:type="pct"/>
        <w:tblBorders>
          <w:top w:val="single" w:sz="2" w:space="0" w:color="616467"/>
          <w:bottom w:val="single" w:sz="2" w:space="0" w:color="616467"/>
        </w:tblBorders>
        <w:tblLayout w:type="fixed"/>
        <w:tblCellMar>
          <w:top w:w="57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4"/>
      </w:tblGrid>
      <w:tr w:rsidR="00405F62" w:rsidTr="00D11E1E">
        <w:trPr>
          <w:trHeight w:val="3119"/>
        </w:trPr>
        <w:tc>
          <w:tcPr>
            <w:tcW w:w="9353" w:type="dxa"/>
            <w:tcMar>
              <w:top w:w="0" w:type="dxa"/>
            </w:tcMar>
          </w:tcPr>
          <w:p w:rsidR="00405F62" w:rsidRPr="00000AA8" w:rsidRDefault="00405F62" w:rsidP="00D11E1E">
            <w:pPr>
              <w:pStyle w:val="nCvrTitled2"/>
            </w:pPr>
            <w:r w:rsidRPr="00000AA8">
              <w:lastRenderedPageBreak/>
              <w:t>저작권</w:t>
            </w:r>
          </w:p>
          <w:p w:rsidR="00405F62" w:rsidRPr="00D76B60" w:rsidRDefault="00405F62" w:rsidP="00D11E1E"/>
        </w:tc>
      </w:tr>
    </w:tbl>
    <w:p w:rsidR="00405F62" w:rsidRDefault="00405F62" w:rsidP="00405F62"/>
    <w:p w:rsidR="00405F62" w:rsidRPr="00000AA8" w:rsidRDefault="00405F62" w:rsidP="00405F62">
      <w:pPr>
        <w:pStyle w:val="nCvrNormal"/>
      </w:pPr>
      <w:r>
        <w:t xml:space="preserve">Copyright </w:t>
      </w:r>
      <w:r w:rsidRPr="00AA5E4B">
        <w:rPr>
          <w:rFonts w:hint="eastAsia"/>
        </w:rPr>
        <w:t>©</w:t>
      </w:r>
      <w:r>
        <w:rPr>
          <w:rFonts w:hint="eastAsia"/>
        </w:rPr>
        <w:t xml:space="preserve"> LINE</w:t>
      </w:r>
      <w:r>
        <w:t xml:space="preserve"> Games</w:t>
      </w:r>
      <w:r>
        <w:rPr>
          <w:rFonts w:hint="eastAsia"/>
        </w:rPr>
        <w:t xml:space="preserve"> </w:t>
      </w:r>
      <w:r w:rsidRPr="00000AA8">
        <w:t>Corp. All Rights Reserved.</w:t>
      </w:r>
    </w:p>
    <w:p w:rsidR="00405F62" w:rsidRPr="00000AA8" w:rsidRDefault="00405F62" w:rsidP="00405F62">
      <w:pPr>
        <w:pStyle w:val="nCvrNormal"/>
      </w:pPr>
    </w:p>
    <w:p w:rsidR="00405F62" w:rsidRPr="00417874" w:rsidRDefault="00405F62" w:rsidP="00405F62">
      <w:pPr>
        <w:pStyle w:val="nCvrNormal"/>
      </w:pPr>
      <w:r>
        <w:rPr>
          <w:rFonts w:hint="eastAsia"/>
        </w:rPr>
        <w:t xml:space="preserve">이 </w:t>
      </w:r>
      <w:r w:rsidRPr="00417874">
        <w:rPr>
          <w:rFonts w:hint="eastAsia"/>
        </w:rPr>
        <w:t xml:space="preserve">문서는 </w:t>
      </w:r>
      <w:sdt>
        <w:sdtPr>
          <w:rPr>
            <w:rFonts w:hint="eastAsia"/>
          </w:rPr>
          <w:alias w:val="회사"/>
          <w:tag w:val=""/>
          <w:id w:val="195204856"/>
          <w:placeholder>
            <w:docPart w:val="8B93AA5F67024D659D5100BDC9D1963B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>
            <w:rPr>
              <w:rFonts w:hint="eastAsia"/>
            </w:rPr>
            <w:t>LINE</w:t>
          </w:r>
          <w:r>
            <w:t xml:space="preserve"> Games</w:t>
          </w:r>
          <w:r>
            <w:rPr>
              <w:rFonts w:hint="eastAsia"/>
            </w:rPr>
            <w:t>(주)</w:t>
          </w:r>
        </w:sdtContent>
      </w:sdt>
      <w:r w:rsidRPr="00417874">
        <w:rPr>
          <w:rFonts w:hint="eastAsia"/>
        </w:rPr>
        <w:t xml:space="preserve">의 지적 재산이므로 어떠한 경우에도 </w:t>
      </w:r>
      <w:sdt>
        <w:sdtPr>
          <w:rPr>
            <w:rFonts w:hint="eastAsia"/>
          </w:rPr>
          <w:alias w:val="회사"/>
          <w:tag w:val=""/>
          <w:id w:val="-1812165347"/>
          <w:placeholder>
            <w:docPart w:val="F164887308EA4435A65EB2D5BBA849BB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>
            <w:rPr>
              <w:rFonts w:hint="eastAsia"/>
            </w:rPr>
            <w:t>LINE Games(주)</w:t>
          </w:r>
        </w:sdtContent>
      </w:sdt>
      <w:r w:rsidRPr="00417874">
        <w:rPr>
          <w:rFonts w:hint="eastAsia"/>
        </w:rPr>
        <w:t>의 공식적인 허가 없이 이 문서의 일부 또는 전체를 복제, 전송, 배포하거나 변경하여 사용할 수 없습니다.</w:t>
      </w:r>
    </w:p>
    <w:p w:rsidR="00405F62" w:rsidRPr="00417874" w:rsidRDefault="00405F62" w:rsidP="00405F62">
      <w:pPr>
        <w:pStyle w:val="nCvrNormal"/>
      </w:pPr>
      <w:r w:rsidRPr="00417874">
        <w:rPr>
          <w:rFonts w:hint="eastAsia"/>
        </w:rPr>
        <w:t xml:space="preserve">이 문서는 정보 제공의 목적으로만 제공됩니다. </w:t>
      </w:r>
      <w:sdt>
        <w:sdtPr>
          <w:rPr>
            <w:rFonts w:hint="eastAsia"/>
          </w:rPr>
          <w:alias w:val="회사"/>
          <w:tag w:val=""/>
          <w:id w:val="-473914779"/>
          <w:placeholder>
            <w:docPart w:val="CE94B8261698434C93CE50DE917106AC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>
            <w:rPr>
              <w:rFonts w:hint="eastAsia"/>
            </w:rPr>
            <w:t>LINE Games(주)</w:t>
          </w:r>
        </w:sdtContent>
      </w:sdt>
      <w:r w:rsidRPr="00417874">
        <w:rPr>
          <w:rFonts w:hint="eastAsia"/>
        </w:rPr>
        <w:t xml:space="preserve">는 이 문서에 수록된 정보의 완전성과 정확성을 검증하기 위해 노력하였으나, 발생할 수 있는 내용상의 오류나 누락에 대해서는 책임지지 않습니다. 따라서 이 문서의 사용이나 사용 결과에 따른 책임은 전적으로 사용자에게 있으며, </w:t>
      </w:r>
      <w:sdt>
        <w:sdtPr>
          <w:rPr>
            <w:rFonts w:hint="eastAsia"/>
          </w:rPr>
          <w:alias w:val="회사"/>
          <w:tag w:val=""/>
          <w:id w:val="-634871550"/>
          <w:placeholder>
            <w:docPart w:val="04F261D5B9EA46FC99C1FF2AB5C9F61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>
            <w:rPr>
              <w:rFonts w:hint="eastAsia"/>
            </w:rPr>
            <w:t>LINE Games(주)</w:t>
          </w:r>
        </w:sdtContent>
      </w:sdt>
      <w:r w:rsidRPr="00417874">
        <w:rPr>
          <w:rFonts w:hint="eastAsia"/>
        </w:rPr>
        <w:t>는 이에 대해 명시적 혹은 묵시적으로 어떠한 보증도 하지 않습니다.</w:t>
      </w:r>
    </w:p>
    <w:p w:rsidR="00405F62" w:rsidRPr="005D3D59" w:rsidRDefault="00405F62" w:rsidP="00405F62">
      <w:pPr>
        <w:pStyle w:val="nCvrNormal"/>
      </w:pPr>
      <w:r w:rsidRPr="00417874">
        <w:rPr>
          <w:rFonts w:hint="eastAsia"/>
        </w:rPr>
        <w:t xml:space="preserve">관련 URL 정보를 포함하여 이 문서에서 언급한 특정 소프트웨어 </w:t>
      </w:r>
      <w:r w:rsidRPr="005D3D59">
        <w:rPr>
          <w:rFonts w:hint="eastAsia"/>
        </w:rPr>
        <w:t>상품이나 제품은 해당 소유자가 속한 현지 및 국내외 관련법을 따르며, 해당 법률을 준수하지 않음으로 인해 발생하는 모든 결과에 대한 책임은 전적으로 사용자 자신에게 있습니다.</w:t>
      </w:r>
    </w:p>
    <w:p w:rsidR="00405F62" w:rsidRPr="005D3D59" w:rsidRDefault="00405F62" w:rsidP="00405F62">
      <w:pPr>
        <w:pStyle w:val="nCvrNormal"/>
      </w:pPr>
    </w:p>
    <w:p w:rsidR="00405F62" w:rsidRDefault="00602D21" w:rsidP="00405F62">
      <w:pPr>
        <w:pStyle w:val="nCvrNormal"/>
      </w:pPr>
      <w:sdt>
        <w:sdtPr>
          <w:rPr>
            <w:rFonts w:hint="eastAsia"/>
          </w:rPr>
          <w:alias w:val="회사"/>
          <w:tag w:val=""/>
          <w:id w:val="-194235259"/>
          <w:placeholder>
            <w:docPart w:val="CDDB0BE66280465CABF2759F2AA77A61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405F62">
            <w:rPr>
              <w:rFonts w:hint="eastAsia"/>
            </w:rPr>
            <w:t>LINE Games(주)</w:t>
          </w:r>
        </w:sdtContent>
      </w:sdt>
      <w:r w:rsidR="00405F62" w:rsidRPr="005D3D59">
        <w:rPr>
          <w:rFonts w:hint="eastAsia"/>
        </w:rPr>
        <w:t>는 이 문서의 내용을</w:t>
      </w:r>
      <w:r w:rsidR="00405F62">
        <w:rPr>
          <w:rFonts w:hint="eastAsia"/>
        </w:rPr>
        <w:t xml:space="preserve"> 예고 없이 변경할 수 있습니다.</w:t>
      </w:r>
      <w:r w:rsidR="00405F62">
        <w:br w:type="page"/>
      </w:r>
    </w:p>
    <w:tbl>
      <w:tblPr>
        <w:tblW w:w="5000" w:type="pct"/>
        <w:tblBorders>
          <w:top w:val="single" w:sz="2" w:space="0" w:color="616467"/>
          <w:bottom w:val="single" w:sz="2" w:space="0" w:color="616467"/>
        </w:tblBorders>
        <w:tblLayout w:type="fixed"/>
        <w:tblCellMar>
          <w:top w:w="57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4"/>
      </w:tblGrid>
      <w:tr w:rsidR="00405F62" w:rsidTr="00D11E1E">
        <w:trPr>
          <w:trHeight w:val="3119"/>
        </w:trPr>
        <w:tc>
          <w:tcPr>
            <w:tcW w:w="9353" w:type="dxa"/>
            <w:tcMar>
              <w:top w:w="0" w:type="dxa"/>
            </w:tcMar>
          </w:tcPr>
          <w:p w:rsidR="00405F62" w:rsidRPr="00000AA8" w:rsidRDefault="00405F62" w:rsidP="00D11E1E">
            <w:pPr>
              <w:pStyle w:val="nCvrTitled2"/>
            </w:pPr>
            <w:r w:rsidRPr="00000AA8">
              <w:rPr>
                <w:rFonts w:hint="eastAsia"/>
              </w:rPr>
              <w:lastRenderedPageBreak/>
              <w:t>문서</w:t>
            </w:r>
            <w:r w:rsidRPr="00000AA8">
              <w:rPr>
                <w:rFonts w:hint="eastAsia"/>
              </w:rPr>
              <w:t xml:space="preserve"> </w:t>
            </w:r>
            <w:r w:rsidRPr="00000AA8">
              <w:rPr>
                <w:rFonts w:hint="eastAsia"/>
              </w:rPr>
              <w:t>정보</w:t>
            </w:r>
          </w:p>
          <w:p w:rsidR="00405F62" w:rsidRPr="00D76B60" w:rsidRDefault="00405F62" w:rsidP="00D11E1E"/>
        </w:tc>
      </w:tr>
    </w:tbl>
    <w:p w:rsidR="00405F62" w:rsidRPr="00000AA8" w:rsidRDefault="00405F62" w:rsidP="00405F62">
      <w:pPr>
        <w:pStyle w:val="nCvrTitled3"/>
      </w:pPr>
      <w:r w:rsidRPr="00000AA8">
        <w:rPr>
          <w:rFonts w:hint="eastAsia"/>
        </w:rPr>
        <w:t>문서</w:t>
      </w:r>
      <w:r w:rsidRPr="00000AA8"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405F62" w:rsidRPr="00E46770" w:rsidRDefault="00405F62" w:rsidP="00405F62">
      <w:pPr>
        <w:pStyle w:val="nCvrInfoNormal"/>
      </w:pPr>
      <w:r>
        <w:rPr>
          <w:rFonts w:hint="eastAsia"/>
        </w:rPr>
        <w:t>개발자 채용 과제</w:t>
      </w:r>
    </w:p>
    <w:p w:rsidR="00405F62" w:rsidRDefault="00405F62" w:rsidP="00405F62">
      <w:pPr>
        <w:pStyle w:val="nCvrTitled3"/>
      </w:pPr>
      <w:r>
        <w:rPr>
          <w:rFonts w:hint="eastAsia"/>
        </w:rPr>
        <w:t>독자</w:t>
      </w:r>
    </w:p>
    <w:p w:rsidR="00405F62" w:rsidRPr="00C34B05" w:rsidRDefault="008A04C6" w:rsidP="00405F62">
      <w:pPr>
        <w:pStyle w:val="nCvrInfoNormal"/>
      </w:pPr>
      <w:proofErr w:type="spellStart"/>
      <w:r>
        <w:t>TechPM</w:t>
      </w:r>
      <w:proofErr w:type="spellEnd"/>
      <w:r w:rsidR="00405F62">
        <w:rPr>
          <w:rFonts w:hint="eastAsia"/>
        </w:rPr>
        <w:t xml:space="preserve">팀에 지원한 </w:t>
      </w:r>
      <w:r>
        <w:rPr>
          <w:rFonts w:hint="eastAsia"/>
        </w:rPr>
        <w:t>기술PM</w:t>
      </w:r>
    </w:p>
    <w:p w:rsidR="00405F62" w:rsidRDefault="00405F62" w:rsidP="00405F62">
      <w:pPr>
        <w:pStyle w:val="nCvrTitled3"/>
      </w:pPr>
      <w:r w:rsidRPr="00000AA8">
        <w:rPr>
          <w:rFonts w:hint="eastAsia"/>
        </w:rPr>
        <w:t>문서</w:t>
      </w:r>
      <w:r w:rsidRPr="00000AA8">
        <w:rPr>
          <w:rFonts w:hint="eastAsia"/>
        </w:rPr>
        <w:t xml:space="preserve"> </w:t>
      </w:r>
      <w:r>
        <w:rPr>
          <w:rFonts w:hint="eastAsia"/>
        </w:rPr>
        <w:t>버전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이력</w:t>
      </w:r>
    </w:p>
    <w:tbl>
      <w:tblPr>
        <w:tblStyle w:val="nTbl"/>
        <w:tblW w:w="9044" w:type="dxa"/>
        <w:tblInd w:w="340" w:type="dxa"/>
        <w:tblLayout w:type="fixed"/>
        <w:tblLook w:val="04A0" w:firstRow="1" w:lastRow="0" w:firstColumn="1" w:lastColumn="0" w:noHBand="0" w:noVBand="1"/>
      </w:tblPr>
      <w:tblGrid>
        <w:gridCol w:w="876"/>
        <w:gridCol w:w="1364"/>
        <w:gridCol w:w="4961"/>
        <w:gridCol w:w="1843"/>
      </w:tblGrid>
      <w:tr w:rsidR="00405F62" w:rsidTr="00D11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6" w:type="dxa"/>
          </w:tcPr>
          <w:p w:rsidR="00405F62" w:rsidRDefault="00405F62" w:rsidP="00D11E1E">
            <w:pPr>
              <w:pStyle w:val="nTblHeader"/>
            </w:pPr>
            <w:r>
              <w:rPr>
                <w:rFonts w:hint="eastAsia"/>
              </w:rPr>
              <w:t>버전</w:t>
            </w:r>
          </w:p>
        </w:tc>
        <w:tc>
          <w:tcPr>
            <w:tcW w:w="1364" w:type="dxa"/>
          </w:tcPr>
          <w:p w:rsidR="00405F62" w:rsidRPr="006060CE" w:rsidRDefault="00405F62" w:rsidP="00D11E1E">
            <w:pPr>
              <w:pStyle w:val="nTblHeader"/>
              <w:rPr>
                <w:rFonts w:ascii="Symbol" w:hAnsi="Symbol"/>
              </w:rPr>
            </w:pPr>
            <w:r w:rsidRPr="006060CE">
              <w:rPr>
                <w:rFonts w:hint="eastAsia"/>
              </w:rPr>
              <w:t>일자</w:t>
            </w:r>
          </w:p>
        </w:tc>
        <w:tc>
          <w:tcPr>
            <w:tcW w:w="4961" w:type="dxa"/>
          </w:tcPr>
          <w:p w:rsidR="00405F62" w:rsidRPr="006060CE" w:rsidRDefault="00405F62" w:rsidP="00D11E1E">
            <w:pPr>
              <w:pStyle w:val="nTblHeader"/>
              <w:rPr>
                <w:rFonts w:ascii="Symbol" w:hAnsi="Symbol"/>
              </w:rPr>
            </w:pPr>
            <w:r w:rsidRPr="006060CE">
              <w:rPr>
                <w:rFonts w:hint="eastAsia"/>
              </w:rPr>
              <w:t>이력</w:t>
            </w:r>
          </w:p>
        </w:tc>
        <w:tc>
          <w:tcPr>
            <w:tcW w:w="1843" w:type="dxa"/>
          </w:tcPr>
          <w:p w:rsidR="00405F62" w:rsidRPr="006060CE" w:rsidRDefault="00405F62" w:rsidP="00D11E1E">
            <w:pPr>
              <w:pStyle w:val="nTblHeader"/>
              <w:rPr>
                <w:rFonts w:ascii="Symbol" w:hAnsi="Symbol"/>
              </w:rPr>
            </w:pPr>
            <w:r>
              <w:rPr>
                <w:rFonts w:hint="eastAsia"/>
              </w:rPr>
              <w:t>작성자</w:t>
            </w:r>
          </w:p>
        </w:tc>
      </w:tr>
      <w:tr w:rsidR="00405F62" w:rsidTr="00D11E1E">
        <w:tc>
          <w:tcPr>
            <w:tcW w:w="876" w:type="dxa"/>
          </w:tcPr>
          <w:p w:rsidR="00405F62" w:rsidRPr="0029369E" w:rsidRDefault="00405F62" w:rsidP="00D11E1E">
            <w:pPr>
              <w:pStyle w:val="nTblNormal"/>
            </w:pPr>
            <w:r>
              <w:rPr>
                <w:rFonts w:hint="eastAsia"/>
              </w:rPr>
              <w:t>1.0</w:t>
            </w:r>
          </w:p>
        </w:tc>
        <w:tc>
          <w:tcPr>
            <w:tcW w:w="1364" w:type="dxa"/>
          </w:tcPr>
          <w:p w:rsidR="00405F62" w:rsidRPr="0029369E" w:rsidRDefault="00AC759F" w:rsidP="00AB3C5A">
            <w:pPr>
              <w:pStyle w:val="nTblNormal"/>
            </w:pPr>
            <w:r>
              <w:t>2020</w:t>
            </w:r>
            <w:r w:rsidR="00AB3C5A">
              <w:rPr>
                <w:rFonts w:hint="eastAsia"/>
              </w:rPr>
              <w:t>년</w:t>
            </w:r>
            <w:r w:rsidR="00405F62">
              <w:rPr>
                <w:rFonts w:hint="eastAsia"/>
              </w:rPr>
              <w:t>.</w:t>
            </w:r>
          </w:p>
        </w:tc>
        <w:tc>
          <w:tcPr>
            <w:tcW w:w="4961" w:type="dxa"/>
          </w:tcPr>
          <w:p w:rsidR="00405F62" w:rsidRPr="0029369E" w:rsidRDefault="00405F62" w:rsidP="00D11E1E">
            <w:pPr>
              <w:pStyle w:val="nTblNormal"/>
            </w:pPr>
            <w:r>
              <w:rPr>
                <w:rFonts w:hint="eastAsia"/>
              </w:rPr>
              <w:t>최초 작성</w:t>
            </w:r>
          </w:p>
        </w:tc>
        <w:tc>
          <w:tcPr>
            <w:tcW w:w="1843" w:type="dxa"/>
          </w:tcPr>
          <w:p w:rsidR="00405F62" w:rsidRDefault="004E0E65" w:rsidP="00D11E1E">
            <w:pPr>
              <w:pStyle w:val="nTblNormal"/>
            </w:pPr>
            <w:r>
              <w:rPr>
                <w:rFonts w:hint="eastAsia"/>
              </w:rPr>
              <w:t xml:space="preserve">Team </w:t>
            </w:r>
            <w:r w:rsidR="00405F62">
              <w:rPr>
                <w:rFonts w:hint="eastAsia"/>
              </w:rPr>
              <w:t>Lead</w:t>
            </w:r>
          </w:p>
        </w:tc>
      </w:tr>
    </w:tbl>
    <w:p w:rsidR="00405F62" w:rsidRDefault="00405F62" w:rsidP="00405F62">
      <w:pPr>
        <w:pStyle w:val="nCvrInfoNormal"/>
      </w:pPr>
    </w:p>
    <w:p w:rsidR="00405F62" w:rsidRDefault="00405F62" w:rsidP="00405F62">
      <w:pPr>
        <w:widowControl/>
        <w:wordWrap/>
        <w:autoSpaceDE/>
        <w:autoSpaceDN/>
        <w:jc w:val="left"/>
      </w:pPr>
      <w:r>
        <w:br w:type="page"/>
      </w:r>
    </w:p>
    <w:p w:rsidR="00405F62" w:rsidRDefault="00405F62" w:rsidP="00405F62">
      <w:pPr>
        <w:pStyle w:val="nCvrTocTitle"/>
        <w:sectPr w:rsidR="00405F62" w:rsidSect="00725A36">
          <w:footerReference w:type="first" r:id="rId12"/>
          <w:pgSz w:w="11906" w:h="16838" w:code="9"/>
          <w:pgMar w:top="851" w:right="1276" w:bottom="1361" w:left="1276" w:header="1134" w:footer="680" w:gutter="0"/>
          <w:pgBorders>
            <w:bottom w:val="single" w:sz="2" w:space="0" w:color="616467"/>
          </w:pgBorders>
          <w:cols w:space="425"/>
          <w:titlePg/>
          <w:docGrid w:linePitch="360"/>
        </w:sectPr>
      </w:pPr>
    </w:p>
    <w:p w:rsidR="00EA1E52" w:rsidRDefault="00405F62" w:rsidP="00EA1E52">
      <w:pPr>
        <w:pStyle w:val="nNormal"/>
        <w:ind w:left="0"/>
        <w:rPr>
          <w:b/>
        </w:rPr>
      </w:pPr>
      <w:r w:rsidRPr="00E30062">
        <w:rPr>
          <w:rFonts w:hint="eastAsia"/>
          <w:b/>
        </w:rPr>
        <w:lastRenderedPageBreak/>
        <w:t>1. 과제 요약</w:t>
      </w:r>
    </w:p>
    <w:p w:rsidR="00EA1E52" w:rsidRDefault="00936C8E" w:rsidP="00805244">
      <w:pPr>
        <w:pStyle w:val="nNormal"/>
        <w:numPr>
          <w:ilvl w:val="0"/>
          <w:numId w:val="30"/>
        </w:numPr>
        <w:rPr>
          <w:b/>
        </w:rPr>
      </w:pPr>
      <w:r>
        <w:rPr>
          <w:rFonts w:hint="eastAsia"/>
        </w:rPr>
        <w:t xml:space="preserve">배포 </w:t>
      </w:r>
      <w:r w:rsidR="008B36F4" w:rsidRPr="008B36F4">
        <w:rPr>
          <w:rFonts w:hint="eastAsia"/>
        </w:rPr>
        <w:t>자동화에 대한 이해도</w:t>
      </w:r>
      <w:r w:rsidR="00092326">
        <w:rPr>
          <w:rFonts w:hint="eastAsia"/>
        </w:rPr>
        <w:t>와</w:t>
      </w:r>
      <w:r w:rsidR="008B36F4">
        <w:rPr>
          <w:rFonts w:hint="eastAsia"/>
        </w:rPr>
        <w:t xml:space="preserve"> 실무능력을</w:t>
      </w:r>
      <w:r w:rsidR="008B36F4" w:rsidRPr="008B36F4">
        <w:rPr>
          <w:rFonts w:hint="eastAsia"/>
        </w:rPr>
        <w:t xml:space="preserve"> 확인하는 목적입니다.</w:t>
      </w:r>
    </w:p>
    <w:p w:rsidR="00932443" w:rsidRDefault="00D14709" w:rsidP="004A7F37">
      <w:pPr>
        <w:pStyle w:val="nNormal"/>
        <w:numPr>
          <w:ilvl w:val="1"/>
          <w:numId w:val="30"/>
        </w:numPr>
      </w:pPr>
      <w:proofErr w:type="spellStart"/>
      <w:r>
        <w:rPr>
          <w:rFonts w:hint="eastAsia"/>
        </w:rPr>
        <w:t>p</w:t>
      </w:r>
      <w:r w:rsidR="00936C8E">
        <w:rPr>
          <w:rFonts w:hint="eastAsia"/>
        </w:rPr>
        <w:t>hp</w:t>
      </w:r>
      <w:proofErr w:type="spellEnd"/>
      <w:r w:rsidR="00936C8E">
        <w:rPr>
          <w:rFonts w:hint="eastAsia"/>
        </w:rPr>
        <w:t>를 사용하는</w:t>
      </w:r>
      <w:r w:rsidR="008B36F4" w:rsidRPr="008B36F4">
        <w:rPr>
          <w:rFonts w:hint="eastAsia"/>
        </w:rPr>
        <w:t xml:space="preserve"> 웹</w:t>
      </w:r>
      <w:r>
        <w:rPr>
          <w:rFonts w:hint="eastAsia"/>
        </w:rPr>
        <w:t xml:space="preserve"> </w:t>
      </w:r>
      <w:r w:rsidR="008B36F4" w:rsidRPr="008B36F4">
        <w:rPr>
          <w:rFonts w:hint="eastAsia"/>
        </w:rPr>
        <w:t xml:space="preserve">서버 구축 및, 소스코드 배포를 위한 </w:t>
      </w:r>
      <w:proofErr w:type="spellStart"/>
      <w:r w:rsidR="008B36F4" w:rsidRPr="008B36F4">
        <w:rPr>
          <w:rFonts w:hint="eastAsia"/>
        </w:rPr>
        <w:t>jenkins</w:t>
      </w:r>
      <w:proofErr w:type="spellEnd"/>
      <w:r w:rsidR="008B36F4" w:rsidRPr="008B36F4">
        <w:rPr>
          <w:rFonts w:hint="eastAsia"/>
        </w:rPr>
        <w:t xml:space="preserve"> 구축에 대한 </w:t>
      </w:r>
      <w:r>
        <w:rPr>
          <w:rFonts w:hint="eastAsia"/>
        </w:rPr>
        <w:t xml:space="preserve">매뉴얼을 </w:t>
      </w:r>
      <w:r w:rsidR="008B36F4" w:rsidRPr="008B36F4">
        <w:rPr>
          <w:rFonts w:hint="eastAsia"/>
        </w:rPr>
        <w:t>작성</w:t>
      </w:r>
      <w:r w:rsidR="00805244">
        <w:rPr>
          <w:rFonts w:hint="eastAsia"/>
        </w:rPr>
        <w:t>합니다.</w:t>
      </w:r>
    </w:p>
    <w:p w:rsidR="004A7F37" w:rsidRPr="004A7F37" w:rsidRDefault="004A7F37" w:rsidP="004A7F37">
      <w:pPr>
        <w:pStyle w:val="nNormal"/>
        <w:ind w:left="1200"/>
      </w:pPr>
    </w:p>
    <w:p w:rsidR="00405F62" w:rsidRPr="00695E99" w:rsidRDefault="00405F62" w:rsidP="00405F62">
      <w:pPr>
        <w:pStyle w:val="nNormal"/>
        <w:ind w:left="0"/>
        <w:rPr>
          <w:b/>
        </w:rPr>
      </w:pPr>
      <w:r w:rsidRPr="00695E99">
        <w:rPr>
          <w:rFonts w:hint="eastAsia"/>
          <w:b/>
        </w:rPr>
        <w:t xml:space="preserve">2. </w:t>
      </w:r>
      <w:r>
        <w:rPr>
          <w:rFonts w:hint="eastAsia"/>
          <w:b/>
        </w:rPr>
        <w:t>문제 제출</w:t>
      </w:r>
      <w:r w:rsidR="00805244">
        <w:rPr>
          <w:rFonts w:hint="eastAsia"/>
          <w:b/>
        </w:rPr>
        <w:t xml:space="preserve"> </w:t>
      </w:r>
      <w:r>
        <w:rPr>
          <w:rFonts w:hint="eastAsia"/>
          <w:b/>
        </w:rPr>
        <w:t>시 고려된 사항</w:t>
      </w:r>
    </w:p>
    <w:p w:rsidR="00154389" w:rsidRDefault="00154389" w:rsidP="00154389">
      <w:pPr>
        <w:pStyle w:val="nNormal"/>
        <w:numPr>
          <w:ilvl w:val="0"/>
          <w:numId w:val="30"/>
        </w:numPr>
      </w:pPr>
      <w:r>
        <w:rPr>
          <w:rFonts w:hint="eastAsia"/>
        </w:rPr>
        <w:t>AWS</w:t>
      </w:r>
      <w:r>
        <w:t xml:space="preserve"> </w:t>
      </w:r>
      <w:r>
        <w:rPr>
          <w:rFonts w:hint="eastAsia"/>
        </w:rPr>
        <w:t>사용 경험</w:t>
      </w:r>
      <w:r w:rsidR="00C06E11">
        <w:rPr>
          <w:rFonts w:hint="eastAsia"/>
        </w:rPr>
        <w:t>자</w:t>
      </w:r>
    </w:p>
    <w:p w:rsidR="00405F62" w:rsidRDefault="00DD26EF" w:rsidP="00450FC9">
      <w:pPr>
        <w:pStyle w:val="nNormal"/>
        <w:numPr>
          <w:ilvl w:val="0"/>
          <w:numId w:val="30"/>
        </w:numPr>
        <w:ind w:left="0"/>
      </w:pPr>
      <w:r>
        <w:rPr>
          <w:rFonts w:hint="eastAsia"/>
        </w:rPr>
        <w:t xml:space="preserve">시스템 </w:t>
      </w:r>
    </w:p>
    <w:p w:rsidR="00EA1E52" w:rsidRDefault="00405F62" w:rsidP="00EA1E52">
      <w:pPr>
        <w:pStyle w:val="nNormal"/>
        <w:ind w:left="0"/>
        <w:rPr>
          <w:b/>
        </w:rPr>
      </w:pPr>
      <w:r w:rsidRPr="000500D9">
        <w:rPr>
          <w:rFonts w:hint="eastAsia"/>
          <w:b/>
        </w:rPr>
        <w:t xml:space="preserve">3. </w:t>
      </w:r>
      <w:r w:rsidR="00936C8E">
        <w:rPr>
          <w:rFonts w:hint="eastAsia"/>
          <w:b/>
        </w:rPr>
        <w:t>참고사항</w:t>
      </w:r>
    </w:p>
    <w:p w:rsidR="00805244" w:rsidRDefault="00805244" w:rsidP="00805244">
      <w:pPr>
        <w:pStyle w:val="nNormal"/>
        <w:numPr>
          <w:ilvl w:val="0"/>
          <w:numId w:val="30"/>
        </w:numPr>
      </w:pPr>
      <w:r>
        <w:t>AWS</w:t>
      </w:r>
      <w:r>
        <w:rPr>
          <w:rFonts w:hint="eastAsia"/>
        </w:rPr>
        <w:t>환경에서 진행합니다.</w:t>
      </w:r>
    </w:p>
    <w:p w:rsidR="00805244" w:rsidRDefault="00805244" w:rsidP="00805244">
      <w:pPr>
        <w:pStyle w:val="nNormal"/>
        <w:numPr>
          <w:ilvl w:val="1"/>
          <w:numId w:val="30"/>
        </w:numPr>
      </w:pPr>
      <w:r>
        <w:t xml:space="preserve">VPC </w:t>
      </w:r>
      <w:r>
        <w:rPr>
          <w:rFonts w:hint="eastAsia"/>
        </w:rPr>
        <w:t xml:space="preserve">및 </w:t>
      </w:r>
      <w:r>
        <w:t>EC2</w:t>
      </w:r>
      <w:r>
        <w:rPr>
          <w:rFonts w:hint="eastAsia"/>
        </w:rPr>
        <w:t>를 사용하여 진행합니다.</w:t>
      </w:r>
    </w:p>
    <w:p w:rsidR="00EA1E52" w:rsidRDefault="00805244" w:rsidP="00805244">
      <w:pPr>
        <w:pStyle w:val="nNormal"/>
        <w:numPr>
          <w:ilvl w:val="0"/>
          <w:numId w:val="30"/>
        </w:numPr>
      </w:pPr>
      <w:r>
        <w:rPr>
          <w:rFonts w:hint="eastAsia"/>
        </w:rPr>
        <w:t xml:space="preserve"> </w:t>
      </w:r>
      <w:proofErr w:type="spellStart"/>
      <w:r w:rsidR="00092326">
        <w:rPr>
          <w:rFonts w:hint="eastAsia"/>
        </w:rPr>
        <w:t>웹서버는</w:t>
      </w:r>
      <w:proofErr w:type="spellEnd"/>
      <w:r w:rsidR="008B36F4" w:rsidRPr="008B36F4">
        <w:rPr>
          <w:rFonts w:hint="eastAsia"/>
        </w:rPr>
        <w:t xml:space="preserve"> </w:t>
      </w:r>
      <w:proofErr w:type="spellStart"/>
      <w:r w:rsidR="00932443">
        <w:t>php</w:t>
      </w:r>
      <w:proofErr w:type="spellEnd"/>
      <w:r w:rsidR="00092326">
        <w:rPr>
          <w:rFonts w:hint="eastAsia"/>
        </w:rPr>
        <w:t xml:space="preserve">를 </w:t>
      </w:r>
      <w:r w:rsidR="00936C8E">
        <w:rPr>
          <w:rFonts w:hint="eastAsia"/>
        </w:rPr>
        <w:t>사용합니다.</w:t>
      </w:r>
    </w:p>
    <w:p w:rsidR="000F3B22" w:rsidRPr="000F3B22" w:rsidRDefault="00EA1E52" w:rsidP="00805244">
      <w:pPr>
        <w:pStyle w:val="nNormal"/>
        <w:numPr>
          <w:ilvl w:val="1"/>
          <w:numId w:val="29"/>
        </w:numPr>
      </w:pPr>
      <w:proofErr w:type="spellStart"/>
      <w:r>
        <w:rPr>
          <w:rFonts w:hint="eastAsia"/>
        </w:rPr>
        <w:t>o</w:t>
      </w:r>
      <w:r>
        <w:t>s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를 사용해</w:t>
      </w:r>
      <w:r w:rsidR="00805244">
        <w:rPr>
          <w:rFonts w:hint="eastAsia"/>
        </w:rPr>
        <w:t xml:space="preserve"> </w:t>
      </w:r>
      <w:r>
        <w:rPr>
          <w:rFonts w:hint="eastAsia"/>
        </w:rPr>
        <w:t>주세요.</w:t>
      </w:r>
      <w:r w:rsidR="000F3B22">
        <w:rPr>
          <w:rFonts w:hint="eastAsia"/>
        </w:rPr>
        <w:t xml:space="preserve"> </w:t>
      </w:r>
      <w:r w:rsidR="000F3B22">
        <w:t>Centos</w:t>
      </w:r>
      <w:r w:rsidR="000F3B22">
        <w:rPr>
          <w:rFonts w:hint="eastAsia"/>
        </w:rPr>
        <w:t>를 권장합니다.</w:t>
      </w:r>
    </w:p>
    <w:p w:rsidR="00EA1E52" w:rsidRDefault="008B36F4" w:rsidP="00805244">
      <w:pPr>
        <w:pStyle w:val="nNormal"/>
        <w:numPr>
          <w:ilvl w:val="1"/>
          <w:numId w:val="29"/>
        </w:numPr>
        <w:rPr>
          <w:b/>
        </w:rPr>
      </w:pPr>
      <w:proofErr w:type="spellStart"/>
      <w:r w:rsidRPr="008B36F4">
        <w:rPr>
          <w:rFonts w:hint="eastAsia"/>
        </w:rPr>
        <w:t>nginx</w:t>
      </w:r>
      <w:proofErr w:type="spellEnd"/>
      <w:r w:rsidRPr="008B36F4">
        <w:rPr>
          <w:rFonts w:hint="eastAsia"/>
        </w:rPr>
        <w:t xml:space="preserve"> </w:t>
      </w:r>
      <w:r w:rsidR="00805244">
        <w:rPr>
          <w:rFonts w:hint="eastAsia"/>
        </w:rPr>
        <w:t xml:space="preserve">+ </w:t>
      </w:r>
      <w:proofErr w:type="spellStart"/>
      <w:r w:rsidR="00805244">
        <w:rPr>
          <w:rFonts w:hint="eastAsia"/>
        </w:rPr>
        <w:t>php</w:t>
      </w:r>
      <w:proofErr w:type="spellEnd"/>
      <w:r w:rsidR="00805244">
        <w:rPr>
          <w:rFonts w:hint="eastAsia"/>
        </w:rPr>
        <w:t>으</w:t>
      </w:r>
      <w:r w:rsidRPr="008B36F4">
        <w:rPr>
          <w:rFonts w:hint="eastAsia"/>
        </w:rPr>
        <w:t xml:space="preserve">로 </w:t>
      </w:r>
      <w:r w:rsidR="00805244">
        <w:rPr>
          <w:rFonts w:hint="eastAsia"/>
        </w:rPr>
        <w:t>구성합니다.</w:t>
      </w:r>
      <w:bookmarkStart w:id="0" w:name="_GoBack"/>
      <w:bookmarkEnd w:id="0"/>
    </w:p>
    <w:p w:rsidR="00EA1E52" w:rsidRDefault="00EA1E52" w:rsidP="00805244">
      <w:pPr>
        <w:pStyle w:val="nNormal"/>
        <w:numPr>
          <w:ilvl w:val="1"/>
          <w:numId w:val="29"/>
        </w:numPr>
        <w:rPr>
          <w:b/>
        </w:rPr>
      </w:pPr>
      <w:proofErr w:type="spellStart"/>
      <w:r w:rsidRPr="008B36F4">
        <w:rPr>
          <w:rFonts w:hint="eastAsia"/>
        </w:rPr>
        <w:t>php</w:t>
      </w:r>
      <w:proofErr w:type="spellEnd"/>
      <w:r w:rsidR="008B36F4" w:rsidRPr="008B36F4">
        <w:rPr>
          <w:rFonts w:hint="eastAsia"/>
        </w:rPr>
        <w:t xml:space="preserve"> 소스코드 내용은 &lt;</w:t>
      </w:r>
      <w:proofErr w:type="gramStart"/>
      <w:r w:rsidR="008B36F4" w:rsidRPr="008B36F4">
        <w:rPr>
          <w:rFonts w:hint="eastAsia"/>
        </w:rPr>
        <w:t>?</w:t>
      </w:r>
      <w:proofErr w:type="spellStart"/>
      <w:r w:rsidR="00805244">
        <w:t>php</w:t>
      </w:r>
      <w:proofErr w:type="spellEnd"/>
      <w:proofErr w:type="gramEnd"/>
      <w:r w:rsidR="008B36F4" w:rsidRPr="008B36F4">
        <w:rPr>
          <w:rFonts w:hint="eastAsia"/>
        </w:rPr>
        <w:t xml:space="preserve"> echo "hello world!";  정도면 충분합니다.</w:t>
      </w:r>
    </w:p>
    <w:p w:rsidR="00EA1E52" w:rsidRDefault="008B36F4" w:rsidP="00805244">
      <w:pPr>
        <w:pStyle w:val="nNormal"/>
        <w:numPr>
          <w:ilvl w:val="1"/>
          <w:numId w:val="29"/>
        </w:numPr>
      </w:pPr>
      <w:proofErr w:type="spellStart"/>
      <w:r w:rsidRPr="008B36F4">
        <w:rPr>
          <w:rFonts w:hint="eastAsia"/>
        </w:rPr>
        <w:t>php</w:t>
      </w:r>
      <w:proofErr w:type="spellEnd"/>
      <w:r>
        <w:rPr>
          <w:rFonts w:hint="eastAsia"/>
        </w:rPr>
        <w:t xml:space="preserve"> 버전은 7 </w:t>
      </w:r>
      <w:r w:rsidR="00805244">
        <w:rPr>
          <w:rFonts w:hint="eastAsia"/>
        </w:rPr>
        <w:t>이상이 필요합니다.</w:t>
      </w:r>
    </w:p>
    <w:p w:rsidR="00936C8E" w:rsidRDefault="00936C8E" w:rsidP="00805244">
      <w:pPr>
        <w:pStyle w:val="nNormal"/>
        <w:numPr>
          <w:ilvl w:val="1"/>
          <w:numId w:val="29"/>
        </w:numPr>
        <w:rPr>
          <w:b/>
        </w:rPr>
      </w:pP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의 패키지 </w:t>
      </w:r>
      <w:r w:rsidR="00805244">
        <w:rPr>
          <w:rFonts w:hint="eastAsia"/>
        </w:rPr>
        <w:t>매</w:t>
      </w:r>
      <w:r>
        <w:rPr>
          <w:rFonts w:hint="eastAsia"/>
        </w:rPr>
        <w:t>니저를 사용</w:t>
      </w:r>
      <w:r w:rsidR="00805244">
        <w:rPr>
          <w:rFonts w:hint="eastAsia"/>
        </w:rPr>
        <w:t>해도 됩니다.</w:t>
      </w:r>
    </w:p>
    <w:p w:rsidR="00EA1E52" w:rsidRDefault="00EA1E52" w:rsidP="00805244">
      <w:pPr>
        <w:pStyle w:val="nNormal"/>
        <w:numPr>
          <w:ilvl w:val="0"/>
          <w:numId w:val="29"/>
        </w:numPr>
      </w:pPr>
      <w:r w:rsidRPr="008B36F4">
        <w:rPr>
          <w:rFonts w:hint="eastAsia"/>
        </w:rPr>
        <w:t xml:space="preserve">Jenkins EC2 서버와 물리적으로 동일한 곳에 </w:t>
      </w:r>
      <w:proofErr w:type="spellStart"/>
      <w:r w:rsidRPr="008B36F4">
        <w:rPr>
          <w:rFonts w:hint="eastAsia"/>
        </w:rPr>
        <w:t>php</w:t>
      </w:r>
      <w:proofErr w:type="spellEnd"/>
      <w:r w:rsidRPr="008B36F4">
        <w:rPr>
          <w:rFonts w:hint="eastAsia"/>
        </w:rPr>
        <w:t>소스코드를 배포해도 됩니다.</w:t>
      </w:r>
    </w:p>
    <w:p w:rsidR="00092326" w:rsidRPr="00EA1E52" w:rsidRDefault="00092326" w:rsidP="00805244">
      <w:pPr>
        <w:pStyle w:val="nNormal"/>
        <w:numPr>
          <w:ilvl w:val="1"/>
          <w:numId w:val="29"/>
        </w:numPr>
        <w:rPr>
          <w:b/>
        </w:rPr>
      </w:pPr>
      <w:r>
        <w:rPr>
          <w:rFonts w:hint="eastAsia"/>
        </w:rPr>
        <w:t xml:space="preserve">단 </w:t>
      </w:r>
      <w:r>
        <w:t>Jenkins</w:t>
      </w:r>
      <w:r>
        <w:rPr>
          <w:rFonts w:hint="eastAsia"/>
        </w:rPr>
        <w:t xml:space="preserve"> 실행 유저와 </w:t>
      </w:r>
      <w:proofErr w:type="spellStart"/>
      <w:r>
        <w:t>php</w:t>
      </w:r>
      <w:proofErr w:type="spellEnd"/>
      <w:r>
        <w:t xml:space="preserve"> </w:t>
      </w:r>
      <w:r>
        <w:rPr>
          <w:rFonts w:hint="eastAsia"/>
        </w:rPr>
        <w:t>실행 유저는 달라야 합니다.</w:t>
      </w:r>
    </w:p>
    <w:p w:rsidR="00EA1E52" w:rsidRDefault="00EA1E52" w:rsidP="00805244">
      <w:pPr>
        <w:pStyle w:val="nNormal"/>
        <w:numPr>
          <w:ilvl w:val="0"/>
          <w:numId w:val="29"/>
        </w:numPr>
      </w:pPr>
      <w:proofErr w:type="spellStart"/>
      <w:r w:rsidRPr="00EA1E52">
        <w:rPr>
          <w:rFonts w:hint="eastAsia"/>
        </w:rPr>
        <w:t>php</w:t>
      </w:r>
      <w:proofErr w:type="spellEnd"/>
      <w:r w:rsidRPr="00EA1E52">
        <w:rPr>
          <w:rFonts w:hint="eastAsia"/>
        </w:rPr>
        <w:t xml:space="preserve">소스코드는 </w:t>
      </w:r>
      <w:proofErr w:type="spellStart"/>
      <w:r>
        <w:t>g</w:t>
      </w:r>
      <w:r w:rsidRPr="00EA1E52">
        <w:rPr>
          <w:rFonts w:hint="eastAsia"/>
        </w:rPr>
        <w:t>it</w:t>
      </w:r>
      <w:proofErr w:type="spellEnd"/>
      <w:r w:rsidRPr="00EA1E52">
        <w:rPr>
          <w:rFonts w:hint="eastAsia"/>
        </w:rPr>
        <w:t>으로 관리되고 있다고 가정합니다.</w:t>
      </w:r>
    </w:p>
    <w:p w:rsidR="00932443" w:rsidRDefault="00932443" w:rsidP="00805244">
      <w:pPr>
        <w:pStyle w:val="nNormal"/>
        <w:numPr>
          <w:ilvl w:val="1"/>
          <w:numId w:val="29"/>
        </w:numPr>
      </w:pPr>
      <w:r>
        <w:rPr>
          <w:rFonts w:hint="eastAsia"/>
        </w:rPr>
        <w:t xml:space="preserve">해당 </w:t>
      </w: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 xml:space="preserve">저장소는 로컬에 있어도 무방합니다. </w:t>
      </w:r>
      <w:r w:rsidR="00092326">
        <w:rPr>
          <w:rFonts w:hint="eastAsia"/>
        </w:rPr>
        <w:t>외부 저장소</w:t>
      </w:r>
      <w:proofErr w:type="gramStart"/>
      <w:r w:rsidR="00092326">
        <w:rPr>
          <w:rFonts w:hint="eastAsia"/>
        </w:rPr>
        <w:t>(</w:t>
      </w:r>
      <w:r w:rsidR="00092326">
        <w:t xml:space="preserve"> </w:t>
      </w:r>
      <w:proofErr w:type="spellStart"/>
      <w:r>
        <w:t>github</w:t>
      </w:r>
      <w:proofErr w:type="spellEnd"/>
      <w:r w:rsidR="00936C8E">
        <w:rPr>
          <w:rFonts w:hint="eastAsia"/>
        </w:rPr>
        <w:t>등</w:t>
      </w:r>
      <w:proofErr w:type="gramEnd"/>
      <w:r w:rsidR="00092326">
        <w:t xml:space="preserve"> )</w:t>
      </w:r>
      <w:r>
        <w:rPr>
          <w:rFonts w:hint="eastAsia"/>
        </w:rPr>
        <w:t>에서 가져와도 됩니다.</w:t>
      </w:r>
    </w:p>
    <w:p w:rsidR="0046712F" w:rsidRDefault="0046712F" w:rsidP="00EA1E52">
      <w:pPr>
        <w:pStyle w:val="nNormal"/>
        <w:ind w:left="0"/>
      </w:pPr>
    </w:p>
    <w:p w:rsidR="0046712F" w:rsidRPr="0046712F" w:rsidRDefault="00EA1E52" w:rsidP="00EA1E52">
      <w:pPr>
        <w:pStyle w:val="nNormal"/>
        <w:ind w:left="0"/>
        <w:rPr>
          <w:color w:val="FF0000"/>
        </w:rPr>
      </w:pPr>
      <w:r w:rsidRPr="0046712F">
        <w:rPr>
          <w:color w:val="FF0000"/>
        </w:rPr>
        <w:tab/>
      </w:r>
      <w:r w:rsidR="0046712F" w:rsidRPr="0046712F">
        <w:rPr>
          <w:rFonts w:hint="eastAsia"/>
          <w:color w:val="FF0000"/>
        </w:rPr>
        <w:t>아래는 옵션이며, 여유가 될 경우 각 항목에 대해 선택하여 진행해주세요.</w:t>
      </w:r>
    </w:p>
    <w:p w:rsidR="00EA1E52" w:rsidRDefault="00EA1E52" w:rsidP="00805244">
      <w:pPr>
        <w:pStyle w:val="nNormal"/>
        <w:numPr>
          <w:ilvl w:val="0"/>
          <w:numId w:val="31"/>
        </w:numPr>
      </w:pPr>
      <w:proofErr w:type="spellStart"/>
      <w:r w:rsidRPr="00EA1E52">
        <w:rPr>
          <w:rFonts w:hint="eastAsia"/>
        </w:rPr>
        <w:t>php</w:t>
      </w:r>
      <w:proofErr w:type="spellEnd"/>
      <w:r w:rsidRPr="00EA1E52">
        <w:rPr>
          <w:rFonts w:hint="eastAsia"/>
        </w:rPr>
        <w:t xml:space="preserve">소스코드 배포를 위한 </w:t>
      </w:r>
      <w:r>
        <w:t>job</w:t>
      </w:r>
      <w:r w:rsidRPr="00EA1E52">
        <w:rPr>
          <w:rFonts w:hint="eastAsia"/>
        </w:rPr>
        <w:t xml:space="preserve">은 </w:t>
      </w:r>
      <w:proofErr w:type="spellStart"/>
      <w:r>
        <w:t>g</w:t>
      </w:r>
      <w:r w:rsidRPr="00EA1E52">
        <w:rPr>
          <w:rFonts w:hint="eastAsia"/>
        </w:rPr>
        <w:t>it</w:t>
      </w:r>
      <w:proofErr w:type="spellEnd"/>
      <w:r w:rsidRPr="00EA1E52">
        <w:rPr>
          <w:rFonts w:hint="eastAsia"/>
        </w:rPr>
        <w:t xml:space="preserve">의 특정 </w:t>
      </w:r>
      <w:r>
        <w:t>t</w:t>
      </w:r>
      <w:r w:rsidRPr="00EA1E52">
        <w:rPr>
          <w:rFonts w:hint="eastAsia"/>
        </w:rPr>
        <w:t>ag를 대상으로 한다고 가정합니다</w:t>
      </w:r>
      <w:r w:rsidR="0046712F">
        <w:rPr>
          <w:rFonts w:hint="eastAsia"/>
        </w:rPr>
        <w:t>.</w:t>
      </w:r>
    </w:p>
    <w:p w:rsidR="00F1635D" w:rsidRDefault="00F1635D" w:rsidP="00805244">
      <w:pPr>
        <w:pStyle w:val="nNormal"/>
        <w:numPr>
          <w:ilvl w:val="0"/>
          <w:numId w:val="31"/>
        </w:numPr>
      </w:pPr>
      <w:r>
        <w:rPr>
          <w:rFonts w:hint="eastAsia"/>
        </w:rPr>
        <w:t>환경 구성도</w:t>
      </w:r>
      <w:r w:rsidR="00186423">
        <w:rPr>
          <w:rFonts w:hint="eastAsia"/>
        </w:rPr>
        <w:t>를</w:t>
      </w:r>
      <w:r>
        <w:rPr>
          <w:rFonts w:hint="eastAsia"/>
        </w:rPr>
        <w:t xml:space="preserve"> 작성합니다.</w:t>
      </w:r>
    </w:p>
    <w:p w:rsidR="00EA1E52" w:rsidRDefault="00EA1E52" w:rsidP="00805244">
      <w:pPr>
        <w:pStyle w:val="nNormal"/>
        <w:numPr>
          <w:ilvl w:val="0"/>
          <w:numId w:val="31"/>
        </w:numPr>
      </w:pPr>
      <w:r w:rsidRPr="00EA1E52">
        <w:rPr>
          <w:rFonts w:hint="eastAsia"/>
        </w:rPr>
        <w:t xml:space="preserve">배포 대상인 </w:t>
      </w:r>
      <w:r w:rsidR="00936C8E">
        <w:rPr>
          <w:rFonts w:hint="eastAsia"/>
        </w:rPr>
        <w:t>웹</w:t>
      </w:r>
      <w:r w:rsidR="00D14709">
        <w:rPr>
          <w:rFonts w:hint="eastAsia"/>
        </w:rPr>
        <w:t xml:space="preserve"> </w:t>
      </w:r>
      <w:r w:rsidR="00936C8E">
        <w:rPr>
          <w:rFonts w:hint="eastAsia"/>
        </w:rPr>
        <w:t xml:space="preserve">서버에 </w:t>
      </w:r>
      <w:r w:rsidRPr="00EA1E52">
        <w:rPr>
          <w:rFonts w:hint="eastAsia"/>
        </w:rPr>
        <w:t xml:space="preserve">대한 HA 구성에 대한 </w:t>
      </w:r>
      <w:r w:rsidR="00805244">
        <w:rPr>
          <w:rFonts w:hint="eastAsia"/>
        </w:rPr>
        <w:t>계획을 작성합니다.</w:t>
      </w:r>
    </w:p>
    <w:p w:rsidR="00936C8E" w:rsidRDefault="00936C8E" w:rsidP="00805244">
      <w:pPr>
        <w:pStyle w:val="nNormal"/>
        <w:numPr>
          <w:ilvl w:val="0"/>
          <w:numId w:val="31"/>
        </w:numPr>
      </w:pPr>
      <w:r w:rsidRPr="00936C8E">
        <w:t>terraform</w:t>
      </w:r>
      <w:r>
        <w:rPr>
          <w:rFonts w:hint="eastAsia"/>
        </w:rPr>
        <w:t>으로 구성</w:t>
      </w:r>
      <w:r w:rsidR="00805244">
        <w:rPr>
          <w:rFonts w:hint="eastAsia"/>
        </w:rPr>
        <w:t>합니다.</w:t>
      </w:r>
    </w:p>
    <w:p w:rsidR="0046712F" w:rsidRDefault="0046712F" w:rsidP="00805244">
      <w:pPr>
        <w:pStyle w:val="nNormal"/>
        <w:numPr>
          <w:ilvl w:val="0"/>
          <w:numId w:val="31"/>
        </w:numPr>
      </w:pPr>
      <w:proofErr w:type="spellStart"/>
      <w:r>
        <w:t>docker</w:t>
      </w:r>
      <w:proofErr w:type="spellEnd"/>
      <w:r>
        <w:rPr>
          <w:rFonts w:hint="eastAsia"/>
        </w:rPr>
        <w:t>를 사용하여 구성</w:t>
      </w:r>
      <w:r w:rsidR="00805244">
        <w:rPr>
          <w:rFonts w:hint="eastAsia"/>
        </w:rPr>
        <w:t>합니다.</w:t>
      </w:r>
    </w:p>
    <w:p w:rsidR="0046712F" w:rsidRDefault="0046712F" w:rsidP="00805244">
      <w:pPr>
        <w:pStyle w:val="nNormal"/>
        <w:numPr>
          <w:ilvl w:val="0"/>
          <w:numId w:val="31"/>
        </w:numPr>
      </w:pPr>
      <w:r>
        <w:rPr>
          <w:rFonts w:hint="eastAsia"/>
        </w:rPr>
        <w:lastRenderedPageBreak/>
        <w:t xml:space="preserve">사용한 </w:t>
      </w:r>
      <w:r>
        <w:t>ec2</w:t>
      </w:r>
      <w:r>
        <w:rPr>
          <w:rFonts w:hint="eastAsia"/>
        </w:rPr>
        <w:t xml:space="preserve">에 대한 모니터링 솔루션을 </w:t>
      </w:r>
      <w:r w:rsidR="00805244">
        <w:rPr>
          <w:rFonts w:hint="eastAsia"/>
        </w:rPr>
        <w:t>적용합니다.</w:t>
      </w:r>
    </w:p>
    <w:p w:rsidR="0046712F" w:rsidRDefault="0046712F" w:rsidP="00805244">
      <w:pPr>
        <w:pStyle w:val="nNormal"/>
        <w:numPr>
          <w:ilvl w:val="0"/>
          <w:numId w:val="31"/>
        </w:numPr>
      </w:pPr>
      <w:r>
        <w:t xml:space="preserve">Nginx access </w:t>
      </w:r>
      <w:r>
        <w:rPr>
          <w:rFonts w:hint="eastAsia"/>
        </w:rPr>
        <w:t>로그에서 에러 빈도를 검출하는 솔루션</w:t>
      </w:r>
      <w:r w:rsidR="00805244">
        <w:rPr>
          <w:rFonts w:hint="eastAsia"/>
        </w:rPr>
        <w:t>을 적용합니다.</w:t>
      </w:r>
    </w:p>
    <w:p w:rsidR="00936C8E" w:rsidRPr="00EA1E52" w:rsidRDefault="0046712F" w:rsidP="00A843AA">
      <w:pPr>
        <w:pStyle w:val="nNormal"/>
        <w:numPr>
          <w:ilvl w:val="0"/>
          <w:numId w:val="31"/>
        </w:numPr>
      </w:pPr>
      <w:proofErr w:type="spellStart"/>
      <w:r>
        <w:t>php</w:t>
      </w:r>
      <w:proofErr w:type="spellEnd"/>
      <w:r>
        <w:t xml:space="preserve"> </w:t>
      </w:r>
      <w:r>
        <w:rPr>
          <w:rFonts w:hint="eastAsia"/>
        </w:rPr>
        <w:t xml:space="preserve">확장 </w:t>
      </w:r>
      <w:proofErr w:type="spellStart"/>
      <w:r>
        <w:t>imagemagick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t xml:space="preserve"> </w:t>
      </w:r>
      <w:r>
        <w:rPr>
          <w:rFonts w:hint="eastAsia"/>
        </w:rPr>
        <w:t>설치하</w:t>
      </w:r>
      <w:r w:rsidR="00DD1E40">
        <w:rPr>
          <w:rFonts w:hint="eastAsia"/>
        </w:rPr>
        <w:t>고</w:t>
      </w:r>
      <w:r>
        <w:rPr>
          <w:rFonts w:hint="eastAsia"/>
        </w:rPr>
        <w:t xml:space="preserve"> </w:t>
      </w:r>
      <w:proofErr w:type="spellStart"/>
      <w:r>
        <w:t>php</w:t>
      </w:r>
      <w:proofErr w:type="spellEnd"/>
      <w:r>
        <w:rPr>
          <w:rFonts w:hint="eastAsia"/>
        </w:rPr>
        <w:t>에서 사용할</w:t>
      </w:r>
      <w:r w:rsidR="00D14709">
        <w:rPr>
          <w:rFonts w:hint="eastAsia"/>
        </w:rPr>
        <w:t xml:space="preserve"> </w:t>
      </w:r>
      <w:r>
        <w:rPr>
          <w:rFonts w:hint="eastAsia"/>
        </w:rPr>
        <w:t>수 있도록</w:t>
      </w:r>
      <w:r w:rsidR="00805244">
        <w:rPr>
          <w:rFonts w:hint="eastAsia"/>
        </w:rPr>
        <w:t xml:space="preserve"> 설정합니다.</w:t>
      </w:r>
      <w:r>
        <w:tab/>
      </w:r>
      <w:r w:rsidR="00936C8E">
        <w:tab/>
      </w:r>
    </w:p>
    <w:p w:rsidR="00405F62" w:rsidRPr="008B36F4" w:rsidRDefault="00405F62" w:rsidP="00405F62">
      <w:pPr>
        <w:pStyle w:val="nNormal"/>
        <w:ind w:left="0"/>
      </w:pPr>
    </w:p>
    <w:p w:rsidR="00805244" w:rsidRDefault="00405F62" w:rsidP="00805244">
      <w:pPr>
        <w:pStyle w:val="nNormal"/>
        <w:ind w:left="0"/>
        <w:rPr>
          <w:b/>
        </w:rPr>
      </w:pPr>
      <w:r w:rsidRPr="005C57F2">
        <w:rPr>
          <w:rFonts w:hint="eastAsia"/>
          <w:b/>
        </w:rPr>
        <w:t>4. 제출 방법</w:t>
      </w:r>
    </w:p>
    <w:p w:rsidR="00405F62" w:rsidRPr="00EA1E52" w:rsidRDefault="00EA1E52" w:rsidP="00805244">
      <w:pPr>
        <w:pStyle w:val="nNormal"/>
        <w:numPr>
          <w:ilvl w:val="0"/>
          <w:numId w:val="34"/>
        </w:numPr>
        <w:rPr>
          <w:b/>
        </w:rPr>
      </w:pPr>
      <w:r>
        <w:t>zip</w:t>
      </w:r>
      <w:r w:rsidR="00405F62">
        <w:rPr>
          <w:rFonts w:hint="eastAsia"/>
        </w:rPr>
        <w:t>압축파일을 인사 담당자에게 전달</w:t>
      </w:r>
      <w:r w:rsidR="00805244">
        <w:rPr>
          <w:rFonts w:hint="eastAsia"/>
        </w:rPr>
        <w:t>합니다.</w:t>
      </w:r>
    </w:p>
    <w:p w:rsidR="00405F62" w:rsidRPr="00805244" w:rsidRDefault="00405F62" w:rsidP="00405F62">
      <w:pPr>
        <w:pStyle w:val="nNormal"/>
        <w:ind w:left="0"/>
      </w:pPr>
    </w:p>
    <w:p w:rsidR="00805244" w:rsidRDefault="00405F62" w:rsidP="00805244">
      <w:pPr>
        <w:pStyle w:val="nNormal"/>
        <w:ind w:left="0"/>
        <w:rPr>
          <w:b/>
        </w:rPr>
      </w:pPr>
      <w:r w:rsidRPr="006960D7">
        <w:rPr>
          <w:rFonts w:hint="eastAsia"/>
          <w:b/>
        </w:rPr>
        <w:t>5. 제출</w:t>
      </w:r>
      <w:r>
        <w:rPr>
          <w:rFonts w:hint="eastAsia"/>
          <w:b/>
        </w:rPr>
        <w:t xml:space="preserve"> </w:t>
      </w:r>
      <w:r w:rsidRPr="006960D7">
        <w:rPr>
          <w:rFonts w:hint="eastAsia"/>
          <w:b/>
        </w:rPr>
        <w:t>일시</w:t>
      </w:r>
    </w:p>
    <w:p w:rsidR="00624C35" w:rsidRPr="00EA1E52" w:rsidRDefault="00FF497F" w:rsidP="00805244">
      <w:pPr>
        <w:pStyle w:val="nNormal"/>
        <w:numPr>
          <w:ilvl w:val="0"/>
          <w:numId w:val="34"/>
        </w:numPr>
        <w:rPr>
          <w:b/>
        </w:rPr>
      </w:pPr>
      <w:r>
        <w:rPr>
          <w:rFonts w:hint="eastAsia"/>
        </w:rPr>
        <w:t>과제</w:t>
      </w:r>
      <w:r w:rsidR="008041C0">
        <w:rPr>
          <w:rFonts w:hint="eastAsia"/>
        </w:rPr>
        <w:t xml:space="preserve">를 </w:t>
      </w:r>
      <w:r w:rsidR="00FB1D6A">
        <w:rPr>
          <w:rFonts w:hint="eastAsia"/>
        </w:rPr>
        <w:t>전달받은 후 7일이내 제출</w:t>
      </w:r>
      <w:r w:rsidR="00805244">
        <w:rPr>
          <w:rFonts w:hint="eastAsia"/>
        </w:rPr>
        <w:t>합니다.</w:t>
      </w:r>
    </w:p>
    <w:sectPr w:rsidR="00624C35" w:rsidRPr="00EA1E52" w:rsidSect="00725A36">
      <w:headerReference w:type="even" r:id="rId13"/>
      <w:headerReference w:type="default" r:id="rId14"/>
      <w:pgSz w:w="11906" w:h="16838" w:code="9"/>
      <w:pgMar w:top="2155" w:right="1276" w:bottom="1361" w:left="1276" w:header="1247" w:footer="680" w:gutter="0"/>
      <w:pgBorders>
        <w:top w:val="single" w:sz="2" w:space="31" w:color="616467"/>
        <w:bottom w:val="single" w:sz="2" w:space="0" w:color="616467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2D21" w:rsidRDefault="00602D21">
      <w:r>
        <w:separator/>
      </w:r>
    </w:p>
    <w:p w:rsidR="00602D21" w:rsidRDefault="00602D21"/>
    <w:p w:rsidR="00602D21" w:rsidRDefault="00602D21"/>
  </w:endnote>
  <w:endnote w:type="continuationSeparator" w:id="0">
    <w:p w:rsidR="00602D21" w:rsidRDefault="00602D21">
      <w:r>
        <w:continuationSeparator/>
      </w:r>
    </w:p>
    <w:p w:rsidR="00602D21" w:rsidRDefault="00602D21"/>
    <w:p w:rsidR="00602D21" w:rsidRDefault="00602D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Rix고딕 L">
    <w:altName w:val="맑은 고딕"/>
    <w:charset w:val="81"/>
    <w:family w:val="roman"/>
    <w:pitch w:val="variable"/>
    <w:sig w:usb0="00000000" w:usb1="29D77CFB" w:usb2="00000010" w:usb3="00000000" w:csb0="0008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ix고딕 EB">
    <w:altName w:val="맑은 고딕"/>
    <w:charset w:val="81"/>
    <w:family w:val="roman"/>
    <w:pitch w:val="variable"/>
    <w:sig w:usb0="00000000" w:usb1="29D77CFB" w:usb2="00000010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  <w:font w:name="나눔고딕 Bold">
    <w:charset w:val="81"/>
    <w:family w:val="modern"/>
    <w:pitch w:val="variable"/>
    <w:sig w:usb0="900002A7" w:usb1="29D7FCFB" w:usb2="00000010" w:usb3="00000000" w:csb0="0008000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F62" w:rsidRDefault="00405F62">
    <w:pPr>
      <w:pStyle w:val="ae"/>
    </w:pPr>
    <w:r>
      <w:fldChar w:fldCharType="begin"/>
    </w:r>
    <w:r>
      <w:instrText xml:space="preserve"> PAGE   \* MERGEFORMAT </w:instrText>
    </w:r>
    <w:r>
      <w:fldChar w:fldCharType="separate"/>
    </w:r>
    <w:r w:rsidRPr="00CD1A2F">
      <w:rPr>
        <w:noProof/>
        <w:lang w:val="ko-KR"/>
      </w:rPr>
      <w:t>10</w:t>
    </w:r>
    <w:r>
      <w:rPr>
        <w:noProof/>
        <w:lang w:val="ko-K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F62" w:rsidRDefault="00405F62">
    <w:pPr>
      <w:pStyle w:val="ae"/>
    </w:pPr>
    <w:r>
      <w:fldChar w:fldCharType="begin"/>
    </w:r>
    <w:r>
      <w:instrText xml:space="preserve"> PAGE   \* MERGEFORMAT </w:instrText>
    </w:r>
    <w:r>
      <w:fldChar w:fldCharType="separate"/>
    </w:r>
    <w:r w:rsidR="00D11A73" w:rsidRPr="00D11A73">
      <w:rPr>
        <w:noProof/>
        <w:lang w:val="ko-KR"/>
      </w:rPr>
      <w:t>4</w:t>
    </w:r>
    <w:r>
      <w:rPr>
        <w:noProof/>
        <w:lang w:val="ko-K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F62" w:rsidRDefault="00405F62" w:rsidP="00C23FCF">
    <w:pPr>
      <w:pStyle w:val="ae"/>
      <w:jc w:val="right"/>
    </w:pPr>
    <w:r>
      <w:rPr>
        <w:noProof/>
      </w:rPr>
      <w:drawing>
        <wp:inline distT="0" distB="0" distL="0" distR="0" wp14:anchorId="5D4CD79B" wp14:editId="67F83B0F">
          <wp:extent cx="1514475" cy="152400"/>
          <wp:effectExtent l="0" t="0" r="9525" b="0"/>
          <wp:docPr id="3" name="그림 1" descr="C:\Users\User\AppData\Local\Microsoft\Windows\INetCache\Content.Word\LINE Games CI_logo_blac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LINE Games CI_logo_black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4475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F62" w:rsidRDefault="00405F62" w:rsidP="007D4295">
    <w:pPr>
      <w:pStyle w:val="ae"/>
    </w:pPr>
    <w:r>
      <w:fldChar w:fldCharType="begin"/>
    </w:r>
    <w:r>
      <w:instrText xml:space="preserve"> PAGE   \* MERGEFORMAT </w:instrText>
    </w:r>
    <w:r>
      <w:fldChar w:fldCharType="separate"/>
    </w:r>
    <w:r w:rsidR="00D11A73" w:rsidRPr="00D11A73">
      <w:rPr>
        <w:noProof/>
        <w:lang w:val="ko-KR"/>
      </w:rPr>
      <w:t>2</w:t>
    </w:r>
    <w:r>
      <w:rPr>
        <w:noProof/>
        <w:lang w:val="ko-K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2D21" w:rsidRDefault="00602D21">
      <w:r>
        <w:separator/>
      </w:r>
    </w:p>
    <w:p w:rsidR="00602D21" w:rsidRDefault="00602D21"/>
    <w:p w:rsidR="00602D21" w:rsidRDefault="00602D21"/>
  </w:footnote>
  <w:footnote w:type="continuationSeparator" w:id="0">
    <w:p w:rsidR="00602D21" w:rsidRDefault="00602D21">
      <w:r>
        <w:continuationSeparator/>
      </w:r>
    </w:p>
    <w:p w:rsidR="00602D21" w:rsidRDefault="00602D21"/>
    <w:p w:rsidR="00602D21" w:rsidRDefault="00602D2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4BD" w:rsidRDefault="004D5E72" w:rsidP="00DE4F9F">
    <w:pPr>
      <w:pStyle w:val="ad"/>
    </w:pPr>
    <w:fldSimple w:instr=" DOCPROPERTY  Title  \* MERGEFORMAT ">
      <w:r w:rsidR="0015229E">
        <w:t>LINE Games 채용 과제 이용배 님</w:t>
      </w:r>
    </w:fldSimple>
    <w:r w:rsidR="00DE4F9F">
      <w:ptab w:relativeTo="margin" w:alignment="right" w:leader="none"/>
    </w:r>
    <w:r w:rsidR="00DE4F9F" w:rsidRPr="007763A5">
      <w:rPr>
        <w:rFonts w:hint="eastAsia"/>
        <w:color w:val="A6A6A6" w:themeColor="background1" w:themeShade="A6"/>
      </w:rPr>
      <w:t>대외비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5BA" w:rsidRPr="008A46E2" w:rsidRDefault="00602D21" w:rsidP="00DA65BA">
    <w:pPr>
      <w:pStyle w:val="ad"/>
    </w:pPr>
    <w:sdt>
      <w:sdtPr>
        <w:alias w:val="제목"/>
        <w:tag w:val=""/>
        <w:id w:val="-512683488"/>
        <w:placeholder>
          <w:docPart w:val="5175BD7134B246E9B823AAE1AEF2911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A04C6">
          <w:t>LINE Games 채용 과제</w:t>
        </w:r>
      </w:sdtContent>
    </w:sdt>
    <w:r w:rsidR="00DE4F9F">
      <w:ptab w:relativeTo="margin" w:alignment="right" w:leader="none"/>
    </w:r>
    <w:r w:rsidR="005F1B80">
      <w:fldChar w:fldCharType="begin"/>
    </w:r>
    <w:r w:rsidR="005F1B80">
      <w:instrText xml:space="preserve"> STYLEREF  nClassification  \* MERGEFORMAT </w:instrText>
    </w:r>
    <w:r w:rsidR="005F1B80">
      <w:rPr>
        <w:b w:val="0"/>
        <w:bCs/>
        <w:noProof/>
      </w:rPr>
      <w:fldChar w:fldCharType="end"/>
    </w:r>
  </w:p>
  <w:p w:rsidR="007534BD" w:rsidRPr="00DA65BA" w:rsidRDefault="007534BD" w:rsidP="008A46E2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.5pt;height:9.5pt" o:bullet="t">
        <v:imagedata r:id="rId1" o:title="j0115866"/>
      </v:shape>
    </w:pict>
  </w:numPicBullet>
  <w:abstractNum w:abstractNumId="0">
    <w:nsid w:val="FFFFFF7C"/>
    <w:multiLevelType w:val="singleLevel"/>
    <w:tmpl w:val="84146508"/>
    <w:lvl w:ilvl="0">
      <w:start w:val="1"/>
      <w:numFmt w:val="decimal"/>
      <w:pStyle w:val="5"/>
      <w:lvlText w:val="%1."/>
      <w:lvlJc w:val="left"/>
      <w:pPr>
        <w:tabs>
          <w:tab w:val="num" w:pos="2061"/>
        </w:tabs>
        <w:ind w:left="2061" w:hanging="360"/>
      </w:pPr>
    </w:lvl>
  </w:abstractNum>
  <w:abstractNum w:abstractNumId="1">
    <w:nsid w:val="FFFFFF7D"/>
    <w:multiLevelType w:val="singleLevel"/>
    <w:tmpl w:val="D3C60C68"/>
    <w:lvl w:ilvl="0">
      <w:start w:val="1"/>
      <w:numFmt w:val="decimal"/>
      <w:pStyle w:val="4"/>
      <w:lvlText w:val="%1."/>
      <w:lvlJc w:val="left"/>
      <w:pPr>
        <w:tabs>
          <w:tab w:val="num" w:pos="1636"/>
        </w:tabs>
        <w:ind w:left="1636" w:hanging="360"/>
      </w:pPr>
    </w:lvl>
  </w:abstractNum>
  <w:abstractNum w:abstractNumId="2">
    <w:nsid w:val="FFFFFF7E"/>
    <w:multiLevelType w:val="singleLevel"/>
    <w:tmpl w:val="6E624034"/>
    <w:lvl w:ilvl="0">
      <w:start w:val="1"/>
      <w:numFmt w:val="decimal"/>
      <w:pStyle w:val="3"/>
      <w:lvlText w:val="%1."/>
      <w:lvlJc w:val="left"/>
      <w:pPr>
        <w:tabs>
          <w:tab w:val="num" w:pos="1211"/>
        </w:tabs>
        <w:ind w:left="1211" w:hanging="360"/>
      </w:pPr>
    </w:lvl>
  </w:abstractNum>
  <w:abstractNum w:abstractNumId="3">
    <w:nsid w:val="FFFFFF7F"/>
    <w:multiLevelType w:val="singleLevel"/>
    <w:tmpl w:val="F8F462A8"/>
    <w:lvl w:ilvl="0">
      <w:start w:val="1"/>
      <w:numFmt w:val="decimal"/>
      <w:pStyle w:val="2"/>
      <w:lvlText w:val="%1."/>
      <w:lvlJc w:val="left"/>
      <w:pPr>
        <w:tabs>
          <w:tab w:val="num" w:pos="785"/>
        </w:tabs>
        <w:ind w:left="785" w:hanging="360"/>
      </w:pPr>
    </w:lvl>
  </w:abstractNum>
  <w:abstractNum w:abstractNumId="4">
    <w:nsid w:val="FFFFFF80"/>
    <w:multiLevelType w:val="singleLevel"/>
    <w:tmpl w:val="568CCA7E"/>
    <w:lvl w:ilvl="0">
      <w:start w:val="1"/>
      <w:numFmt w:val="bullet"/>
      <w:pStyle w:val="50"/>
      <w:lvlText w:val=""/>
      <w:lvlJc w:val="left"/>
      <w:pPr>
        <w:tabs>
          <w:tab w:val="num" w:pos="2061"/>
        </w:tabs>
        <w:ind w:left="2061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3C0633A6"/>
    <w:lvl w:ilvl="0">
      <w:start w:val="1"/>
      <w:numFmt w:val="bullet"/>
      <w:pStyle w:val="40"/>
      <w:lvlText w:val=""/>
      <w:lvlJc w:val="left"/>
      <w:pPr>
        <w:tabs>
          <w:tab w:val="num" w:pos="1636"/>
        </w:tabs>
        <w:ind w:left="1636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38F0C050"/>
    <w:lvl w:ilvl="0">
      <w:start w:val="1"/>
      <w:numFmt w:val="bullet"/>
      <w:pStyle w:val="30"/>
      <w:lvlText w:val="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92B00240"/>
    <w:lvl w:ilvl="0">
      <w:start w:val="1"/>
      <w:numFmt w:val="bullet"/>
      <w:pStyle w:val="20"/>
      <w:lvlText w:val="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9348D2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176D7EA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C50073D"/>
    <w:multiLevelType w:val="hybridMultilevel"/>
    <w:tmpl w:val="A8E26F76"/>
    <w:lvl w:ilvl="0" w:tplc="138EA0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11">
    <w:nsid w:val="12EC1694"/>
    <w:multiLevelType w:val="hybridMultilevel"/>
    <w:tmpl w:val="CF906C92"/>
    <w:lvl w:ilvl="0" w:tplc="86A02A6E">
      <w:start w:val="1"/>
      <w:numFmt w:val="bullet"/>
      <w:pStyle w:val="nTblListBuld1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16C53370"/>
    <w:multiLevelType w:val="hybridMultilevel"/>
    <w:tmpl w:val="8C726970"/>
    <w:lvl w:ilvl="0" w:tplc="D1A06D54">
      <w:start w:val="1"/>
      <w:numFmt w:val="decimal"/>
      <w:lvlText w:val="%1)"/>
      <w:lvlJc w:val="left"/>
      <w:pPr>
        <w:ind w:left="62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64" w:hanging="400"/>
      </w:pPr>
    </w:lvl>
    <w:lvl w:ilvl="2" w:tplc="0409001B">
      <w:start w:val="1"/>
      <w:numFmt w:val="lowerRoman"/>
      <w:lvlText w:val="%3."/>
      <w:lvlJc w:val="right"/>
      <w:pPr>
        <w:ind w:left="1464" w:hanging="400"/>
      </w:pPr>
    </w:lvl>
    <w:lvl w:ilvl="3" w:tplc="0409000F" w:tentative="1">
      <w:start w:val="1"/>
      <w:numFmt w:val="decimal"/>
      <w:lvlText w:val="%4."/>
      <w:lvlJc w:val="left"/>
      <w:pPr>
        <w:ind w:left="1864" w:hanging="400"/>
      </w:pPr>
    </w:lvl>
    <w:lvl w:ilvl="4" w:tplc="04090019" w:tentative="1">
      <w:start w:val="1"/>
      <w:numFmt w:val="upperLetter"/>
      <w:lvlText w:val="%5."/>
      <w:lvlJc w:val="left"/>
      <w:pPr>
        <w:ind w:left="2264" w:hanging="400"/>
      </w:pPr>
    </w:lvl>
    <w:lvl w:ilvl="5" w:tplc="0409001B" w:tentative="1">
      <w:start w:val="1"/>
      <w:numFmt w:val="lowerRoman"/>
      <w:lvlText w:val="%6."/>
      <w:lvlJc w:val="right"/>
      <w:pPr>
        <w:ind w:left="2664" w:hanging="400"/>
      </w:pPr>
    </w:lvl>
    <w:lvl w:ilvl="6" w:tplc="0409000F" w:tentative="1">
      <w:start w:val="1"/>
      <w:numFmt w:val="decimal"/>
      <w:lvlText w:val="%7."/>
      <w:lvlJc w:val="left"/>
      <w:pPr>
        <w:ind w:left="3064" w:hanging="400"/>
      </w:pPr>
    </w:lvl>
    <w:lvl w:ilvl="7" w:tplc="04090019" w:tentative="1">
      <w:start w:val="1"/>
      <w:numFmt w:val="upperLetter"/>
      <w:lvlText w:val="%8."/>
      <w:lvlJc w:val="left"/>
      <w:pPr>
        <w:ind w:left="3464" w:hanging="400"/>
      </w:pPr>
    </w:lvl>
    <w:lvl w:ilvl="8" w:tplc="0409001B" w:tentative="1">
      <w:start w:val="1"/>
      <w:numFmt w:val="lowerRoman"/>
      <w:lvlText w:val="%9."/>
      <w:lvlJc w:val="right"/>
      <w:pPr>
        <w:ind w:left="3864" w:hanging="400"/>
      </w:pPr>
    </w:lvl>
  </w:abstractNum>
  <w:abstractNum w:abstractNumId="13">
    <w:nsid w:val="1A864577"/>
    <w:multiLevelType w:val="multilevel"/>
    <w:tmpl w:val="D2F4775C"/>
    <w:lvl w:ilvl="0">
      <w:start w:val="1"/>
      <w:numFmt w:val="bullet"/>
      <w:pStyle w:val="nListBuld1"/>
      <w:lvlText w:val="•"/>
      <w:lvlJc w:val="left"/>
      <w:pPr>
        <w:tabs>
          <w:tab w:val="num" w:pos="1049"/>
        </w:tabs>
        <w:ind w:left="1049" w:hanging="301"/>
      </w:pPr>
      <w:rPr>
        <w:rFonts w:ascii="Arial" w:hAnsi="Arial" w:hint="default"/>
      </w:rPr>
    </w:lvl>
    <w:lvl w:ilvl="1">
      <w:start w:val="1"/>
      <w:numFmt w:val="bullet"/>
      <w:pStyle w:val="nListBuld2"/>
      <w:lvlText w:val="−"/>
      <w:lvlJc w:val="left"/>
      <w:pPr>
        <w:tabs>
          <w:tab w:val="num" w:pos="1049"/>
        </w:tabs>
        <w:ind w:left="1350" w:hanging="301"/>
      </w:pPr>
      <w:rPr>
        <w:rFonts w:ascii="Arial Unicode MS" w:eastAsia="Arial Unicode MS" w:hAnsi="Arial Unicode MS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1C935DDA"/>
    <w:multiLevelType w:val="hybridMultilevel"/>
    <w:tmpl w:val="0B062D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1FE55DB7"/>
    <w:multiLevelType w:val="multilevel"/>
    <w:tmpl w:val="04090023"/>
    <w:styleLink w:val="a1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6">
    <w:nsid w:val="20296E66"/>
    <w:multiLevelType w:val="multilevel"/>
    <w:tmpl w:val="0409001D"/>
    <w:styleLink w:val="1ai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2B812743"/>
    <w:multiLevelType w:val="hybridMultilevel"/>
    <w:tmpl w:val="FEDE4C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3AA3456B"/>
    <w:multiLevelType w:val="multilevel"/>
    <w:tmpl w:val="9822DD20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ascii="Verdana" w:eastAsia="맑은 고딕" w:hAnsi="Verdana" w:hint="default"/>
        <w:b/>
        <w:i w:val="0"/>
        <w:color w:val="auto"/>
        <w:sz w:val="68"/>
        <w:u w:val="none"/>
      </w:rPr>
    </w:lvl>
    <w:lvl w:ilvl="1">
      <w:start w:val="1"/>
      <w:numFmt w:val="none"/>
      <w:pStyle w:val="21"/>
      <w:suff w:val="nothing"/>
      <w:lvlText w:val=""/>
      <w:lvlJc w:val="left"/>
      <w:pPr>
        <w:ind w:left="720" w:hanging="720"/>
      </w:pPr>
      <w:rPr>
        <w:rFonts w:asciiTheme="majorEastAsia" w:eastAsia="바탕" w:hint="default"/>
        <w:b/>
        <w:i w:val="0"/>
        <w:color w:val="auto"/>
        <w:sz w:val="24"/>
        <w:u w:val="none"/>
      </w:rPr>
    </w:lvl>
    <w:lvl w:ilvl="2">
      <w:start w:val="1"/>
      <w:numFmt w:val="none"/>
      <w:pStyle w:val="31"/>
      <w:suff w:val="nothing"/>
      <w:lvlText w:val="%3"/>
      <w:lvlJc w:val="left"/>
      <w:pPr>
        <w:ind w:left="720" w:hanging="720"/>
      </w:pPr>
      <w:rPr>
        <w:rFonts w:asciiTheme="majorEastAsia" w:eastAsia="바탕" w:hint="default"/>
        <w:b/>
        <w:i w:val="0"/>
        <w:sz w:val="20"/>
        <w:u w:val="none"/>
      </w:rPr>
    </w:lvl>
    <w:lvl w:ilvl="3">
      <w:start w:val="1"/>
      <w:numFmt w:val="none"/>
      <w:pStyle w:val="41"/>
      <w:suff w:val="nothing"/>
      <w:lvlText w:val="%4"/>
      <w:lvlJc w:val="left"/>
      <w:pPr>
        <w:ind w:left="1021" w:hanging="301"/>
      </w:pPr>
      <w:rPr>
        <w:rFonts w:hint="eastAsia"/>
      </w:rPr>
    </w:lvl>
    <w:lvl w:ilvl="4">
      <w:start w:val="1"/>
      <w:numFmt w:val="decimal"/>
      <w:pStyle w:val="nListNumd1"/>
      <w:lvlText w:val="%5."/>
      <w:lvlJc w:val="left"/>
      <w:pPr>
        <w:tabs>
          <w:tab w:val="num" w:pos="1021"/>
        </w:tabs>
        <w:ind w:left="1021" w:hanging="301"/>
      </w:pPr>
      <w:rPr>
        <w:rFonts w:ascii="Rix고딕 L" w:eastAsia="Rix고딕 L" w:hint="eastAsia"/>
        <w:b w:val="0"/>
        <w:i w:val="0"/>
        <w:sz w:val="18"/>
      </w:rPr>
    </w:lvl>
    <w:lvl w:ilvl="5">
      <w:start w:val="1"/>
      <w:numFmt w:val="lowerLetter"/>
      <w:pStyle w:val="nListNumd2"/>
      <w:lvlText w:val="%6."/>
      <w:lvlJc w:val="left"/>
      <w:pPr>
        <w:tabs>
          <w:tab w:val="num" w:pos="1321"/>
        </w:tabs>
        <w:ind w:left="1321" w:hanging="300"/>
      </w:pPr>
      <w:rPr>
        <w:rFonts w:eastAsia="Rix고딕 L" w:hint="eastAsia"/>
        <w:b w:val="0"/>
        <w:i w:val="0"/>
        <w:sz w:val="18"/>
      </w:rPr>
    </w:lvl>
    <w:lvl w:ilvl="6">
      <w:start w:val="1"/>
      <w:numFmt w:val="upperLetter"/>
      <w:lvlText w:val="부록 %7."/>
      <w:lvlJc w:val="left"/>
      <w:pPr>
        <w:tabs>
          <w:tab w:val="num" w:pos="0"/>
        </w:tabs>
        <w:ind w:left="0" w:firstLine="0"/>
      </w:pPr>
      <w:rPr>
        <w:rFonts w:ascii="맑은 고딕" w:eastAsia="맑은 고딕" w:hAnsi="Trebuchet MS" w:hint="eastAsia"/>
        <w:b/>
        <w:i w:val="0"/>
        <w:color w:val="auto"/>
        <w:sz w:val="68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709" w:hanging="709"/>
      </w:pPr>
      <w:rPr>
        <w:rFonts w:eastAsia="맑은 고딕" w:hint="eastAsia"/>
        <w:b/>
        <w:i w:val="0"/>
      </w:rPr>
    </w:lvl>
    <w:lvl w:ilvl="8">
      <w:start w:val="1"/>
      <w:numFmt w:val="decimal"/>
      <w:lvlText w:val="%7.%8.%9"/>
      <w:lvlJc w:val="left"/>
      <w:pPr>
        <w:tabs>
          <w:tab w:val="num" w:pos="720"/>
        </w:tabs>
        <w:ind w:left="720" w:hanging="720"/>
      </w:pPr>
      <w:rPr>
        <w:rFonts w:eastAsia="맑은 고딕" w:hint="eastAsia"/>
        <w:b/>
        <w:i w:val="0"/>
      </w:rPr>
    </w:lvl>
  </w:abstractNum>
  <w:abstractNum w:abstractNumId="19">
    <w:nsid w:val="3D2D30B3"/>
    <w:multiLevelType w:val="hybridMultilevel"/>
    <w:tmpl w:val="141025F2"/>
    <w:lvl w:ilvl="0" w:tplc="04090001">
      <w:start w:val="1"/>
      <w:numFmt w:val="bullet"/>
      <w:lvlText w:val=""/>
      <w:lvlJc w:val="left"/>
      <w:pPr>
        <w:ind w:left="119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8" w:hanging="400"/>
      </w:pPr>
      <w:rPr>
        <w:rFonts w:ascii="Wingdings" w:hAnsi="Wingdings" w:hint="default"/>
      </w:rPr>
    </w:lvl>
  </w:abstractNum>
  <w:abstractNum w:abstractNumId="20">
    <w:nsid w:val="41AA6929"/>
    <w:multiLevelType w:val="hybridMultilevel"/>
    <w:tmpl w:val="63009216"/>
    <w:lvl w:ilvl="0" w:tplc="04090001">
      <w:start w:val="1"/>
      <w:numFmt w:val="bullet"/>
      <w:lvlText w:val=""/>
      <w:lvlJc w:val="left"/>
      <w:pPr>
        <w:ind w:left="119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8" w:hanging="400"/>
      </w:pPr>
      <w:rPr>
        <w:rFonts w:ascii="Wingdings" w:hAnsi="Wingdings" w:hint="default"/>
      </w:rPr>
    </w:lvl>
  </w:abstractNum>
  <w:abstractNum w:abstractNumId="21">
    <w:nsid w:val="4BE43793"/>
    <w:multiLevelType w:val="hybridMultilevel"/>
    <w:tmpl w:val="6B8C6A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519B0061"/>
    <w:multiLevelType w:val="hybridMultilevel"/>
    <w:tmpl w:val="636806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5A791DD0"/>
    <w:multiLevelType w:val="hybridMultilevel"/>
    <w:tmpl w:val="7A0EE5AE"/>
    <w:lvl w:ilvl="0" w:tplc="DE3EA830">
      <w:start w:val="1"/>
      <w:numFmt w:val="bullet"/>
      <w:lvlText w:val="-"/>
      <w:lvlJc w:val="left"/>
      <w:pPr>
        <w:ind w:left="502" w:hanging="360"/>
      </w:pPr>
      <w:rPr>
        <w:rFonts w:ascii="맑은 고딕" w:eastAsia="맑은 고딕" w:hAnsi="맑은 고딕" w:cs="맑은 고딕" w:hint="eastAsia"/>
        <w:color w:val="auto"/>
      </w:rPr>
    </w:lvl>
    <w:lvl w:ilvl="1" w:tplc="04090003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24">
    <w:nsid w:val="5BFD50DF"/>
    <w:multiLevelType w:val="hybridMultilevel"/>
    <w:tmpl w:val="2C8A1C00"/>
    <w:lvl w:ilvl="0" w:tplc="9CEA3F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25">
    <w:nsid w:val="74E30C84"/>
    <w:multiLevelType w:val="hybridMultilevel"/>
    <w:tmpl w:val="8FEA6568"/>
    <w:lvl w:ilvl="0" w:tplc="42A4E4A8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751C743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78052E26"/>
    <w:multiLevelType w:val="hybridMultilevel"/>
    <w:tmpl w:val="AE800086"/>
    <w:lvl w:ilvl="0" w:tplc="82CC29F0">
      <w:start w:val="1"/>
      <w:numFmt w:val="bullet"/>
      <w:pStyle w:val="nTblListBuld2"/>
      <w:lvlText w:val="-"/>
      <w:lvlJc w:val="left"/>
      <w:pPr>
        <w:ind w:left="970" w:hanging="400"/>
      </w:pPr>
      <w:rPr>
        <w:rFonts w:ascii="Rix고딕 L" w:eastAsia="Rix고딕 L" w:hAnsi="Rix고딕 L" w:hint="eastAsia"/>
      </w:rPr>
    </w:lvl>
    <w:lvl w:ilvl="1" w:tplc="04090003" w:tentative="1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28">
    <w:nsid w:val="7A776A0E"/>
    <w:multiLevelType w:val="multilevel"/>
    <w:tmpl w:val="F5124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11"/>
  </w:num>
  <w:num w:numId="6">
    <w:abstractNumId w:val="27"/>
  </w:num>
  <w:num w:numId="7">
    <w:abstractNumId w:val="26"/>
  </w:num>
  <w:num w:numId="8">
    <w:abstractNumId w:val="16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5"/>
  </w:num>
  <w:num w:numId="20">
    <w:abstractNumId w:val="18"/>
  </w:num>
  <w:num w:numId="21">
    <w:abstractNumId w:val="28"/>
  </w:num>
  <w:num w:numId="22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5"/>
  </w:num>
  <w:num w:numId="24">
    <w:abstractNumId w:val="24"/>
  </w:num>
  <w:num w:numId="25">
    <w:abstractNumId w:val="10"/>
  </w:num>
  <w:num w:numId="26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</w:num>
  <w:num w:numId="28">
    <w:abstractNumId w:val="23"/>
  </w:num>
  <w:num w:numId="29">
    <w:abstractNumId w:val="22"/>
  </w:num>
  <w:num w:numId="30">
    <w:abstractNumId w:val="17"/>
  </w:num>
  <w:num w:numId="31">
    <w:abstractNumId w:val="21"/>
  </w:num>
  <w:num w:numId="32">
    <w:abstractNumId w:val="20"/>
  </w:num>
  <w:num w:numId="33">
    <w:abstractNumId w:val="19"/>
  </w:num>
  <w:num w:numId="34">
    <w:abstractNumId w:val="1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activeWritingStyle w:appName="MSWord" w:lang="ko-KR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attachedTemplate r:id="rId1"/>
  <w:stylePaneFormatFilter w:val="7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1" w:visibleStyles="1" w:alternateStyleNames="0"/>
  <w:stylePaneSortMethod w:val="0000"/>
  <w:documentProtection w:formatting="1" w:enforcement="0"/>
  <w:defaultTabStop w:val="4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white,#00535d,#221e1f,#616467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FCF"/>
    <w:rsid w:val="000000EA"/>
    <w:rsid w:val="00000AA8"/>
    <w:rsid w:val="00002551"/>
    <w:rsid w:val="00003474"/>
    <w:rsid w:val="00003607"/>
    <w:rsid w:val="000044D4"/>
    <w:rsid w:val="00006501"/>
    <w:rsid w:val="00006FBF"/>
    <w:rsid w:val="00007167"/>
    <w:rsid w:val="00011078"/>
    <w:rsid w:val="00011D20"/>
    <w:rsid w:val="00012F77"/>
    <w:rsid w:val="0001313A"/>
    <w:rsid w:val="000137D7"/>
    <w:rsid w:val="00013F5D"/>
    <w:rsid w:val="00015098"/>
    <w:rsid w:val="0001640B"/>
    <w:rsid w:val="00017E02"/>
    <w:rsid w:val="000226E9"/>
    <w:rsid w:val="00022F22"/>
    <w:rsid w:val="000262AC"/>
    <w:rsid w:val="0002715E"/>
    <w:rsid w:val="000308DD"/>
    <w:rsid w:val="00031B25"/>
    <w:rsid w:val="0003218B"/>
    <w:rsid w:val="000331D3"/>
    <w:rsid w:val="00033A2A"/>
    <w:rsid w:val="00033A56"/>
    <w:rsid w:val="00034083"/>
    <w:rsid w:val="000343C6"/>
    <w:rsid w:val="00034F52"/>
    <w:rsid w:val="00035104"/>
    <w:rsid w:val="0003659B"/>
    <w:rsid w:val="00037636"/>
    <w:rsid w:val="000379FF"/>
    <w:rsid w:val="0004025F"/>
    <w:rsid w:val="000407C6"/>
    <w:rsid w:val="00040D60"/>
    <w:rsid w:val="000424E9"/>
    <w:rsid w:val="00042BAD"/>
    <w:rsid w:val="00043241"/>
    <w:rsid w:val="00044687"/>
    <w:rsid w:val="0004765B"/>
    <w:rsid w:val="000500D9"/>
    <w:rsid w:val="0005252C"/>
    <w:rsid w:val="00053177"/>
    <w:rsid w:val="000537AE"/>
    <w:rsid w:val="000549C0"/>
    <w:rsid w:val="000558DA"/>
    <w:rsid w:val="000565C2"/>
    <w:rsid w:val="0006142B"/>
    <w:rsid w:val="0006158F"/>
    <w:rsid w:val="00063321"/>
    <w:rsid w:val="0006388C"/>
    <w:rsid w:val="00065557"/>
    <w:rsid w:val="00065A3E"/>
    <w:rsid w:val="00065DC7"/>
    <w:rsid w:val="000663B7"/>
    <w:rsid w:val="0006673E"/>
    <w:rsid w:val="000706D0"/>
    <w:rsid w:val="0007161F"/>
    <w:rsid w:val="00071BB1"/>
    <w:rsid w:val="00072CCE"/>
    <w:rsid w:val="00072F63"/>
    <w:rsid w:val="00073DF6"/>
    <w:rsid w:val="00074151"/>
    <w:rsid w:val="000747FF"/>
    <w:rsid w:val="00076FA2"/>
    <w:rsid w:val="00077C48"/>
    <w:rsid w:val="00080926"/>
    <w:rsid w:val="0008093E"/>
    <w:rsid w:val="000837AE"/>
    <w:rsid w:val="00083864"/>
    <w:rsid w:val="000844DE"/>
    <w:rsid w:val="000855E8"/>
    <w:rsid w:val="00085C2E"/>
    <w:rsid w:val="00086901"/>
    <w:rsid w:val="00086B67"/>
    <w:rsid w:val="000876D7"/>
    <w:rsid w:val="00087ABB"/>
    <w:rsid w:val="00087C93"/>
    <w:rsid w:val="00091052"/>
    <w:rsid w:val="00092326"/>
    <w:rsid w:val="00092CC7"/>
    <w:rsid w:val="00093138"/>
    <w:rsid w:val="00094DD8"/>
    <w:rsid w:val="00095967"/>
    <w:rsid w:val="00095EC3"/>
    <w:rsid w:val="0009610C"/>
    <w:rsid w:val="0009793E"/>
    <w:rsid w:val="00097DF2"/>
    <w:rsid w:val="000A034A"/>
    <w:rsid w:val="000A09AE"/>
    <w:rsid w:val="000A0D9C"/>
    <w:rsid w:val="000A131B"/>
    <w:rsid w:val="000A14BE"/>
    <w:rsid w:val="000A1F1C"/>
    <w:rsid w:val="000A2A77"/>
    <w:rsid w:val="000A309C"/>
    <w:rsid w:val="000A3E79"/>
    <w:rsid w:val="000A4562"/>
    <w:rsid w:val="000A4F6B"/>
    <w:rsid w:val="000A5B18"/>
    <w:rsid w:val="000A7147"/>
    <w:rsid w:val="000B10A8"/>
    <w:rsid w:val="000B3DE6"/>
    <w:rsid w:val="000B3E93"/>
    <w:rsid w:val="000B4543"/>
    <w:rsid w:val="000B5A72"/>
    <w:rsid w:val="000B5C5A"/>
    <w:rsid w:val="000B5E38"/>
    <w:rsid w:val="000B666B"/>
    <w:rsid w:val="000B6CC2"/>
    <w:rsid w:val="000B7529"/>
    <w:rsid w:val="000C0118"/>
    <w:rsid w:val="000C0DBE"/>
    <w:rsid w:val="000C19DB"/>
    <w:rsid w:val="000C1B42"/>
    <w:rsid w:val="000C1D6C"/>
    <w:rsid w:val="000C464A"/>
    <w:rsid w:val="000C4FF9"/>
    <w:rsid w:val="000C5E3A"/>
    <w:rsid w:val="000C5F8E"/>
    <w:rsid w:val="000C72FE"/>
    <w:rsid w:val="000C759A"/>
    <w:rsid w:val="000C7AAC"/>
    <w:rsid w:val="000D0ABE"/>
    <w:rsid w:val="000D18FB"/>
    <w:rsid w:val="000D1D8E"/>
    <w:rsid w:val="000D2A8B"/>
    <w:rsid w:val="000D42C7"/>
    <w:rsid w:val="000D443A"/>
    <w:rsid w:val="000D6102"/>
    <w:rsid w:val="000D6740"/>
    <w:rsid w:val="000D68B6"/>
    <w:rsid w:val="000D6F60"/>
    <w:rsid w:val="000D7B92"/>
    <w:rsid w:val="000D7CE6"/>
    <w:rsid w:val="000E0069"/>
    <w:rsid w:val="000E019C"/>
    <w:rsid w:val="000E026B"/>
    <w:rsid w:val="000E0C0D"/>
    <w:rsid w:val="000E2395"/>
    <w:rsid w:val="000E3589"/>
    <w:rsid w:val="000E548D"/>
    <w:rsid w:val="000F0CF4"/>
    <w:rsid w:val="000F10DD"/>
    <w:rsid w:val="000F13BC"/>
    <w:rsid w:val="000F27A1"/>
    <w:rsid w:val="000F3563"/>
    <w:rsid w:val="000F3B22"/>
    <w:rsid w:val="000F3C18"/>
    <w:rsid w:val="000F4CFA"/>
    <w:rsid w:val="000F4F4E"/>
    <w:rsid w:val="000F4FD3"/>
    <w:rsid w:val="000F7F09"/>
    <w:rsid w:val="00100A14"/>
    <w:rsid w:val="00100C19"/>
    <w:rsid w:val="00100D8B"/>
    <w:rsid w:val="00104918"/>
    <w:rsid w:val="00104C7C"/>
    <w:rsid w:val="00104C9F"/>
    <w:rsid w:val="00104F97"/>
    <w:rsid w:val="00106318"/>
    <w:rsid w:val="001075F0"/>
    <w:rsid w:val="00107914"/>
    <w:rsid w:val="00107FD2"/>
    <w:rsid w:val="001134CF"/>
    <w:rsid w:val="001139A9"/>
    <w:rsid w:val="0011492F"/>
    <w:rsid w:val="00115041"/>
    <w:rsid w:val="00115565"/>
    <w:rsid w:val="001164CB"/>
    <w:rsid w:val="00116D5E"/>
    <w:rsid w:val="001174FE"/>
    <w:rsid w:val="0012197A"/>
    <w:rsid w:val="001229F8"/>
    <w:rsid w:val="001235FE"/>
    <w:rsid w:val="00123DF2"/>
    <w:rsid w:val="00124A75"/>
    <w:rsid w:val="001254DC"/>
    <w:rsid w:val="00125735"/>
    <w:rsid w:val="00125C60"/>
    <w:rsid w:val="00130952"/>
    <w:rsid w:val="00130FB5"/>
    <w:rsid w:val="00130FBA"/>
    <w:rsid w:val="0013154B"/>
    <w:rsid w:val="00132482"/>
    <w:rsid w:val="001326F6"/>
    <w:rsid w:val="00132B2F"/>
    <w:rsid w:val="00135B2D"/>
    <w:rsid w:val="00136B39"/>
    <w:rsid w:val="0014078C"/>
    <w:rsid w:val="001414EF"/>
    <w:rsid w:val="001416F7"/>
    <w:rsid w:val="001443EF"/>
    <w:rsid w:val="00144843"/>
    <w:rsid w:val="00144C12"/>
    <w:rsid w:val="00147509"/>
    <w:rsid w:val="00147821"/>
    <w:rsid w:val="001512D2"/>
    <w:rsid w:val="001520BF"/>
    <w:rsid w:val="0015229E"/>
    <w:rsid w:val="00153094"/>
    <w:rsid w:val="00153722"/>
    <w:rsid w:val="00153BF6"/>
    <w:rsid w:val="00154389"/>
    <w:rsid w:val="00154FE6"/>
    <w:rsid w:val="001550E2"/>
    <w:rsid w:val="0015511B"/>
    <w:rsid w:val="001553FB"/>
    <w:rsid w:val="00155993"/>
    <w:rsid w:val="00157A51"/>
    <w:rsid w:val="00160C88"/>
    <w:rsid w:val="00160F93"/>
    <w:rsid w:val="00160FEF"/>
    <w:rsid w:val="001612BD"/>
    <w:rsid w:val="00164C1D"/>
    <w:rsid w:val="001660B7"/>
    <w:rsid w:val="0016660F"/>
    <w:rsid w:val="001709CF"/>
    <w:rsid w:val="00172348"/>
    <w:rsid w:val="0017251A"/>
    <w:rsid w:val="001726DC"/>
    <w:rsid w:val="00173569"/>
    <w:rsid w:val="00174BCC"/>
    <w:rsid w:val="0017611D"/>
    <w:rsid w:val="00176151"/>
    <w:rsid w:val="001769B4"/>
    <w:rsid w:val="001769EE"/>
    <w:rsid w:val="00177823"/>
    <w:rsid w:val="001805F2"/>
    <w:rsid w:val="00180F45"/>
    <w:rsid w:val="0018133A"/>
    <w:rsid w:val="00181B38"/>
    <w:rsid w:val="00181FD1"/>
    <w:rsid w:val="001820B5"/>
    <w:rsid w:val="00182BA5"/>
    <w:rsid w:val="00182DBF"/>
    <w:rsid w:val="00183179"/>
    <w:rsid w:val="001836E5"/>
    <w:rsid w:val="00186423"/>
    <w:rsid w:val="00187369"/>
    <w:rsid w:val="00187673"/>
    <w:rsid w:val="00187ACE"/>
    <w:rsid w:val="001905BC"/>
    <w:rsid w:val="001914A7"/>
    <w:rsid w:val="0019176A"/>
    <w:rsid w:val="00191DD0"/>
    <w:rsid w:val="00192AF5"/>
    <w:rsid w:val="00193135"/>
    <w:rsid w:val="001935FE"/>
    <w:rsid w:val="00193ED1"/>
    <w:rsid w:val="0019432E"/>
    <w:rsid w:val="00194565"/>
    <w:rsid w:val="00195BB7"/>
    <w:rsid w:val="00197807"/>
    <w:rsid w:val="001A0928"/>
    <w:rsid w:val="001A1384"/>
    <w:rsid w:val="001A2B58"/>
    <w:rsid w:val="001A3AC3"/>
    <w:rsid w:val="001A5A33"/>
    <w:rsid w:val="001A63AF"/>
    <w:rsid w:val="001B26C4"/>
    <w:rsid w:val="001B2DB9"/>
    <w:rsid w:val="001B3F83"/>
    <w:rsid w:val="001B449E"/>
    <w:rsid w:val="001B4F57"/>
    <w:rsid w:val="001B573C"/>
    <w:rsid w:val="001B582D"/>
    <w:rsid w:val="001B6521"/>
    <w:rsid w:val="001B7D5F"/>
    <w:rsid w:val="001B7E96"/>
    <w:rsid w:val="001C0D8F"/>
    <w:rsid w:val="001C1662"/>
    <w:rsid w:val="001C1D95"/>
    <w:rsid w:val="001C2D10"/>
    <w:rsid w:val="001C3CB9"/>
    <w:rsid w:val="001C4569"/>
    <w:rsid w:val="001C490E"/>
    <w:rsid w:val="001C4AE7"/>
    <w:rsid w:val="001C5225"/>
    <w:rsid w:val="001C55F4"/>
    <w:rsid w:val="001C5618"/>
    <w:rsid w:val="001C5A5F"/>
    <w:rsid w:val="001C6011"/>
    <w:rsid w:val="001C7048"/>
    <w:rsid w:val="001C7F6A"/>
    <w:rsid w:val="001D0035"/>
    <w:rsid w:val="001D0061"/>
    <w:rsid w:val="001D0216"/>
    <w:rsid w:val="001D1A3B"/>
    <w:rsid w:val="001D327E"/>
    <w:rsid w:val="001D32BD"/>
    <w:rsid w:val="001D3718"/>
    <w:rsid w:val="001D4705"/>
    <w:rsid w:val="001D6A09"/>
    <w:rsid w:val="001E1093"/>
    <w:rsid w:val="001E297F"/>
    <w:rsid w:val="001E368C"/>
    <w:rsid w:val="001E36E9"/>
    <w:rsid w:val="001E415C"/>
    <w:rsid w:val="001E41A5"/>
    <w:rsid w:val="001E47C0"/>
    <w:rsid w:val="001E6CE5"/>
    <w:rsid w:val="001E6D77"/>
    <w:rsid w:val="001E73C9"/>
    <w:rsid w:val="001F0E85"/>
    <w:rsid w:val="001F15B0"/>
    <w:rsid w:val="001F1B69"/>
    <w:rsid w:val="001F1CDB"/>
    <w:rsid w:val="001F2C70"/>
    <w:rsid w:val="001F3110"/>
    <w:rsid w:val="001F348A"/>
    <w:rsid w:val="001F34C9"/>
    <w:rsid w:val="001F3D65"/>
    <w:rsid w:val="001F3FFC"/>
    <w:rsid w:val="001F4198"/>
    <w:rsid w:val="001F4530"/>
    <w:rsid w:val="001F45CA"/>
    <w:rsid w:val="001F4985"/>
    <w:rsid w:val="001F79F1"/>
    <w:rsid w:val="00201D93"/>
    <w:rsid w:val="002020CE"/>
    <w:rsid w:val="00202C69"/>
    <w:rsid w:val="0020670D"/>
    <w:rsid w:val="00210A73"/>
    <w:rsid w:val="002113ED"/>
    <w:rsid w:val="002119E4"/>
    <w:rsid w:val="00211DAB"/>
    <w:rsid w:val="002122FD"/>
    <w:rsid w:val="00215605"/>
    <w:rsid w:val="00215AE6"/>
    <w:rsid w:val="00215B67"/>
    <w:rsid w:val="00215D46"/>
    <w:rsid w:val="002167BF"/>
    <w:rsid w:val="00216B21"/>
    <w:rsid w:val="00216F47"/>
    <w:rsid w:val="0021718C"/>
    <w:rsid w:val="00220649"/>
    <w:rsid w:val="00220D5D"/>
    <w:rsid w:val="00220DF4"/>
    <w:rsid w:val="00221591"/>
    <w:rsid w:val="002217F9"/>
    <w:rsid w:val="00222DBD"/>
    <w:rsid w:val="00224197"/>
    <w:rsid w:val="00224B8F"/>
    <w:rsid w:val="00225436"/>
    <w:rsid w:val="0022723E"/>
    <w:rsid w:val="00227423"/>
    <w:rsid w:val="002278ED"/>
    <w:rsid w:val="0023035B"/>
    <w:rsid w:val="00232389"/>
    <w:rsid w:val="00233073"/>
    <w:rsid w:val="00233118"/>
    <w:rsid w:val="002331D3"/>
    <w:rsid w:val="00234024"/>
    <w:rsid w:val="002351EA"/>
    <w:rsid w:val="00236022"/>
    <w:rsid w:val="00236D6A"/>
    <w:rsid w:val="0024156C"/>
    <w:rsid w:val="002417D4"/>
    <w:rsid w:val="00241AE3"/>
    <w:rsid w:val="00245142"/>
    <w:rsid w:val="00245BFB"/>
    <w:rsid w:val="00246BE8"/>
    <w:rsid w:val="00246D31"/>
    <w:rsid w:val="00247BB8"/>
    <w:rsid w:val="00250FB2"/>
    <w:rsid w:val="002513CB"/>
    <w:rsid w:val="00251982"/>
    <w:rsid w:val="00251E6A"/>
    <w:rsid w:val="00255307"/>
    <w:rsid w:val="00255E5B"/>
    <w:rsid w:val="00256877"/>
    <w:rsid w:val="00257934"/>
    <w:rsid w:val="002579F1"/>
    <w:rsid w:val="00257C74"/>
    <w:rsid w:val="00260AF5"/>
    <w:rsid w:val="002615F5"/>
    <w:rsid w:val="00261F04"/>
    <w:rsid w:val="00262188"/>
    <w:rsid w:val="002622B4"/>
    <w:rsid w:val="00262B79"/>
    <w:rsid w:val="0026335D"/>
    <w:rsid w:val="0026363A"/>
    <w:rsid w:val="0026411E"/>
    <w:rsid w:val="002647D3"/>
    <w:rsid w:val="0026557C"/>
    <w:rsid w:val="0026571D"/>
    <w:rsid w:val="00265E7A"/>
    <w:rsid w:val="0026639F"/>
    <w:rsid w:val="00266C74"/>
    <w:rsid w:val="00270FC4"/>
    <w:rsid w:val="00271021"/>
    <w:rsid w:val="00271283"/>
    <w:rsid w:val="00272C4F"/>
    <w:rsid w:val="00273C29"/>
    <w:rsid w:val="002752A5"/>
    <w:rsid w:val="00276A0A"/>
    <w:rsid w:val="002775CC"/>
    <w:rsid w:val="00277840"/>
    <w:rsid w:val="00281643"/>
    <w:rsid w:val="00281744"/>
    <w:rsid w:val="00281BCE"/>
    <w:rsid w:val="0028324B"/>
    <w:rsid w:val="00283336"/>
    <w:rsid w:val="00285476"/>
    <w:rsid w:val="0028583C"/>
    <w:rsid w:val="00285C44"/>
    <w:rsid w:val="002863A1"/>
    <w:rsid w:val="00286728"/>
    <w:rsid w:val="00286CBB"/>
    <w:rsid w:val="002873A9"/>
    <w:rsid w:val="002908D4"/>
    <w:rsid w:val="00291AF7"/>
    <w:rsid w:val="00291DB9"/>
    <w:rsid w:val="00292512"/>
    <w:rsid w:val="00292F6C"/>
    <w:rsid w:val="002939D4"/>
    <w:rsid w:val="00294AFA"/>
    <w:rsid w:val="00295098"/>
    <w:rsid w:val="00295D69"/>
    <w:rsid w:val="0029685C"/>
    <w:rsid w:val="00296AA9"/>
    <w:rsid w:val="002A1C93"/>
    <w:rsid w:val="002A3334"/>
    <w:rsid w:val="002A397E"/>
    <w:rsid w:val="002A6862"/>
    <w:rsid w:val="002A6A41"/>
    <w:rsid w:val="002A7304"/>
    <w:rsid w:val="002B09F1"/>
    <w:rsid w:val="002B0F09"/>
    <w:rsid w:val="002B1CD5"/>
    <w:rsid w:val="002B2323"/>
    <w:rsid w:val="002B24B5"/>
    <w:rsid w:val="002B4609"/>
    <w:rsid w:val="002B50DB"/>
    <w:rsid w:val="002B51C6"/>
    <w:rsid w:val="002B67E3"/>
    <w:rsid w:val="002B6EB5"/>
    <w:rsid w:val="002B774F"/>
    <w:rsid w:val="002B78A2"/>
    <w:rsid w:val="002C0718"/>
    <w:rsid w:val="002C2088"/>
    <w:rsid w:val="002C27A9"/>
    <w:rsid w:val="002C3C35"/>
    <w:rsid w:val="002C40ED"/>
    <w:rsid w:val="002C42C9"/>
    <w:rsid w:val="002C6394"/>
    <w:rsid w:val="002D1B61"/>
    <w:rsid w:val="002D2B62"/>
    <w:rsid w:val="002D42F2"/>
    <w:rsid w:val="002D44EA"/>
    <w:rsid w:val="002D4E45"/>
    <w:rsid w:val="002D69B0"/>
    <w:rsid w:val="002D7097"/>
    <w:rsid w:val="002D78BE"/>
    <w:rsid w:val="002E1544"/>
    <w:rsid w:val="002E15A6"/>
    <w:rsid w:val="002E2084"/>
    <w:rsid w:val="002E2613"/>
    <w:rsid w:val="002E5124"/>
    <w:rsid w:val="002E52C5"/>
    <w:rsid w:val="002E5C05"/>
    <w:rsid w:val="002E70DC"/>
    <w:rsid w:val="002E763A"/>
    <w:rsid w:val="002F09B3"/>
    <w:rsid w:val="002F1738"/>
    <w:rsid w:val="002F24AA"/>
    <w:rsid w:val="002F2819"/>
    <w:rsid w:val="002F294E"/>
    <w:rsid w:val="002F2A01"/>
    <w:rsid w:val="002F33D0"/>
    <w:rsid w:val="002F48C4"/>
    <w:rsid w:val="002F538D"/>
    <w:rsid w:val="002F6555"/>
    <w:rsid w:val="002F6A80"/>
    <w:rsid w:val="00300579"/>
    <w:rsid w:val="00300EB5"/>
    <w:rsid w:val="003010C5"/>
    <w:rsid w:val="00301DE8"/>
    <w:rsid w:val="00303019"/>
    <w:rsid w:val="00303680"/>
    <w:rsid w:val="00303759"/>
    <w:rsid w:val="0030439D"/>
    <w:rsid w:val="0030468C"/>
    <w:rsid w:val="00304B2D"/>
    <w:rsid w:val="00304CE0"/>
    <w:rsid w:val="00305744"/>
    <w:rsid w:val="00306C15"/>
    <w:rsid w:val="0030744B"/>
    <w:rsid w:val="003109E4"/>
    <w:rsid w:val="00311B47"/>
    <w:rsid w:val="003121F1"/>
    <w:rsid w:val="00313786"/>
    <w:rsid w:val="00313CA4"/>
    <w:rsid w:val="003142C7"/>
    <w:rsid w:val="003142EF"/>
    <w:rsid w:val="00314A64"/>
    <w:rsid w:val="0031533E"/>
    <w:rsid w:val="00316EE9"/>
    <w:rsid w:val="00317465"/>
    <w:rsid w:val="00317591"/>
    <w:rsid w:val="003175B9"/>
    <w:rsid w:val="0032025A"/>
    <w:rsid w:val="00321225"/>
    <w:rsid w:val="003216C8"/>
    <w:rsid w:val="003222E7"/>
    <w:rsid w:val="003225A6"/>
    <w:rsid w:val="003229B1"/>
    <w:rsid w:val="003229D0"/>
    <w:rsid w:val="00322E8C"/>
    <w:rsid w:val="0032588B"/>
    <w:rsid w:val="0032636D"/>
    <w:rsid w:val="00326C42"/>
    <w:rsid w:val="00331776"/>
    <w:rsid w:val="00331FD5"/>
    <w:rsid w:val="003322F6"/>
    <w:rsid w:val="0033353D"/>
    <w:rsid w:val="0033365B"/>
    <w:rsid w:val="00334FC8"/>
    <w:rsid w:val="00335210"/>
    <w:rsid w:val="003355BE"/>
    <w:rsid w:val="003360AB"/>
    <w:rsid w:val="00336B07"/>
    <w:rsid w:val="003402B5"/>
    <w:rsid w:val="00340B25"/>
    <w:rsid w:val="00340FDC"/>
    <w:rsid w:val="003412D1"/>
    <w:rsid w:val="003415F1"/>
    <w:rsid w:val="00341BAA"/>
    <w:rsid w:val="00341E31"/>
    <w:rsid w:val="003430D9"/>
    <w:rsid w:val="0034456F"/>
    <w:rsid w:val="00347085"/>
    <w:rsid w:val="00353FFB"/>
    <w:rsid w:val="00354B1C"/>
    <w:rsid w:val="0035791D"/>
    <w:rsid w:val="003607B0"/>
    <w:rsid w:val="00361432"/>
    <w:rsid w:val="00363D62"/>
    <w:rsid w:val="003647A8"/>
    <w:rsid w:val="00365221"/>
    <w:rsid w:val="00365A54"/>
    <w:rsid w:val="00365FF1"/>
    <w:rsid w:val="003663ED"/>
    <w:rsid w:val="003666BA"/>
    <w:rsid w:val="00367718"/>
    <w:rsid w:val="00367EEF"/>
    <w:rsid w:val="00370103"/>
    <w:rsid w:val="00370730"/>
    <w:rsid w:val="003707E6"/>
    <w:rsid w:val="0037522C"/>
    <w:rsid w:val="003757E7"/>
    <w:rsid w:val="003760E1"/>
    <w:rsid w:val="0037698A"/>
    <w:rsid w:val="00376BE0"/>
    <w:rsid w:val="00381438"/>
    <w:rsid w:val="00381A86"/>
    <w:rsid w:val="003824AF"/>
    <w:rsid w:val="00383894"/>
    <w:rsid w:val="00383A89"/>
    <w:rsid w:val="00384B0E"/>
    <w:rsid w:val="0038562B"/>
    <w:rsid w:val="00385DBD"/>
    <w:rsid w:val="0038642A"/>
    <w:rsid w:val="0039090E"/>
    <w:rsid w:val="003912FB"/>
    <w:rsid w:val="00392DD7"/>
    <w:rsid w:val="00393062"/>
    <w:rsid w:val="003937E2"/>
    <w:rsid w:val="00393B30"/>
    <w:rsid w:val="00394CFA"/>
    <w:rsid w:val="00395B27"/>
    <w:rsid w:val="00395FCB"/>
    <w:rsid w:val="0039674E"/>
    <w:rsid w:val="00396A5A"/>
    <w:rsid w:val="003971E7"/>
    <w:rsid w:val="003A203C"/>
    <w:rsid w:val="003A25BA"/>
    <w:rsid w:val="003A268D"/>
    <w:rsid w:val="003A31CF"/>
    <w:rsid w:val="003A31F1"/>
    <w:rsid w:val="003A451D"/>
    <w:rsid w:val="003A4D95"/>
    <w:rsid w:val="003A4EA2"/>
    <w:rsid w:val="003A6360"/>
    <w:rsid w:val="003A686A"/>
    <w:rsid w:val="003A6C6F"/>
    <w:rsid w:val="003B0A12"/>
    <w:rsid w:val="003B173D"/>
    <w:rsid w:val="003B1EE1"/>
    <w:rsid w:val="003B2403"/>
    <w:rsid w:val="003B2D2A"/>
    <w:rsid w:val="003B31E7"/>
    <w:rsid w:val="003B457D"/>
    <w:rsid w:val="003B4686"/>
    <w:rsid w:val="003B621E"/>
    <w:rsid w:val="003C1842"/>
    <w:rsid w:val="003C1AB9"/>
    <w:rsid w:val="003C3F65"/>
    <w:rsid w:val="003C4908"/>
    <w:rsid w:val="003C4AC8"/>
    <w:rsid w:val="003C5667"/>
    <w:rsid w:val="003C5750"/>
    <w:rsid w:val="003C6041"/>
    <w:rsid w:val="003C6936"/>
    <w:rsid w:val="003C7B79"/>
    <w:rsid w:val="003D043E"/>
    <w:rsid w:val="003D0790"/>
    <w:rsid w:val="003D079F"/>
    <w:rsid w:val="003D089F"/>
    <w:rsid w:val="003D17F5"/>
    <w:rsid w:val="003D18C6"/>
    <w:rsid w:val="003D232F"/>
    <w:rsid w:val="003D2CFD"/>
    <w:rsid w:val="003D2F22"/>
    <w:rsid w:val="003D3644"/>
    <w:rsid w:val="003D3B83"/>
    <w:rsid w:val="003D5334"/>
    <w:rsid w:val="003D5B0E"/>
    <w:rsid w:val="003E1306"/>
    <w:rsid w:val="003E1BD4"/>
    <w:rsid w:val="003E2A71"/>
    <w:rsid w:val="003E304D"/>
    <w:rsid w:val="003E32E9"/>
    <w:rsid w:val="003E4D93"/>
    <w:rsid w:val="003E5127"/>
    <w:rsid w:val="003E5B88"/>
    <w:rsid w:val="003E5BE7"/>
    <w:rsid w:val="003E6EFE"/>
    <w:rsid w:val="003E7091"/>
    <w:rsid w:val="003E7F06"/>
    <w:rsid w:val="003F0600"/>
    <w:rsid w:val="003F1FAF"/>
    <w:rsid w:val="003F51D7"/>
    <w:rsid w:val="003F5337"/>
    <w:rsid w:val="003F55D7"/>
    <w:rsid w:val="003F60F3"/>
    <w:rsid w:val="003F751B"/>
    <w:rsid w:val="003F78AB"/>
    <w:rsid w:val="00400557"/>
    <w:rsid w:val="00402212"/>
    <w:rsid w:val="00402998"/>
    <w:rsid w:val="00402B9D"/>
    <w:rsid w:val="0040371A"/>
    <w:rsid w:val="004057AD"/>
    <w:rsid w:val="00405D15"/>
    <w:rsid w:val="00405F62"/>
    <w:rsid w:val="004066F3"/>
    <w:rsid w:val="00407B98"/>
    <w:rsid w:val="00407D58"/>
    <w:rsid w:val="0041054F"/>
    <w:rsid w:val="00410552"/>
    <w:rsid w:val="004112C1"/>
    <w:rsid w:val="004116B3"/>
    <w:rsid w:val="00411D4F"/>
    <w:rsid w:val="004120BB"/>
    <w:rsid w:val="00414004"/>
    <w:rsid w:val="00415017"/>
    <w:rsid w:val="00417791"/>
    <w:rsid w:val="00417874"/>
    <w:rsid w:val="00417EC5"/>
    <w:rsid w:val="00420052"/>
    <w:rsid w:val="00420964"/>
    <w:rsid w:val="00421066"/>
    <w:rsid w:val="00423A7B"/>
    <w:rsid w:val="00423E2C"/>
    <w:rsid w:val="00424DD8"/>
    <w:rsid w:val="00425D8D"/>
    <w:rsid w:val="0043070D"/>
    <w:rsid w:val="00430925"/>
    <w:rsid w:val="00430D8A"/>
    <w:rsid w:val="00431FF2"/>
    <w:rsid w:val="00433152"/>
    <w:rsid w:val="00433DE5"/>
    <w:rsid w:val="004355A0"/>
    <w:rsid w:val="00436E11"/>
    <w:rsid w:val="00437603"/>
    <w:rsid w:val="00437769"/>
    <w:rsid w:val="00437C4A"/>
    <w:rsid w:val="004421B7"/>
    <w:rsid w:val="00442854"/>
    <w:rsid w:val="004429B8"/>
    <w:rsid w:val="00443224"/>
    <w:rsid w:val="00444B46"/>
    <w:rsid w:val="00444F33"/>
    <w:rsid w:val="004451AF"/>
    <w:rsid w:val="0044525F"/>
    <w:rsid w:val="004457B0"/>
    <w:rsid w:val="004459E4"/>
    <w:rsid w:val="0044729B"/>
    <w:rsid w:val="004476F2"/>
    <w:rsid w:val="00451663"/>
    <w:rsid w:val="004516CA"/>
    <w:rsid w:val="004526A8"/>
    <w:rsid w:val="00454537"/>
    <w:rsid w:val="00454644"/>
    <w:rsid w:val="00454E96"/>
    <w:rsid w:val="00455635"/>
    <w:rsid w:val="0045610B"/>
    <w:rsid w:val="00457333"/>
    <w:rsid w:val="004602A7"/>
    <w:rsid w:val="0046091F"/>
    <w:rsid w:val="00460F81"/>
    <w:rsid w:val="00464423"/>
    <w:rsid w:val="00464943"/>
    <w:rsid w:val="00464D56"/>
    <w:rsid w:val="00465704"/>
    <w:rsid w:val="00465D7A"/>
    <w:rsid w:val="00465EB8"/>
    <w:rsid w:val="004669A1"/>
    <w:rsid w:val="004669DB"/>
    <w:rsid w:val="0046712F"/>
    <w:rsid w:val="004702D0"/>
    <w:rsid w:val="004713EF"/>
    <w:rsid w:val="00472EA5"/>
    <w:rsid w:val="0047393B"/>
    <w:rsid w:val="00474878"/>
    <w:rsid w:val="00474BA1"/>
    <w:rsid w:val="0047569D"/>
    <w:rsid w:val="0047584E"/>
    <w:rsid w:val="00477E8C"/>
    <w:rsid w:val="00477ED8"/>
    <w:rsid w:val="00481219"/>
    <w:rsid w:val="00481378"/>
    <w:rsid w:val="00484464"/>
    <w:rsid w:val="0048470F"/>
    <w:rsid w:val="0048474F"/>
    <w:rsid w:val="00484DB6"/>
    <w:rsid w:val="00486086"/>
    <w:rsid w:val="004869C7"/>
    <w:rsid w:val="00487311"/>
    <w:rsid w:val="00487B4C"/>
    <w:rsid w:val="0049029D"/>
    <w:rsid w:val="00490DA4"/>
    <w:rsid w:val="00491073"/>
    <w:rsid w:val="004915E6"/>
    <w:rsid w:val="00491A66"/>
    <w:rsid w:val="0049317B"/>
    <w:rsid w:val="00493A1A"/>
    <w:rsid w:val="00494DAA"/>
    <w:rsid w:val="00495B53"/>
    <w:rsid w:val="00495F2C"/>
    <w:rsid w:val="00496228"/>
    <w:rsid w:val="00496694"/>
    <w:rsid w:val="00497215"/>
    <w:rsid w:val="00497369"/>
    <w:rsid w:val="004975A2"/>
    <w:rsid w:val="0049777F"/>
    <w:rsid w:val="004A0178"/>
    <w:rsid w:val="004A1C1E"/>
    <w:rsid w:val="004A36F7"/>
    <w:rsid w:val="004A411F"/>
    <w:rsid w:val="004A4D2A"/>
    <w:rsid w:val="004A5B22"/>
    <w:rsid w:val="004A7F37"/>
    <w:rsid w:val="004B0087"/>
    <w:rsid w:val="004B1110"/>
    <w:rsid w:val="004B2AB5"/>
    <w:rsid w:val="004B3C82"/>
    <w:rsid w:val="004B4435"/>
    <w:rsid w:val="004B4DE5"/>
    <w:rsid w:val="004B4E56"/>
    <w:rsid w:val="004B58F9"/>
    <w:rsid w:val="004B5C02"/>
    <w:rsid w:val="004B6C3F"/>
    <w:rsid w:val="004B7107"/>
    <w:rsid w:val="004B7155"/>
    <w:rsid w:val="004B79D1"/>
    <w:rsid w:val="004B7EB1"/>
    <w:rsid w:val="004C0E5A"/>
    <w:rsid w:val="004C1B7C"/>
    <w:rsid w:val="004C285A"/>
    <w:rsid w:val="004C288A"/>
    <w:rsid w:val="004C30FB"/>
    <w:rsid w:val="004C46E6"/>
    <w:rsid w:val="004C4CF7"/>
    <w:rsid w:val="004C61FE"/>
    <w:rsid w:val="004C7A3E"/>
    <w:rsid w:val="004C7EE8"/>
    <w:rsid w:val="004D144A"/>
    <w:rsid w:val="004D16BB"/>
    <w:rsid w:val="004D204B"/>
    <w:rsid w:val="004D25E9"/>
    <w:rsid w:val="004D316E"/>
    <w:rsid w:val="004D32E9"/>
    <w:rsid w:val="004D3CD3"/>
    <w:rsid w:val="004D4480"/>
    <w:rsid w:val="004D52B5"/>
    <w:rsid w:val="004D5E72"/>
    <w:rsid w:val="004D71AE"/>
    <w:rsid w:val="004D7453"/>
    <w:rsid w:val="004E0205"/>
    <w:rsid w:val="004E0E65"/>
    <w:rsid w:val="004E1F92"/>
    <w:rsid w:val="004E27ED"/>
    <w:rsid w:val="004E2B52"/>
    <w:rsid w:val="004E437B"/>
    <w:rsid w:val="004E50BA"/>
    <w:rsid w:val="004E5569"/>
    <w:rsid w:val="004E6D9A"/>
    <w:rsid w:val="004F0ACD"/>
    <w:rsid w:val="004F0B32"/>
    <w:rsid w:val="004F0C9A"/>
    <w:rsid w:val="004F2ABD"/>
    <w:rsid w:val="004F3EF8"/>
    <w:rsid w:val="004F5203"/>
    <w:rsid w:val="004F60A8"/>
    <w:rsid w:val="004F60B0"/>
    <w:rsid w:val="004F74B6"/>
    <w:rsid w:val="005017F3"/>
    <w:rsid w:val="00501FD3"/>
    <w:rsid w:val="00502582"/>
    <w:rsid w:val="00504BB0"/>
    <w:rsid w:val="005053F5"/>
    <w:rsid w:val="005059F5"/>
    <w:rsid w:val="00506DEF"/>
    <w:rsid w:val="00510CB7"/>
    <w:rsid w:val="00511A6E"/>
    <w:rsid w:val="0051267F"/>
    <w:rsid w:val="00515331"/>
    <w:rsid w:val="0051576D"/>
    <w:rsid w:val="00515F1B"/>
    <w:rsid w:val="00516553"/>
    <w:rsid w:val="00517344"/>
    <w:rsid w:val="00517D79"/>
    <w:rsid w:val="005206E9"/>
    <w:rsid w:val="0052151B"/>
    <w:rsid w:val="0052175D"/>
    <w:rsid w:val="00521D89"/>
    <w:rsid w:val="005243A7"/>
    <w:rsid w:val="00524408"/>
    <w:rsid w:val="005253A0"/>
    <w:rsid w:val="005267FC"/>
    <w:rsid w:val="00530192"/>
    <w:rsid w:val="0053046D"/>
    <w:rsid w:val="00530DB7"/>
    <w:rsid w:val="00530F18"/>
    <w:rsid w:val="00530F4F"/>
    <w:rsid w:val="00530FE7"/>
    <w:rsid w:val="00533EC6"/>
    <w:rsid w:val="005343F4"/>
    <w:rsid w:val="00534929"/>
    <w:rsid w:val="00535327"/>
    <w:rsid w:val="005361FD"/>
    <w:rsid w:val="005363A4"/>
    <w:rsid w:val="0053680E"/>
    <w:rsid w:val="0053720D"/>
    <w:rsid w:val="00541331"/>
    <w:rsid w:val="005426C1"/>
    <w:rsid w:val="00543A6A"/>
    <w:rsid w:val="00544304"/>
    <w:rsid w:val="005467C4"/>
    <w:rsid w:val="00546E1B"/>
    <w:rsid w:val="00546EE2"/>
    <w:rsid w:val="0054777B"/>
    <w:rsid w:val="00550158"/>
    <w:rsid w:val="0055077D"/>
    <w:rsid w:val="005508B9"/>
    <w:rsid w:val="00552474"/>
    <w:rsid w:val="00553553"/>
    <w:rsid w:val="0055472D"/>
    <w:rsid w:val="00554E3F"/>
    <w:rsid w:val="005552D6"/>
    <w:rsid w:val="00555964"/>
    <w:rsid w:val="00560C96"/>
    <w:rsid w:val="005622E4"/>
    <w:rsid w:val="00562D1F"/>
    <w:rsid w:val="00563AA2"/>
    <w:rsid w:val="0056512E"/>
    <w:rsid w:val="00565A9B"/>
    <w:rsid w:val="00565C97"/>
    <w:rsid w:val="00566832"/>
    <w:rsid w:val="00567E37"/>
    <w:rsid w:val="005702A6"/>
    <w:rsid w:val="00571341"/>
    <w:rsid w:val="00571B5B"/>
    <w:rsid w:val="00572ABA"/>
    <w:rsid w:val="0057332A"/>
    <w:rsid w:val="00573851"/>
    <w:rsid w:val="00573C37"/>
    <w:rsid w:val="005745F8"/>
    <w:rsid w:val="00574C8C"/>
    <w:rsid w:val="0057521E"/>
    <w:rsid w:val="005759B1"/>
    <w:rsid w:val="0057636B"/>
    <w:rsid w:val="0057752E"/>
    <w:rsid w:val="0057762A"/>
    <w:rsid w:val="0058038E"/>
    <w:rsid w:val="0058200B"/>
    <w:rsid w:val="005820B0"/>
    <w:rsid w:val="00582C6C"/>
    <w:rsid w:val="00582D73"/>
    <w:rsid w:val="00583607"/>
    <w:rsid w:val="00583FF6"/>
    <w:rsid w:val="00584E4C"/>
    <w:rsid w:val="005855DE"/>
    <w:rsid w:val="00585827"/>
    <w:rsid w:val="00585C03"/>
    <w:rsid w:val="00585EC0"/>
    <w:rsid w:val="00587DB8"/>
    <w:rsid w:val="00587DC5"/>
    <w:rsid w:val="00590F66"/>
    <w:rsid w:val="0059153F"/>
    <w:rsid w:val="005926C9"/>
    <w:rsid w:val="00593D1D"/>
    <w:rsid w:val="00594330"/>
    <w:rsid w:val="00594534"/>
    <w:rsid w:val="00594AF4"/>
    <w:rsid w:val="00595295"/>
    <w:rsid w:val="00597169"/>
    <w:rsid w:val="00597C14"/>
    <w:rsid w:val="005A09D8"/>
    <w:rsid w:val="005A115A"/>
    <w:rsid w:val="005A144E"/>
    <w:rsid w:val="005A1955"/>
    <w:rsid w:val="005A2239"/>
    <w:rsid w:val="005A270D"/>
    <w:rsid w:val="005A4CD9"/>
    <w:rsid w:val="005A70CD"/>
    <w:rsid w:val="005A7567"/>
    <w:rsid w:val="005A7593"/>
    <w:rsid w:val="005B096F"/>
    <w:rsid w:val="005B0BF8"/>
    <w:rsid w:val="005B0EF6"/>
    <w:rsid w:val="005B0FD7"/>
    <w:rsid w:val="005B1B2D"/>
    <w:rsid w:val="005B24A5"/>
    <w:rsid w:val="005B2502"/>
    <w:rsid w:val="005B27F2"/>
    <w:rsid w:val="005B27FD"/>
    <w:rsid w:val="005B287F"/>
    <w:rsid w:val="005B3088"/>
    <w:rsid w:val="005B3993"/>
    <w:rsid w:val="005B6FE6"/>
    <w:rsid w:val="005B750F"/>
    <w:rsid w:val="005B7AEE"/>
    <w:rsid w:val="005B7D1E"/>
    <w:rsid w:val="005C0324"/>
    <w:rsid w:val="005C1057"/>
    <w:rsid w:val="005C111E"/>
    <w:rsid w:val="005C1A9F"/>
    <w:rsid w:val="005C217A"/>
    <w:rsid w:val="005C2282"/>
    <w:rsid w:val="005C3293"/>
    <w:rsid w:val="005C4636"/>
    <w:rsid w:val="005C46AE"/>
    <w:rsid w:val="005C57F2"/>
    <w:rsid w:val="005C62B3"/>
    <w:rsid w:val="005C7CC5"/>
    <w:rsid w:val="005C7D05"/>
    <w:rsid w:val="005D0871"/>
    <w:rsid w:val="005D0FA1"/>
    <w:rsid w:val="005D14D3"/>
    <w:rsid w:val="005D1F4E"/>
    <w:rsid w:val="005D2DE2"/>
    <w:rsid w:val="005D3D59"/>
    <w:rsid w:val="005D5642"/>
    <w:rsid w:val="005D6171"/>
    <w:rsid w:val="005D6268"/>
    <w:rsid w:val="005D7AEB"/>
    <w:rsid w:val="005E108A"/>
    <w:rsid w:val="005E1877"/>
    <w:rsid w:val="005E2B57"/>
    <w:rsid w:val="005E2FA1"/>
    <w:rsid w:val="005E4A67"/>
    <w:rsid w:val="005E724D"/>
    <w:rsid w:val="005E7504"/>
    <w:rsid w:val="005F1162"/>
    <w:rsid w:val="005F1B80"/>
    <w:rsid w:val="005F31CE"/>
    <w:rsid w:val="005F3DF2"/>
    <w:rsid w:val="005F58B0"/>
    <w:rsid w:val="005F635A"/>
    <w:rsid w:val="005F72B1"/>
    <w:rsid w:val="00600392"/>
    <w:rsid w:val="00600E04"/>
    <w:rsid w:val="00602C92"/>
    <w:rsid w:val="00602D21"/>
    <w:rsid w:val="00603599"/>
    <w:rsid w:val="006060CE"/>
    <w:rsid w:val="0060652A"/>
    <w:rsid w:val="00606596"/>
    <w:rsid w:val="00607B3D"/>
    <w:rsid w:val="00611949"/>
    <w:rsid w:val="006123AE"/>
    <w:rsid w:val="00612B03"/>
    <w:rsid w:val="006138BA"/>
    <w:rsid w:val="0061439E"/>
    <w:rsid w:val="00614A99"/>
    <w:rsid w:val="006171B0"/>
    <w:rsid w:val="00617C13"/>
    <w:rsid w:val="00621BAD"/>
    <w:rsid w:val="006228AB"/>
    <w:rsid w:val="006232F2"/>
    <w:rsid w:val="0062377D"/>
    <w:rsid w:val="00623EE3"/>
    <w:rsid w:val="0062454D"/>
    <w:rsid w:val="00624C35"/>
    <w:rsid w:val="00625520"/>
    <w:rsid w:val="006274F5"/>
    <w:rsid w:val="006308F6"/>
    <w:rsid w:val="00630AB7"/>
    <w:rsid w:val="0063152C"/>
    <w:rsid w:val="00632794"/>
    <w:rsid w:val="00632FC1"/>
    <w:rsid w:val="00633155"/>
    <w:rsid w:val="006342BF"/>
    <w:rsid w:val="00635D86"/>
    <w:rsid w:val="00636648"/>
    <w:rsid w:val="00637ABF"/>
    <w:rsid w:val="00640736"/>
    <w:rsid w:val="00641973"/>
    <w:rsid w:val="00641DA1"/>
    <w:rsid w:val="0064381B"/>
    <w:rsid w:val="00644127"/>
    <w:rsid w:val="00644293"/>
    <w:rsid w:val="00645057"/>
    <w:rsid w:val="00645BCA"/>
    <w:rsid w:val="006470EA"/>
    <w:rsid w:val="00647A81"/>
    <w:rsid w:val="0065081E"/>
    <w:rsid w:val="00650C92"/>
    <w:rsid w:val="006514CD"/>
    <w:rsid w:val="00651C43"/>
    <w:rsid w:val="00651EF9"/>
    <w:rsid w:val="006524C7"/>
    <w:rsid w:val="00652A9C"/>
    <w:rsid w:val="00654C5C"/>
    <w:rsid w:val="00655AEE"/>
    <w:rsid w:val="00655FCC"/>
    <w:rsid w:val="006561EA"/>
    <w:rsid w:val="006565E9"/>
    <w:rsid w:val="00656AFF"/>
    <w:rsid w:val="0066033F"/>
    <w:rsid w:val="00660F85"/>
    <w:rsid w:val="00662C26"/>
    <w:rsid w:val="0066323E"/>
    <w:rsid w:val="00664AAB"/>
    <w:rsid w:val="00665856"/>
    <w:rsid w:val="006658A5"/>
    <w:rsid w:val="006659FF"/>
    <w:rsid w:val="00666560"/>
    <w:rsid w:val="00667A9E"/>
    <w:rsid w:val="00670EDA"/>
    <w:rsid w:val="00672351"/>
    <w:rsid w:val="0067339D"/>
    <w:rsid w:val="00674029"/>
    <w:rsid w:val="00675216"/>
    <w:rsid w:val="006757FA"/>
    <w:rsid w:val="00676440"/>
    <w:rsid w:val="00677E28"/>
    <w:rsid w:val="006800AD"/>
    <w:rsid w:val="00680DF3"/>
    <w:rsid w:val="006814C4"/>
    <w:rsid w:val="006823E3"/>
    <w:rsid w:val="00682DDF"/>
    <w:rsid w:val="00682E35"/>
    <w:rsid w:val="006858A9"/>
    <w:rsid w:val="006859B3"/>
    <w:rsid w:val="006863CE"/>
    <w:rsid w:val="0068709C"/>
    <w:rsid w:val="00690BD1"/>
    <w:rsid w:val="00691846"/>
    <w:rsid w:val="006932E3"/>
    <w:rsid w:val="0069436E"/>
    <w:rsid w:val="00694618"/>
    <w:rsid w:val="00694ACC"/>
    <w:rsid w:val="006950A8"/>
    <w:rsid w:val="0069564C"/>
    <w:rsid w:val="00695E99"/>
    <w:rsid w:val="006960D7"/>
    <w:rsid w:val="006A0E84"/>
    <w:rsid w:val="006A1052"/>
    <w:rsid w:val="006A1E0E"/>
    <w:rsid w:val="006A3F4F"/>
    <w:rsid w:val="006A4172"/>
    <w:rsid w:val="006A4264"/>
    <w:rsid w:val="006A4D3D"/>
    <w:rsid w:val="006A5E19"/>
    <w:rsid w:val="006A6231"/>
    <w:rsid w:val="006A6C42"/>
    <w:rsid w:val="006B0326"/>
    <w:rsid w:val="006B0F50"/>
    <w:rsid w:val="006B1C82"/>
    <w:rsid w:val="006B249E"/>
    <w:rsid w:val="006B42BE"/>
    <w:rsid w:val="006B4F4D"/>
    <w:rsid w:val="006B4F8F"/>
    <w:rsid w:val="006B685B"/>
    <w:rsid w:val="006B6BA6"/>
    <w:rsid w:val="006B6F22"/>
    <w:rsid w:val="006C0338"/>
    <w:rsid w:val="006C10BA"/>
    <w:rsid w:val="006C1843"/>
    <w:rsid w:val="006C39F2"/>
    <w:rsid w:val="006C3A6C"/>
    <w:rsid w:val="006C4EA5"/>
    <w:rsid w:val="006C5786"/>
    <w:rsid w:val="006C5D9C"/>
    <w:rsid w:val="006D09DD"/>
    <w:rsid w:val="006D0D3A"/>
    <w:rsid w:val="006D267D"/>
    <w:rsid w:val="006D485B"/>
    <w:rsid w:val="006D4BBC"/>
    <w:rsid w:val="006E080A"/>
    <w:rsid w:val="006E2957"/>
    <w:rsid w:val="006E361A"/>
    <w:rsid w:val="006E36E9"/>
    <w:rsid w:val="006E4877"/>
    <w:rsid w:val="006E4A4E"/>
    <w:rsid w:val="006E56A6"/>
    <w:rsid w:val="006E66FF"/>
    <w:rsid w:val="006E68B3"/>
    <w:rsid w:val="006E6A45"/>
    <w:rsid w:val="006E6BD2"/>
    <w:rsid w:val="006E7022"/>
    <w:rsid w:val="006F0186"/>
    <w:rsid w:val="006F0AC8"/>
    <w:rsid w:val="006F0C3C"/>
    <w:rsid w:val="006F1731"/>
    <w:rsid w:val="006F28A8"/>
    <w:rsid w:val="0070099E"/>
    <w:rsid w:val="00700DF7"/>
    <w:rsid w:val="00701831"/>
    <w:rsid w:val="00702D91"/>
    <w:rsid w:val="00703106"/>
    <w:rsid w:val="007041D3"/>
    <w:rsid w:val="00707AB4"/>
    <w:rsid w:val="00707DE6"/>
    <w:rsid w:val="007104D6"/>
    <w:rsid w:val="007118BA"/>
    <w:rsid w:val="00711FC6"/>
    <w:rsid w:val="007134EB"/>
    <w:rsid w:val="007139F5"/>
    <w:rsid w:val="00714EF1"/>
    <w:rsid w:val="00720F6A"/>
    <w:rsid w:val="00721E6D"/>
    <w:rsid w:val="007222A6"/>
    <w:rsid w:val="0072271C"/>
    <w:rsid w:val="00723732"/>
    <w:rsid w:val="00724173"/>
    <w:rsid w:val="00725A36"/>
    <w:rsid w:val="00725E8D"/>
    <w:rsid w:val="00726B4D"/>
    <w:rsid w:val="00726F91"/>
    <w:rsid w:val="00727586"/>
    <w:rsid w:val="007278F8"/>
    <w:rsid w:val="007307D5"/>
    <w:rsid w:val="007333E4"/>
    <w:rsid w:val="00734176"/>
    <w:rsid w:val="007351EA"/>
    <w:rsid w:val="00735413"/>
    <w:rsid w:val="00735517"/>
    <w:rsid w:val="00736D71"/>
    <w:rsid w:val="0073736D"/>
    <w:rsid w:val="00742484"/>
    <w:rsid w:val="00742D16"/>
    <w:rsid w:val="00743AB4"/>
    <w:rsid w:val="007444CF"/>
    <w:rsid w:val="00747270"/>
    <w:rsid w:val="007478EE"/>
    <w:rsid w:val="00750C99"/>
    <w:rsid w:val="00752F5D"/>
    <w:rsid w:val="007534BD"/>
    <w:rsid w:val="00753DCC"/>
    <w:rsid w:val="00755714"/>
    <w:rsid w:val="00755AA8"/>
    <w:rsid w:val="0075719E"/>
    <w:rsid w:val="00762587"/>
    <w:rsid w:val="007629ED"/>
    <w:rsid w:val="00762C17"/>
    <w:rsid w:val="00763732"/>
    <w:rsid w:val="007637A6"/>
    <w:rsid w:val="00763A4A"/>
    <w:rsid w:val="00764B65"/>
    <w:rsid w:val="007675C2"/>
    <w:rsid w:val="007708B9"/>
    <w:rsid w:val="00770968"/>
    <w:rsid w:val="007712B1"/>
    <w:rsid w:val="0077221E"/>
    <w:rsid w:val="0077278C"/>
    <w:rsid w:val="00772E90"/>
    <w:rsid w:val="0077395B"/>
    <w:rsid w:val="00774311"/>
    <w:rsid w:val="00774D58"/>
    <w:rsid w:val="00774E8F"/>
    <w:rsid w:val="00775932"/>
    <w:rsid w:val="007763A5"/>
    <w:rsid w:val="00782E5C"/>
    <w:rsid w:val="00783BB2"/>
    <w:rsid w:val="00787207"/>
    <w:rsid w:val="00790A6B"/>
    <w:rsid w:val="00790B03"/>
    <w:rsid w:val="00791B84"/>
    <w:rsid w:val="0079358A"/>
    <w:rsid w:val="0079556D"/>
    <w:rsid w:val="00795CFF"/>
    <w:rsid w:val="00796F2D"/>
    <w:rsid w:val="00797270"/>
    <w:rsid w:val="007975CA"/>
    <w:rsid w:val="007978C3"/>
    <w:rsid w:val="007A0E04"/>
    <w:rsid w:val="007A1277"/>
    <w:rsid w:val="007A1552"/>
    <w:rsid w:val="007A1E38"/>
    <w:rsid w:val="007A1FEA"/>
    <w:rsid w:val="007A2927"/>
    <w:rsid w:val="007A37AA"/>
    <w:rsid w:val="007A3F00"/>
    <w:rsid w:val="007A4ADB"/>
    <w:rsid w:val="007A4D9C"/>
    <w:rsid w:val="007A5F1B"/>
    <w:rsid w:val="007A61DA"/>
    <w:rsid w:val="007A6449"/>
    <w:rsid w:val="007A667D"/>
    <w:rsid w:val="007B01E6"/>
    <w:rsid w:val="007B164D"/>
    <w:rsid w:val="007B2AA2"/>
    <w:rsid w:val="007B3DD6"/>
    <w:rsid w:val="007B3E86"/>
    <w:rsid w:val="007B42EB"/>
    <w:rsid w:val="007B4605"/>
    <w:rsid w:val="007B4897"/>
    <w:rsid w:val="007B4DA2"/>
    <w:rsid w:val="007B5806"/>
    <w:rsid w:val="007B5CCC"/>
    <w:rsid w:val="007B65F2"/>
    <w:rsid w:val="007C01A7"/>
    <w:rsid w:val="007C022D"/>
    <w:rsid w:val="007C105E"/>
    <w:rsid w:val="007C28A7"/>
    <w:rsid w:val="007C35E9"/>
    <w:rsid w:val="007C3613"/>
    <w:rsid w:val="007C42CB"/>
    <w:rsid w:val="007C4647"/>
    <w:rsid w:val="007C5467"/>
    <w:rsid w:val="007C5C68"/>
    <w:rsid w:val="007C617A"/>
    <w:rsid w:val="007D1D3E"/>
    <w:rsid w:val="007D1F86"/>
    <w:rsid w:val="007D4295"/>
    <w:rsid w:val="007D5C4B"/>
    <w:rsid w:val="007D7A6E"/>
    <w:rsid w:val="007E0D8E"/>
    <w:rsid w:val="007E164D"/>
    <w:rsid w:val="007E24D1"/>
    <w:rsid w:val="007E2B92"/>
    <w:rsid w:val="007E3716"/>
    <w:rsid w:val="007E3C37"/>
    <w:rsid w:val="007E4BEE"/>
    <w:rsid w:val="007E61EC"/>
    <w:rsid w:val="007E72AF"/>
    <w:rsid w:val="007E7BE0"/>
    <w:rsid w:val="007F0E31"/>
    <w:rsid w:val="007F1C9D"/>
    <w:rsid w:val="007F248A"/>
    <w:rsid w:val="007F3B33"/>
    <w:rsid w:val="007F3D2D"/>
    <w:rsid w:val="007F63A6"/>
    <w:rsid w:val="007F6417"/>
    <w:rsid w:val="007F7B82"/>
    <w:rsid w:val="00801213"/>
    <w:rsid w:val="0080325F"/>
    <w:rsid w:val="008041C0"/>
    <w:rsid w:val="00805244"/>
    <w:rsid w:val="00805FCF"/>
    <w:rsid w:val="00805FDB"/>
    <w:rsid w:val="00806AB7"/>
    <w:rsid w:val="00811AB4"/>
    <w:rsid w:val="0081411D"/>
    <w:rsid w:val="00815185"/>
    <w:rsid w:val="008155C8"/>
    <w:rsid w:val="008164FF"/>
    <w:rsid w:val="0081732F"/>
    <w:rsid w:val="00817A0F"/>
    <w:rsid w:val="00817BDA"/>
    <w:rsid w:val="0082057D"/>
    <w:rsid w:val="00820588"/>
    <w:rsid w:val="00822147"/>
    <w:rsid w:val="008223D9"/>
    <w:rsid w:val="00822F32"/>
    <w:rsid w:val="00824405"/>
    <w:rsid w:val="008244BD"/>
    <w:rsid w:val="0082473B"/>
    <w:rsid w:val="00825274"/>
    <w:rsid w:val="00827963"/>
    <w:rsid w:val="00827D8D"/>
    <w:rsid w:val="00831B01"/>
    <w:rsid w:val="00832481"/>
    <w:rsid w:val="00832557"/>
    <w:rsid w:val="008328CB"/>
    <w:rsid w:val="00832A3C"/>
    <w:rsid w:val="008331C5"/>
    <w:rsid w:val="0083446F"/>
    <w:rsid w:val="0083487E"/>
    <w:rsid w:val="0083526F"/>
    <w:rsid w:val="00837250"/>
    <w:rsid w:val="00837C55"/>
    <w:rsid w:val="008401D8"/>
    <w:rsid w:val="008404FC"/>
    <w:rsid w:val="0084234B"/>
    <w:rsid w:val="00843234"/>
    <w:rsid w:val="00846432"/>
    <w:rsid w:val="008470DA"/>
    <w:rsid w:val="0085027C"/>
    <w:rsid w:val="00850F6B"/>
    <w:rsid w:val="00851080"/>
    <w:rsid w:val="00853CA5"/>
    <w:rsid w:val="008546CC"/>
    <w:rsid w:val="0085637A"/>
    <w:rsid w:val="00857E00"/>
    <w:rsid w:val="008600E7"/>
    <w:rsid w:val="00861212"/>
    <w:rsid w:val="008624DC"/>
    <w:rsid w:val="00862856"/>
    <w:rsid w:val="00862C1A"/>
    <w:rsid w:val="00863F51"/>
    <w:rsid w:val="00864608"/>
    <w:rsid w:val="008652CD"/>
    <w:rsid w:val="008667C1"/>
    <w:rsid w:val="00866829"/>
    <w:rsid w:val="00866A03"/>
    <w:rsid w:val="00866A37"/>
    <w:rsid w:val="0086714B"/>
    <w:rsid w:val="008679EC"/>
    <w:rsid w:val="00867BB1"/>
    <w:rsid w:val="008702F2"/>
    <w:rsid w:val="008706B4"/>
    <w:rsid w:val="00874093"/>
    <w:rsid w:val="00874E1A"/>
    <w:rsid w:val="00880AB2"/>
    <w:rsid w:val="00880DE7"/>
    <w:rsid w:val="00881287"/>
    <w:rsid w:val="00882B38"/>
    <w:rsid w:val="008832BD"/>
    <w:rsid w:val="00883C07"/>
    <w:rsid w:val="00885791"/>
    <w:rsid w:val="008867D0"/>
    <w:rsid w:val="008875C4"/>
    <w:rsid w:val="00887DD7"/>
    <w:rsid w:val="008900E2"/>
    <w:rsid w:val="008902F7"/>
    <w:rsid w:val="008924D0"/>
    <w:rsid w:val="008947C1"/>
    <w:rsid w:val="008953EA"/>
    <w:rsid w:val="00895833"/>
    <w:rsid w:val="00895F7A"/>
    <w:rsid w:val="008967DE"/>
    <w:rsid w:val="008979B6"/>
    <w:rsid w:val="00897A2A"/>
    <w:rsid w:val="00897B59"/>
    <w:rsid w:val="00897BD9"/>
    <w:rsid w:val="008A04C6"/>
    <w:rsid w:val="008A0D5E"/>
    <w:rsid w:val="008A0E2F"/>
    <w:rsid w:val="008A46E2"/>
    <w:rsid w:val="008A58E7"/>
    <w:rsid w:val="008A5E5B"/>
    <w:rsid w:val="008A67E8"/>
    <w:rsid w:val="008A6D7C"/>
    <w:rsid w:val="008B09C0"/>
    <w:rsid w:val="008B1206"/>
    <w:rsid w:val="008B2471"/>
    <w:rsid w:val="008B3216"/>
    <w:rsid w:val="008B36F4"/>
    <w:rsid w:val="008B3C83"/>
    <w:rsid w:val="008B423E"/>
    <w:rsid w:val="008B44EE"/>
    <w:rsid w:val="008B4FE6"/>
    <w:rsid w:val="008B5206"/>
    <w:rsid w:val="008B65E5"/>
    <w:rsid w:val="008B674D"/>
    <w:rsid w:val="008C0633"/>
    <w:rsid w:val="008C1C41"/>
    <w:rsid w:val="008C2C10"/>
    <w:rsid w:val="008C55BF"/>
    <w:rsid w:val="008C5DC2"/>
    <w:rsid w:val="008C61FD"/>
    <w:rsid w:val="008C683F"/>
    <w:rsid w:val="008C7EB1"/>
    <w:rsid w:val="008D05BF"/>
    <w:rsid w:val="008D1EB1"/>
    <w:rsid w:val="008D6F16"/>
    <w:rsid w:val="008D7E34"/>
    <w:rsid w:val="008E1583"/>
    <w:rsid w:val="008E1A13"/>
    <w:rsid w:val="008E32A1"/>
    <w:rsid w:val="008E4133"/>
    <w:rsid w:val="008E4601"/>
    <w:rsid w:val="008E4906"/>
    <w:rsid w:val="008E4B4A"/>
    <w:rsid w:val="008E4CD7"/>
    <w:rsid w:val="008E62C9"/>
    <w:rsid w:val="008E7045"/>
    <w:rsid w:val="008E7302"/>
    <w:rsid w:val="008E77E9"/>
    <w:rsid w:val="008E7F13"/>
    <w:rsid w:val="008F117B"/>
    <w:rsid w:val="008F1A5C"/>
    <w:rsid w:val="008F29DE"/>
    <w:rsid w:val="008F3025"/>
    <w:rsid w:val="008F3B82"/>
    <w:rsid w:val="008F50B7"/>
    <w:rsid w:val="008F60D1"/>
    <w:rsid w:val="008F6111"/>
    <w:rsid w:val="008F7F38"/>
    <w:rsid w:val="00900364"/>
    <w:rsid w:val="00900899"/>
    <w:rsid w:val="00902F45"/>
    <w:rsid w:val="00903265"/>
    <w:rsid w:val="0090354B"/>
    <w:rsid w:val="00903B76"/>
    <w:rsid w:val="00905AAC"/>
    <w:rsid w:val="00906367"/>
    <w:rsid w:val="009066FD"/>
    <w:rsid w:val="009067E7"/>
    <w:rsid w:val="00906EDC"/>
    <w:rsid w:val="0090713F"/>
    <w:rsid w:val="009071D0"/>
    <w:rsid w:val="00907A0A"/>
    <w:rsid w:val="009100F2"/>
    <w:rsid w:val="00911E51"/>
    <w:rsid w:val="00912A9D"/>
    <w:rsid w:val="00913549"/>
    <w:rsid w:val="00913FB3"/>
    <w:rsid w:val="00914E47"/>
    <w:rsid w:val="00915F6D"/>
    <w:rsid w:val="00916FC7"/>
    <w:rsid w:val="009171F3"/>
    <w:rsid w:val="00920372"/>
    <w:rsid w:val="009206A7"/>
    <w:rsid w:val="00920762"/>
    <w:rsid w:val="00921850"/>
    <w:rsid w:val="00921B45"/>
    <w:rsid w:val="009222C5"/>
    <w:rsid w:val="00922761"/>
    <w:rsid w:val="00924E8A"/>
    <w:rsid w:val="0093070A"/>
    <w:rsid w:val="00930D8F"/>
    <w:rsid w:val="00931A5A"/>
    <w:rsid w:val="00931DBB"/>
    <w:rsid w:val="00932443"/>
    <w:rsid w:val="009325CF"/>
    <w:rsid w:val="00933435"/>
    <w:rsid w:val="0093419D"/>
    <w:rsid w:val="00934B1D"/>
    <w:rsid w:val="0093505D"/>
    <w:rsid w:val="00936B07"/>
    <w:rsid w:val="00936C8E"/>
    <w:rsid w:val="00937CA2"/>
    <w:rsid w:val="00940FDE"/>
    <w:rsid w:val="0094105D"/>
    <w:rsid w:val="00941D87"/>
    <w:rsid w:val="00941E8D"/>
    <w:rsid w:val="00942094"/>
    <w:rsid w:val="009422FD"/>
    <w:rsid w:val="009423A2"/>
    <w:rsid w:val="00942BF7"/>
    <w:rsid w:val="00942C37"/>
    <w:rsid w:val="00943434"/>
    <w:rsid w:val="0094424D"/>
    <w:rsid w:val="00944679"/>
    <w:rsid w:val="009448C1"/>
    <w:rsid w:val="0094495D"/>
    <w:rsid w:val="00945255"/>
    <w:rsid w:val="00945459"/>
    <w:rsid w:val="009473D8"/>
    <w:rsid w:val="00947745"/>
    <w:rsid w:val="0095035B"/>
    <w:rsid w:val="009512B3"/>
    <w:rsid w:val="00953903"/>
    <w:rsid w:val="00954468"/>
    <w:rsid w:val="0095502F"/>
    <w:rsid w:val="0095547B"/>
    <w:rsid w:val="0095745E"/>
    <w:rsid w:val="00957DA4"/>
    <w:rsid w:val="00960109"/>
    <w:rsid w:val="00961D6E"/>
    <w:rsid w:val="0096239D"/>
    <w:rsid w:val="00965868"/>
    <w:rsid w:val="00965B82"/>
    <w:rsid w:val="00965F80"/>
    <w:rsid w:val="009677B4"/>
    <w:rsid w:val="00971FDC"/>
    <w:rsid w:val="00972310"/>
    <w:rsid w:val="0097266E"/>
    <w:rsid w:val="00972845"/>
    <w:rsid w:val="009731D8"/>
    <w:rsid w:val="00973269"/>
    <w:rsid w:val="00975DC7"/>
    <w:rsid w:val="009768E4"/>
    <w:rsid w:val="00977CAD"/>
    <w:rsid w:val="00980F1F"/>
    <w:rsid w:val="009810E9"/>
    <w:rsid w:val="009812F5"/>
    <w:rsid w:val="009818D5"/>
    <w:rsid w:val="009831A7"/>
    <w:rsid w:val="009836E7"/>
    <w:rsid w:val="0098426A"/>
    <w:rsid w:val="009842EF"/>
    <w:rsid w:val="0098430C"/>
    <w:rsid w:val="00984916"/>
    <w:rsid w:val="00984931"/>
    <w:rsid w:val="00984B07"/>
    <w:rsid w:val="0098582E"/>
    <w:rsid w:val="00985DA6"/>
    <w:rsid w:val="0098625B"/>
    <w:rsid w:val="0098683F"/>
    <w:rsid w:val="00990083"/>
    <w:rsid w:val="00990E05"/>
    <w:rsid w:val="00990ED5"/>
    <w:rsid w:val="009917A2"/>
    <w:rsid w:val="00991E77"/>
    <w:rsid w:val="0099208F"/>
    <w:rsid w:val="009925C8"/>
    <w:rsid w:val="0099333D"/>
    <w:rsid w:val="009954CC"/>
    <w:rsid w:val="00995933"/>
    <w:rsid w:val="009968B7"/>
    <w:rsid w:val="0099694D"/>
    <w:rsid w:val="009978C7"/>
    <w:rsid w:val="00997AB7"/>
    <w:rsid w:val="00997D1A"/>
    <w:rsid w:val="009A0276"/>
    <w:rsid w:val="009A0AF6"/>
    <w:rsid w:val="009A0E2B"/>
    <w:rsid w:val="009A16C2"/>
    <w:rsid w:val="009A1C38"/>
    <w:rsid w:val="009A1DEF"/>
    <w:rsid w:val="009A1FD7"/>
    <w:rsid w:val="009A31F2"/>
    <w:rsid w:val="009A5742"/>
    <w:rsid w:val="009A5CF3"/>
    <w:rsid w:val="009A62A1"/>
    <w:rsid w:val="009A7564"/>
    <w:rsid w:val="009A75F0"/>
    <w:rsid w:val="009B1964"/>
    <w:rsid w:val="009B4341"/>
    <w:rsid w:val="009B49E7"/>
    <w:rsid w:val="009B4AA3"/>
    <w:rsid w:val="009B5017"/>
    <w:rsid w:val="009B70EF"/>
    <w:rsid w:val="009C2F9D"/>
    <w:rsid w:val="009C3FC1"/>
    <w:rsid w:val="009C42E3"/>
    <w:rsid w:val="009C5629"/>
    <w:rsid w:val="009C568B"/>
    <w:rsid w:val="009C6D66"/>
    <w:rsid w:val="009C7832"/>
    <w:rsid w:val="009C7A33"/>
    <w:rsid w:val="009C7D1F"/>
    <w:rsid w:val="009C7DB5"/>
    <w:rsid w:val="009D016E"/>
    <w:rsid w:val="009D0AB4"/>
    <w:rsid w:val="009D272C"/>
    <w:rsid w:val="009D4178"/>
    <w:rsid w:val="009D6739"/>
    <w:rsid w:val="009D6B05"/>
    <w:rsid w:val="009E0563"/>
    <w:rsid w:val="009E26C4"/>
    <w:rsid w:val="009E2C28"/>
    <w:rsid w:val="009E2E00"/>
    <w:rsid w:val="009E3344"/>
    <w:rsid w:val="009E35D0"/>
    <w:rsid w:val="009E4F04"/>
    <w:rsid w:val="009E5973"/>
    <w:rsid w:val="009E5E59"/>
    <w:rsid w:val="009E5E8C"/>
    <w:rsid w:val="009E6F54"/>
    <w:rsid w:val="009E6FF0"/>
    <w:rsid w:val="009E7180"/>
    <w:rsid w:val="009E7237"/>
    <w:rsid w:val="009E779B"/>
    <w:rsid w:val="009E789B"/>
    <w:rsid w:val="009E7BAA"/>
    <w:rsid w:val="009F0372"/>
    <w:rsid w:val="009F10B1"/>
    <w:rsid w:val="009F1CA8"/>
    <w:rsid w:val="009F2830"/>
    <w:rsid w:val="009F497F"/>
    <w:rsid w:val="009F4DB3"/>
    <w:rsid w:val="009F7269"/>
    <w:rsid w:val="00A004F3"/>
    <w:rsid w:val="00A01040"/>
    <w:rsid w:val="00A01764"/>
    <w:rsid w:val="00A0179A"/>
    <w:rsid w:val="00A018EC"/>
    <w:rsid w:val="00A043A0"/>
    <w:rsid w:val="00A04E94"/>
    <w:rsid w:val="00A0625A"/>
    <w:rsid w:val="00A06AAA"/>
    <w:rsid w:val="00A06C15"/>
    <w:rsid w:val="00A10345"/>
    <w:rsid w:val="00A11A6E"/>
    <w:rsid w:val="00A12268"/>
    <w:rsid w:val="00A12E2A"/>
    <w:rsid w:val="00A13153"/>
    <w:rsid w:val="00A133A8"/>
    <w:rsid w:val="00A13E9B"/>
    <w:rsid w:val="00A13FB2"/>
    <w:rsid w:val="00A14816"/>
    <w:rsid w:val="00A14F67"/>
    <w:rsid w:val="00A1711E"/>
    <w:rsid w:val="00A1716A"/>
    <w:rsid w:val="00A17C55"/>
    <w:rsid w:val="00A17E78"/>
    <w:rsid w:val="00A22DF8"/>
    <w:rsid w:val="00A23E59"/>
    <w:rsid w:val="00A25A8E"/>
    <w:rsid w:val="00A25FD4"/>
    <w:rsid w:val="00A300CA"/>
    <w:rsid w:val="00A30D29"/>
    <w:rsid w:val="00A31180"/>
    <w:rsid w:val="00A31439"/>
    <w:rsid w:val="00A34C94"/>
    <w:rsid w:val="00A34CAD"/>
    <w:rsid w:val="00A353BF"/>
    <w:rsid w:val="00A36045"/>
    <w:rsid w:val="00A40B9F"/>
    <w:rsid w:val="00A40BDB"/>
    <w:rsid w:val="00A415DC"/>
    <w:rsid w:val="00A4174A"/>
    <w:rsid w:val="00A42B60"/>
    <w:rsid w:val="00A436B2"/>
    <w:rsid w:val="00A43FAE"/>
    <w:rsid w:val="00A44E05"/>
    <w:rsid w:val="00A4571A"/>
    <w:rsid w:val="00A461C7"/>
    <w:rsid w:val="00A461F8"/>
    <w:rsid w:val="00A4665B"/>
    <w:rsid w:val="00A4686A"/>
    <w:rsid w:val="00A47D38"/>
    <w:rsid w:val="00A505AB"/>
    <w:rsid w:val="00A51C3E"/>
    <w:rsid w:val="00A5464A"/>
    <w:rsid w:val="00A56094"/>
    <w:rsid w:val="00A576EB"/>
    <w:rsid w:val="00A602A2"/>
    <w:rsid w:val="00A60D80"/>
    <w:rsid w:val="00A61963"/>
    <w:rsid w:val="00A62807"/>
    <w:rsid w:val="00A63936"/>
    <w:rsid w:val="00A64041"/>
    <w:rsid w:val="00A7092B"/>
    <w:rsid w:val="00A70C83"/>
    <w:rsid w:val="00A712AE"/>
    <w:rsid w:val="00A72413"/>
    <w:rsid w:val="00A724C1"/>
    <w:rsid w:val="00A72DE9"/>
    <w:rsid w:val="00A74374"/>
    <w:rsid w:val="00A768FD"/>
    <w:rsid w:val="00A7743A"/>
    <w:rsid w:val="00A7790A"/>
    <w:rsid w:val="00A77C48"/>
    <w:rsid w:val="00A81CB4"/>
    <w:rsid w:val="00A82558"/>
    <w:rsid w:val="00A82AC0"/>
    <w:rsid w:val="00A842A6"/>
    <w:rsid w:val="00A843AA"/>
    <w:rsid w:val="00A85AB1"/>
    <w:rsid w:val="00A860CE"/>
    <w:rsid w:val="00A9054F"/>
    <w:rsid w:val="00A917C2"/>
    <w:rsid w:val="00A91890"/>
    <w:rsid w:val="00A9202B"/>
    <w:rsid w:val="00A924D7"/>
    <w:rsid w:val="00A928A0"/>
    <w:rsid w:val="00A92F82"/>
    <w:rsid w:val="00A9367C"/>
    <w:rsid w:val="00A948F1"/>
    <w:rsid w:val="00A94BB0"/>
    <w:rsid w:val="00A959DF"/>
    <w:rsid w:val="00A97423"/>
    <w:rsid w:val="00A9755C"/>
    <w:rsid w:val="00A97B15"/>
    <w:rsid w:val="00AA05A6"/>
    <w:rsid w:val="00AA0620"/>
    <w:rsid w:val="00AA09A1"/>
    <w:rsid w:val="00AA1448"/>
    <w:rsid w:val="00AA37D4"/>
    <w:rsid w:val="00AA5E4B"/>
    <w:rsid w:val="00AA79A3"/>
    <w:rsid w:val="00AB1161"/>
    <w:rsid w:val="00AB1172"/>
    <w:rsid w:val="00AB13AE"/>
    <w:rsid w:val="00AB3C5A"/>
    <w:rsid w:val="00AB4981"/>
    <w:rsid w:val="00AB5632"/>
    <w:rsid w:val="00AB5C3F"/>
    <w:rsid w:val="00AB5DC6"/>
    <w:rsid w:val="00AB69C3"/>
    <w:rsid w:val="00AB6BAE"/>
    <w:rsid w:val="00AB6CF9"/>
    <w:rsid w:val="00AB7464"/>
    <w:rsid w:val="00AB7B8B"/>
    <w:rsid w:val="00AC03F1"/>
    <w:rsid w:val="00AC0D67"/>
    <w:rsid w:val="00AC1088"/>
    <w:rsid w:val="00AC209B"/>
    <w:rsid w:val="00AC2233"/>
    <w:rsid w:val="00AC23F6"/>
    <w:rsid w:val="00AC2A7D"/>
    <w:rsid w:val="00AC759F"/>
    <w:rsid w:val="00AC75D8"/>
    <w:rsid w:val="00AC78C4"/>
    <w:rsid w:val="00AC7974"/>
    <w:rsid w:val="00AC7A4C"/>
    <w:rsid w:val="00AC7D45"/>
    <w:rsid w:val="00AD0328"/>
    <w:rsid w:val="00AD06E3"/>
    <w:rsid w:val="00AD177C"/>
    <w:rsid w:val="00AD2AF7"/>
    <w:rsid w:val="00AD2E50"/>
    <w:rsid w:val="00AD60AC"/>
    <w:rsid w:val="00AE0468"/>
    <w:rsid w:val="00AE11E4"/>
    <w:rsid w:val="00AE17E3"/>
    <w:rsid w:val="00AE300C"/>
    <w:rsid w:val="00AE4B33"/>
    <w:rsid w:val="00AE5497"/>
    <w:rsid w:val="00AE56BD"/>
    <w:rsid w:val="00AE7D54"/>
    <w:rsid w:val="00AF16F5"/>
    <w:rsid w:val="00AF1E27"/>
    <w:rsid w:val="00AF2F4C"/>
    <w:rsid w:val="00AF319B"/>
    <w:rsid w:val="00AF370F"/>
    <w:rsid w:val="00AF4D1E"/>
    <w:rsid w:val="00AF59DE"/>
    <w:rsid w:val="00AF63B0"/>
    <w:rsid w:val="00AF6F0D"/>
    <w:rsid w:val="00AF78C2"/>
    <w:rsid w:val="00B012CD"/>
    <w:rsid w:val="00B01553"/>
    <w:rsid w:val="00B016D1"/>
    <w:rsid w:val="00B018A8"/>
    <w:rsid w:val="00B01B60"/>
    <w:rsid w:val="00B01CB0"/>
    <w:rsid w:val="00B03633"/>
    <w:rsid w:val="00B036D1"/>
    <w:rsid w:val="00B03E07"/>
    <w:rsid w:val="00B070B2"/>
    <w:rsid w:val="00B07C37"/>
    <w:rsid w:val="00B10F45"/>
    <w:rsid w:val="00B1152C"/>
    <w:rsid w:val="00B11EBD"/>
    <w:rsid w:val="00B12697"/>
    <w:rsid w:val="00B12915"/>
    <w:rsid w:val="00B12930"/>
    <w:rsid w:val="00B13F01"/>
    <w:rsid w:val="00B15B3A"/>
    <w:rsid w:val="00B16714"/>
    <w:rsid w:val="00B17371"/>
    <w:rsid w:val="00B177BC"/>
    <w:rsid w:val="00B17FD7"/>
    <w:rsid w:val="00B20839"/>
    <w:rsid w:val="00B21652"/>
    <w:rsid w:val="00B23EF4"/>
    <w:rsid w:val="00B24483"/>
    <w:rsid w:val="00B245FC"/>
    <w:rsid w:val="00B25243"/>
    <w:rsid w:val="00B25790"/>
    <w:rsid w:val="00B26253"/>
    <w:rsid w:val="00B262E1"/>
    <w:rsid w:val="00B3149B"/>
    <w:rsid w:val="00B31687"/>
    <w:rsid w:val="00B32492"/>
    <w:rsid w:val="00B32B25"/>
    <w:rsid w:val="00B3338D"/>
    <w:rsid w:val="00B34363"/>
    <w:rsid w:val="00B34949"/>
    <w:rsid w:val="00B35422"/>
    <w:rsid w:val="00B3573A"/>
    <w:rsid w:val="00B36FF4"/>
    <w:rsid w:val="00B37707"/>
    <w:rsid w:val="00B377AE"/>
    <w:rsid w:val="00B40A1E"/>
    <w:rsid w:val="00B40EC6"/>
    <w:rsid w:val="00B4176E"/>
    <w:rsid w:val="00B4365D"/>
    <w:rsid w:val="00B44802"/>
    <w:rsid w:val="00B469B4"/>
    <w:rsid w:val="00B47A6B"/>
    <w:rsid w:val="00B47D4B"/>
    <w:rsid w:val="00B54B55"/>
    <w:rsid w:val="00B56B6D"/>
    <w:rsid w:val="00B57713"/>
    <w:rsid w:val="00B602AF"/>
    <w:rsid w:val="00B60D90"/>
    <w:rsid w:val="00B654CF"/>
    <w:rsid w:val="00B6559D"/>
    <w:rsid w:val="00B65888"/>
    <w:rsid w:val="00B669B1"/>
    <w:rsid w:val="00B67B0B"/>
    <w:rsid w:val="00B67E9A"/>
    <w:rsid w:val="00B70200"/>
    <w:rsid w:val="00B72CCB"/>
    <w:rsid w:val="00B732A0"/>
    <w:rsid w:val="00B749C9"/>
    <w:rsid w:val="00B75BCA"/>
    <w:rsid w:val="00B75C61"/>
    <w:rsid w:val="00B77518"/>
    <w:rsid w:val="00B77A59"/>
    <w:rsid w:val="00B80EC1"/>
    <w:rsid w:val="00B826D8"/>
    <w:rsid w:val="00B82877"/>
    <w:rsid w:val="00B8303B"/>
    <w:rsid w:val="00B83A1E"/>
    <w:rsid w:val="00B84594"/>
    <w:rsid w:val="00B84CDF"/>
    <w:rsid w:val="00B86A4D"/>
    <w:rsid w:val="00B871D7"/>
    <w:rsid w:val="00B91D83"/>
    <w:rsid w:val="00B92923"/>
    <w:rsid w:val="00B93C22"/>
    <w:rsid w:val="00B9473B"/>
    <w:rsid w:val="00BA004C"/>
    <w:rsid w:val="00BA017D"/>
    <w:rsid w:val="00BA0B19"/>
    <w:rsid w:val="00BA1E88"/>
    <w:rsid w:val="00BA4186"/>
    <w:rsid w:val="00BA43FE"/>
    <w:rsid w:val="00BA62BF"/>
    <w:rsid w:val="00BA6F99"/>
    <w:rsid w:val="00BA7295"/>
    <w:rsid w:val="00BA7D7E"/>
    <w:rsid w:val="00BA7ECB"/>
    <w:rsid w:val="00BA7F7E"/>
    <w:rsid w:val="00BB0116"/>
    <w:rsid w:val="00BB157F"/>
    <w:rsid w:val="00BB2602"/>
    <w:rsid w:val="00BB29C7"/>
    <w:rsid w:val="00BB2EC8"/>
    <w:rsid w:val="00BB3BE7"/>
    <w:rsid w:val="00BB50B5"/>
    <w:rsid w:val="00BB5148"/>
    <w:rsid w:val="00BB6263"/>
    <w:rsid w:val="00BB64FC"/>
    <w:rsid w:val="00BB6DAC"/>
    <w:rsid w:val="00BB7165"/>
    <w:rsid w:val="00BC0E55"/>
    <w:rsid w:val="00BC154C"/>
    <w:rsid w:val="00BC232D"/>
    <w:rsid w:val="00BC36E0"/>
    <w:rsid w:val="00BC374C"/>
    <w:rsid w:val="00BC4F8D"/>
    <w:rsid w:val="00BC6296"/>
    <w:rsid w:val="00BC69D4"/>
    <w:rsid w:val="00BC7546"/>
    <w:rsid w:val="00BD01D3"/>
    <w:rsid w:val="00BD0AB9"/>
    <w:rsid w:val="00BD16AC"/>
    <w:rsid w:val="00BD2ECA"/>
    <w:rsid w:val="00BD450F"/>
    <w:rsid w:val="00BD4A10"/>
    <w:rsid w:val="00BD4D8F"/>
    <w:rsid w:val="00BD567D"/>
    <w:rsid w:val="00BD77A1"/>
    <w:rsid w:val="00BE095D"/>
    <w:rsid w:val="00BE0B7B"/>
    <w:rsid w:val="00BE1D66"/>
    <w:rsid w:val="00BE2569"/>
    <w:rsid w:val="00BE29F3"/>
    <w:rsid w:val="00BE3A80"/>
    <w:rsid w:val="00BE5784"/>
    <w:rsid w:val="00BE5C42"/>
    <w:rsid w:val="00BE5DAE"/>
    <w:rsid w:val="00BE6014"/>
    <w:rsid w:val="00BE698C"/>
    <w:rsid w:val="00BE6EAD"/>
    <w:rsid w:val="00BF1D81"/>
    <w:rsid w:val="00BF2E3E"/>
    <w:rsid w:val="00BF3327"/>
    <w:rsid w:val="00BF5547"/>
    <w:rsid w:val="00BF5CB1"/>
    <w:rsid w:val="00C00489"/>
    <w:rsid w:val="00C008CC"/>
    <w:rsid w:val="00C00E35"/>
    <w:rsid w:val="00C019C5"/>
    <w:rsid w:val="00C020EF"/>
    <w:rsid w:val="00C0294C"/>
    <w:rsid w:val="00C0301B"/>
    <w:rsid w:val="00C03081"/>
    <w:rsid w:val="00C0352E"/>
    <w:rsid w:val="00C03D51"/>
    <w:rsid w:val="00C03F65"/>
    <w:rsid w:val="00C04715"/>
    <w:rsid w:val="00C0484F"/>
    <w:rsid w:val="00C06E11"/>
    <w:rsid w:val="00C108BB"/>
    <w:rsid w:val="00C111F1"/>
    <w:rsid w:val="00C13E28"/>
    <w:rsid w:val="00C1420A"/>
    <w:rsid w:val="00C145A4"/>
    <w:rsid w:val="00C173FA"/>
    <w:rsid w:val="00C219CE"/>
    <w:rsid w:val="00C226BF"/>
    <w:rsid w:val="00C23FCF"/>
    <w:rsid w:val="00C2431C"/>
    <w:rsid w:val="00C2449F"/>
    <w:rsid w:val="00C2570D"/>
    <w:rsid w:val="00C26C0B"/>
    <w:rsid w:val="00C26C83"/>
    <w:rsid w:val="00C275E8"/>
    <w:rsid w:val="00C27DEB"/>
    <w:rsid w:val="00C30293"/>
    <w:rsid w:val="00C304D9"/>
    <w:rsid w:val="00C30D7F"/>
    <w:rsid w:val="00C3281E"/>
    <w:rsid w:val="00C32E6A"/>
    <w:rsid w:val="00C33E6C"/>
    <w:rsid w:val="00C34AED"/>
    <w:rsid w:val="00C36456"/>
    <w:rsid w:val="00C36A90"/>
    <w:rsid w:val="00C36AF4"/>
    <w:rsid w:val="00C36E18"/>
    <w:rsid w:val="00C404E9"/>
    <w:rsid w:val="00C430A4"/>
    <w:rsid w:val="00C43929"/>
    <w:rsid w:val="00C45058"/>
    <w:rsid w:val="00C45DAF"/>
    <w:rsid w:val="00C46899"/>
    <w:rsid w:val="00C47941"/>
    <w:rsid w:val="00C5166D"/>
    <w:rsid w:val="00C54A06"/>
    <w:rsid w:val="00C55D36"/>
    <w:rsid w:val="00C561D7"/>
    <w:rsid w:val="00C56E8C"/>
    <w:rsid w:val="00C56F5D"/>
    <w:rsid w:val="00C5738D"/>
    <w:rsid w:val="00C57B28"/>
    <w:rsid w:val="00C60C39"/>
    <w:rsid w:val="00C61B39"/>
    <w:rsid w:val="00C6285B"/>
    <w:rsid w:val="00C628E3"/>
    <w:rsid w:val="00C642E4"/>
    <w:rsid w:val="00C6448A"/>
    <w:rsid w:val="00C65115"/>
    <w:rsid w:val="00C651AC"/>
    <w:rsid w:val="00C654E4"/>
    <w:rsid w:val="00C658E8"/>
    <w:rsid w:val="00C67913"/>
    <w:rsid w:val="00C710D2"/>
    <w:rsid w:val="00C7180B"/>
    <w:rsid w:val="00C71BD8"/>
    <w:rsid w:val="00C72C86"/>
    <w:rsid w:val="00C72EA1"/>
    <w:rsid w:val="00C73103"/>
    <w:rsid w:val="00C7356B"/>
    <w:rsid w:val="00C746AB"/>
    <w:rsid w:val="00C7526E"/>
    <w:rsid w:val="00C76834"/>
    <w:rsid w:val="00C770DD"/>
    <w:rsid w:val="00C77C01"/>
    <w:rsid w:val="00C8059C"/>
    <w:rsid w:val="00C807BD"/>
    <w:rsid w:val="00C80B2E"/>
    <w:rsid w:val="00C80BB6"/>
    <w:rsid w:val="00C81B93"/>
    <w:rsid w:val="00C82B6F"/>
    <w:rsid w:val="00C842D0"/>
    <w:rsid w:val="00C853D9"/>
    <w:rsid w:val="00C85923"/>
    <w:rsid w:val="00C86037"/>
    <w:rsid w:val="00C86B73"/>
    <w:rsid w:val="00C90906"/>
    <w:rsid w:val="00C9095A"/>
    <w:rsid w:val="00C9107C"/>
    <w:rsid w:val="00C9240D"/>
    <w:rsid w:val="00C930E8"/>
    <w:rsid w:val="00C94BBA"/>
    <w:rsid w:val="00C94D8B"/>
    <w:rsid w:val="00C94F60"/>
    <w:rsid w:val="00C9655E"/>
    <w:rsid w:val="00C97304"/>
    <w:rsid w:val="00CA102B"/>
    <w:rsid w:val="00CA25B7"/>
    <w:rsid w:val="00CA3071"/>
    <w:rsid w:val="00CA350D"/>
    <w:rsid w:val="00CA4137"/>
    <w:rsid w:val="00CA670F"/>
    <w:rsid w:val="00CA74DF"/>
    <w:rsid w:val="00CB118B"/>
    <w:rsid w:val="00CB4793"/>
    <w:rsid w:val="00CB4E82"/>
    <w:rsid w:val="00CC039A"/>
    <w:rsid w:val="00CC06AD"/>
    <w:rsid w:val="00CC0D39"/>
    <w:rsid w:val="00CC1B81"/>
    <w:rsid w:val="00CC1EE2"/>
    <w:rsid w:val="00CC29E5"/>
    <w:rsid w:val="00CC2BD0"/>
    <w:rsid w:val="00CC393D"/>
    <w:rsid w:val="00CC506A"/>
    <w:rsid w:val="00CC7038"/>
    <w:rsid w:val="00CD0706"/>
    <w:rsid w:val="00CD100B"/>
    <w:rsid w:val="00CD1A2F"/>
    <w:rsid w:val="00CD46BA"/>
    <w:rsid w:val="00CD568E"/>
    <w:rsid w:val="00CD7396"/>
    <w:rsid w:val="00CD7526"/>
    <w:rsid w:val="00CE0108"/>
    <w:rsid w:val="00CE0C61"/>
    <w:rsid w:val="00CE2E3C"/>
    <w:rsid w:val="00CE30BD"/>
    <w:rsid w:val="00CE3742"/>
    <w:rsid w:val="00CE43F4"/>
    <w:rsid w:val="00CE4E35"/>
    <w:rsid w:val="00CE4F40"/>
    <w:rsid w:val="00CE5465"/>
    <w:rsid w:val="00CE6B5C"/>
    <w:rsid w:val="00CE7422"/>
    <w:rsid w:val="00CF0013"/>
    <w:rsid w:val="00CF0F8B"/>
    <w:rsid w:val="00CF1836"/>
    <w:rsid w:val="00CF2740"/>
    <w:rsid w:val="00CF2884"/>
    <w:rsid w:val="00CF2BBB"/>
    <w:rsid w:val="00CF2E7D"/>
    <w:rsid w:val="00CF337A"/>
    <w:rsid w:val="00CF3453"/>
    <w:rsid w:val="00CF37FF"/>
    <w:rsid w:val="00CF3E48"/>
    <w:rsid w:val="00CF5721"/>
    <w:rsid w:val="00CF5990"/>
    <w:rsid w:val="00CF7315"/>
    <w:rsid w:val="00D03E90"/>
    <w:rsid w:val="00D04510"/>
    <w:rsid w:val="00D045A0"/>
    <w:rsid w:val="00D057BB"/>
    <w:rsid w:val="00D063D6"/>
    <w:rsid w:val="00D06938"/>
    <w:rsid w:val="00D10777"/>
    <w:rsid w:val="00D11A73"/>
    <w:rsid w:val="00D13213"/>
    <w:rsid w:val="00D134FA"/>
    <w:rsid w:val="00D136AD"/>
    <w:rsid w:val="00D13825"/>
    <w:rsid w:val="00D14709"/>
    <w:rsid w:val="00D14BBC"/>
    <w:rsid w:val="00D154B6"/>
    <w:rsid w:val="00D1569A"/>
    <w:rsid w:val="00D175FF"/>
    <w:rsid w:val="00D20686"/>
    <w:rsid w:val="00D22626"/>
    <w:rsid w:val="00D22AF2"/>
    <w:rsid w:val="00D22B3C"/>
    <w:rsid w:val="00D22BD2"/>
    <w:rsid w:val="00D22E49"/>
    <w:rsid w:val="00D23CEB"/>
    <w:rsid w:val="00D24BA2"/>
    <w:rsid w:val="00D25AF2"/>
    <w:rsid w:val="00D26AB4"/>
    <w:rsid w:val="00D26BCA"/>
    <w:rsid w:val="00D26DA9"/>
    <w:rsid w:val="00D27BF2"/>
    <w:rsid w:val="00D30164"/>
    <w:rsid w:val="00D303C1"/>
    <w:rsid w:val="00D30D6B"/>
    <w:rsid w:val="00D335F5"/>
    <w:rsid w:val="00D33CD2"/>
    <w:rsid w:val="00D34BCD"/>
    <w:rsid w:val="00D34ED2"/>
    <w:rsid w:val="00D35376"/>
    <w:rsid w:val="00D36888"/>
    <w:rsid w:val="00D4011F"/>
    <w:rsid w:val="00D47FD1"/>
    <w:rsid w:val="00D526E1"/>
    <w:rsid w:val="00D5327B"/>
    <w:rsid w:val="00D53AD7"/>
    <w:rsid w:val="00D55135"/>
    <w:rsid w:val="00D55E09"/>
    <w:rsid w:val="00D56CF4"/>
    <w:rsid w:val="00D5726C"/>
    <w:rsid w:val="00D6164E"/>
    <w:rsid w:val="00D6200C"/>
    <w:rsid w:val="00D631AF"/>
    <w:rsid w:val="00D642EE"/>
    <w:rsid w:val="00D65F20"/>
    <w:rsid w:val="00D66DA6"/>
    <w:rsid w:val="00D67F1F"/>
    <w:rsid w:val="00D70B75"/>
    <w:rsid w:val="00D71129"/>
    <w:rsid w:val="00D711AB"/>
    <w:rsid w:val="00D71874"/>
    <w:rsid w:val="00D7395B"/>
    <w:rsid w:val="00D744A5"/>
    <w:rsid w:val="00D748CA"/>
    <w:rsid w:val="00D751D4"/>
    <w:rsid w:val="00D754CA"/>
    <w:rsid w:val="00D7695B"/>
    <w:rsid w:val="00D76B60"/>
    <w:rsid w:val="00D76F11"/>
    <w:rsid w:val="00D8071E"/>
    <w:rsid w:val="00D809D0"/>
    <w:rsid w:val="00D80C86"/>
    <w:rsid w:val="00D81717"/>
    <w:rsid w:val="00D828F3"/>
    <w:rsid w:val="00D82F97"/>
    <w:rsid w:val="00D84D62"/>
    <w:rsid w:val="00D8555F"/>
    <w:rsid w:val="00D860B3"/>
    <w:rsid w:val="00D86950"/>
    <w:rsid w:val="00D86B4C"/>
    <w:rsid w:val="00D9083B"/>
    <w:rsid w:val="00D91077"/>
    <w:rsid w:val="00D91944"/>
    <w:rsid w:val="00D9241D"/>
    <w:rsid w:val="00D9249E"/>
    <w:rsid w:val="00D941AF"/>
    <w:rsid w:val="00D9480E"/>
    <w:rsid w:val="00D96ECB"/>
    <w:rsid w:val="00D97C26"/>
    <w:rsid w:val="00DA083C"/>
    <w:rsid w:val="00DA1395"/>
    <w:rsid w:val="00DA170D"/>
    <w:rsid w:val="00DA2952"/>
    <w:rsid w:val="00DA3BC5"/>
    <w:rsid w:val="00DA401E"/>
    <w:rsid w:val="00DA4A8F"/>
    <w:rsid w:val="00DA54EC"/>
    <w:rsid w:val="00DA65BA"/>
    <w:rsid w:val="00DA70C4"/>
    <w:rsid w:val="00DB563D"/>
    <w:rsid w:val="00DB656A"/>
    <w:rsid w:val="00DB6B2E"/>
    <w:rsid w:val="00DC03F4"/>
    <w:rsid w:val="00DC1092"/>
    <w:rsid w:val="00DC3155"/>
    <w:rsid w:val="00DC5B0B"/>
    <w:rsid w:val="00DC5D4C"/>
    <w:rsid w:val="00DC5E54"/>
    <w:rsid w:val="00DC688B"/>
    <w:rsid w:val="00DD0E33"/>
    <w:rsid w:val="00DD1193"/>
    <w:rsid w:val="00DD1264"/>
    <w:rsid w:val="00DD12E7"/>
    <w:rsid w:val="00DD1E40"/>
    <w:rsid w:val="00DD26EF"/>
    <w:rsid w:val="00DD386A"/>
    <w:rsid w:val="00DD3971"/>
    <w:rsid w:val="00DD410D"/>
    <w:rsid w:val="00DD42EF"/>
    <w:rsid w:val="00DD4595"/>
    <w:rsid w:val="00DD50CE"/>
    <w:rsid w:val="00DD5323"/>
    <w:rsid w:val="00DD661C"/>
    <w:rsid w:val="00DD6689"/>
    <w:rsid w:val="00DD6B6F"/>
    <w:rsid w:val="00DD6BD2"/>
    <w:rsid w:val="00DE2D0A"/>
    <w:rsid w:val="00DE38CD"/>
    <w:rsid w:val="00DE4F9F"/>
    <w:rsid w:val="00DE6668"/>
    <w:rsid w:val="00DE66EC"/>
    <w:rsid w:val="00DE71D2"/>
    <w:rsid w:val="00DF0BB5"/>
    <w:rsid w:val="00DF1392"/>
    <w:rsid w:val="00DF1C91"/>
    <w:rsid w:val="00DF2240"/>
    <w:rsid w:val="00DF24CC"/>
    <w:rsid w:val="00DF29DB"/>
    <w:rsid w:val="00DF2F40"/>
    <w:rsid w:val="00DF4DAD"/>
    <w:rsid w:val="00DF5067"/>
    <w:rsid w:val="00DF5242"/>
    <w:rsid w:val="00DF5BD6"/>
    <w:rsid w:val="00DF6CC5"/>
    <w:rsid w:val="00DF6DA4"/>
    <w:rsid w:val="00E00484"/>
    <w:rsid w:val="00E0117E"/>
    <w:rsid w:val="00E01755"/>
    <w:rsid w:val="00E0185A"/>
    <w:rsid w:val="00E019BB"/>
    <w:rsid w:val="00E0217A"/>
    <w:rsid w:val="00E02433"/>
    <w:rsid w:val="00E02D18"/>
    <w:rsid w:val="00E03619"/>
    <w:rsid w:val="00E0398A"/>
    <w:rsid w:val="00E03D70"/>
    <w:rsid w:val="00E045F2"/>
    <w:rsid w:val="00E050E2"/>
    <w:rsid w:val="00E113D6"/>
    <w:rsid w:val="00E11B54"/>
    <w:rsid w:val="00E12AF1"/>
    <w:rsid w:val="00E13BE0"/>
    <w:rsid w:val="00E13EA0"/>
    <w:rsid w:val="00E14AF9"/>
    <w:rsid w:val="00E1600D"/>
    <w:rsid w:val="00E161C8"/>
    <w:rsid w:val="00E16BCD"/>
    <w:rsid w:val="00E17C9D"/>
    <w:rsid w:val="00E17D4B"/>
    <w:rsid w:val="00E228FF"/>
    <w:rsid w:val="00E2322E"/>
    <w:rsid w:val="00E2351F"/>
    <w:rsid w:val="00E23EA7"/>
    <w:rsid w:val="00E2481E"/>
    <w:rsid w:val="00E24E1A"/>
    <w:rsid w:val="00E2658F"/>
    <w:rsid w:val="00E271DB"/>
    <w:rsid w:val="00E277F7"/>
    <w:rsid w:val="00E27ACA"/>
    <w:rsid w:val="00E27FF1"/>
    <w:rsid w:val="00E30062"/>
    <w:rsid w:val="00E31097"/>
    <w:rsid w:val="00E311BF"/>
    <w:rsid w:val="00E3192A"/>
    <w:rsid w:val="00E32209"/>
    <w:rsid w:val="00E32406"/>
    <w:rsid w:val="00E35AC8"/>
    <w:rsid w:val="00E36086"/>
    <w:rsid w:val="00E360FB"/>
    <w:rsid w:val="00E36429"/>
    <w:rsid w:val="00E3663F"/>
    <w:rsid w:val="00E367C1"/>
    <w:rsid w:val="00E36A9E"/>
    <w:rsid w:val="00E36F23"/>
    <w:rsid w:val="00E36FE5"/>
    <w:rsid w:val="00E37113"/>
    <w:rsid w:val="00E41318"/>
    <w:rsid w:val="00E41C8D"/>
    <w:rsid w:val="00E42EFE"/>
    <w:rsid w:val="00E44F54"/>
    <w:rsid w:val="00E45BC8"/>
    <w:rsid w:val="00E46770"/>
    <w:rsid w:val="00E46CAD"/>
    <w:rsid w:val="00E47FEE"/>
    <w:rsid w:val="00E50363"/>
    <w:rsid w:val="00E5313C"/>
    <w:rsid w:val="00E545BF"/>
    <w:rsid w:val="00E56565"/>
    <w:rsid w:val="00E570DC"/>
    <w:rsid w:val="00E5785B"/>
    <w:rsid w:val="00E57967"/>
    <w:rsid w:val="00E601E9"/>
    <w:rsid w:val="00E62D18"/>
    <w:rsid w:val="00E635EA"/>
    <w:rsid w:val="00E63612"/>
    <w:rsid w:val="00E65DFD"/>
    <w:rsid w:val="00E66352"/>
    <w:rsid w:val="00E667C1"/>
    <w:rsid w:val="00E66E48"/>
    <w:rsid w:val="00E7050D"/>
    <w:rsid w:val="00E7330F"/>
    <w:rsid w:val="00E7529D"/>
    <w:rsid w:val="00E756C2"/>
    <w:rsid w:val="00E77C7C"/>
    <w:rsid w:val="00E809AE"/>
    <w:rsid w:val="00E82C9E"/>
    <w:rsid w:val="00E83DEB"/>
    <w:rsid w:val="00E84284"/>
    <w:rsid w:val="00E852AA"/>
    <w:rsid w:val="00E85568"/>
    <w:rsid w:val="00E855E2"/>
    <w:rsid w:val="00E91DFE"/>
    <w:rsid w:val="00E934A5"/>
    <w:rsid w:val="00E9455C"/>
    <w:rsid w:val="00E9564C"/>
    <w:rsid w:val="00E95EE9"/>
    <w:rsid w:val="00E97891"/>
    <w:rsid w:val="00E97C72"/>
    <w:rsid w:val="00EA1E52"/>
    <w:rsid w:val="00EA1EA6"/>
    <w:rsid w:val="00EA231D"/>
    <w:rsid w:val="00EA28B6"/>
    <w:rsid w:val="00EA6034"/>
    <w:rsid w:val="00EA6A68"/>
    <w:rsid w:val="00EA6B8F"/>
    <w:rsid w:val="00EA7836"/>
    <w:rsid w:val="00EA7D04"/>
    <w:rsid w:val="00EB0C52"/>
    <w:rsid w:val="00EB0DA0"/>
    <w:rsid w:val="00EB281F"/>
    <w:rsid w:val="00EB3554"/>
    <w:rsid w:val="00EB47DD"/>
    <w:rsid w:val="00EB4C6D"/>
    <w:rsid w:val="00EB59AC"/>
    <w:rsid w:val="00EB5D7D"/>
    <w:rsid w:val="00EB6B91"/>
    <w:rsid w:val="00EC00BE"/>
    <w:rsid w:val="00EC01FD"/>
    <w:rsid w:val="00EC10C5"/>
    <w:rsid w:val="00EC1F0A"/>
    <w:rsid w:val="00EC20E0"/>
    <w:rsid w:val="00EC30CB"/>
    <w:rsid w:val="00EC3572"/>
    <w:rsid w:val="00EC38F3"/>
    <w:rsid w:val="00EC43F4"/>
    <w:rsid w:val="00EC45A5"/>
    <w:rsid w:val="00EC460E"/>
    <w:rsid w:val="00EC4C27"/>
    <w:rsid w:val="00EC5CA0"/>
    <w:rsid w:val="00EC6114"/>
    <w:rsid w:val="00EC6A4E"/>
    <w:rsid w:val="00ED1A30"/>
    <w:rsid w:val="00ED2FC2"/>
    <w:rsid w:val="00ED3639"/>
    <w:rsid w:val="00ED436C"/>
    <w:rsid w:val="00ED565B"/>
    <w:rsid w:val="00ED6376"/>
    <w:rsid w:val="00ED63D2"/>
    <w:rsid w:val="00ED7176"/>
    <w:rsid w:val="00ED7251"/>
    <w:rsid w:val="00EE023F"/>
    <w:rsid w:val="00EE142E"/>
    <w:rsid w:val="00EE1CAD"/>
    <w:rsid w:val="00EE20B1"/>
    <w:rsid w:val="00EE2F36"/>
    <w:rsid w:val="00EE3E3B"/>
    <w:rsid w:val="00EE4D11"/>
    <w:rsid w:val="00EE50CB"/>
    <w:rsid w:val="00EE6941"/>
    <w:rsid w:val="00EF181C"/>
    <w:rsid w:val="00EF1959"/>
    <w:rsid w:val="00EF2302"/>
    <w:rsid w:val="00EF31DB"/>
    <w:rsid w:val="00EF3424"/>
    <w:rsid w:val="00EF4D0F"/>
    <w:rsid w:val="00EF6F05"/>
    <w:rsid w:val="00F00599"/>
    <w:rsid w:val="00F01598"/>
    <w:rsid w:val="00F015F2"/>
    <w:rsid w:val="00F019E9"/>
    <w:rsid w:val="00F02FDA"/>
    <w:rsid w:val="00F0393E"/>
    <w:rsid w:val="00F0426B"/>
    <w:rsid w:val="00F0440A"/>
    <w:rsid w:val="00F0479E"/>
    <w:rsid w:val="00F06094"/>
    <w:rsid w:val="00F06369"/>
    <w:rsid w:val="00F06813"/>
    <w:rsid w:val="00F06BA9"/>
    <w:rsid w:val="00F06E73"/>
    <w:rsid w:val="00F10454"/>
    <w:rsid w:val="00F1068C"/>
    <w:rsid w:val="00F10804"/>
    <w:rsid w:val="00F12AC3"/>
    <w:rsid w:val="00F1431C"/>
    <w:rsid w:val="00F15181"/>
    <w:rsid w:val="00F1550E"/>
    <w:rsid w:val="00F1635D"/>
    <w:rsid w:val="00F166DD"/>
    <w:rsid w:val="00F173BD"/>
    <w:rsid w:val="00F1757E"/>
    <w:rsid w:val="00F20D61"/>
    <w:rsid w:val="00F20E02"/>
    <w:rsid w:val="00F210F8"/>
    <w:rsid w:val="00F2152A"/>
    <w:rsid w:val="00F23484"/>
    <w:rsid w:val="00F2468F"/>
    <w:rsid w:val="00F2508C"/>
    <w:rsid w:val="00F26267"/>
    <w:rsid w:val="00F327E6"/>
    <w:rsid w:val="00F32FDA"/>
    <w:rsid w:val="00F33119"/>
    <w:rsid w:val="00F34533"/>
    <w:rsid w:val="00F34F3F"/>
    <w:rsid w:val="00F3530B"/>
    <w:rsid w:val="00F35DA7"/>
    <w:rsid w:val="00F4168F"/>
    <w:rsid w:val="00F42758"/>
    <w:rsid w:val="00F42940"/>
    <w:rsid w:val="00F42E26"/>
    <w:rsid w:val="00F44265"/>
    <w:rsid w:val="00F446BA"/>
    <w:rsid w:val="00F453CC"/>
    <w:rsid w:val="00F46E65"/>
    <w:rsid w:val="00F46E8F"/>
    <w:rsid w:val="00F473E2"/>
    <w:rsid w:val="00F474A7"/>
    <w:rsid w:val="00F475B1"/>
    <w:rsid w:val="00F50937"/>
    <w:rsid w:val="00F51727"/>
    <w:rsid w:val="00F51BD3"/>
    <w:rsid w:val="00F52737"/>
    <w:rsid w:val="00F52918"/>
    <w:rsid w:val="00F52D7A"/>
    <w:rsid w:val="00F53230"/>
    <w:rsid w:val="00F54595"/>
    <w:rsid w:val="00F548F9"/>
    <w:rsid w:val="00F54CD2"/>
    <w:rsid w:val="00F54FD0"/>
    <w:rsid w:val="00F568BE"/>
    <w:rsid w:val="00F56E42"/>
    <w:rsid w:val="00F5780C"/>
    <w:rsid w:val="00F61CE4"/>
    <w:rsid w:val="00F6330F"/>
    <w:rsid w:val="00F64744"/>
    <w:rsid w:val="00F648DB"/>
    <w:rsid w:val="00F64BAD"/>
    <w:rsid w:val="00F64D42"/>
    <w:rsid w:val="00F6576C"/>
    <w:rsid w:val="00F65AAC"/>
    <w:rsid w:val="00F65EC8"/>
    <w:rsid w:val="00F66EE3"/>
    <w:rsid w:val="00F670D7"/>
    <w:rsid w:val="00F674E0"/>
    <w:rsid w:val="00F6754C"/>
    <w:rsid w:val="00F7092B"/>
    <w:rsid w:val="00F710D0"/>
    <w:rsid w:val="00F71F5D"/>
    <w:rsid w:val="00F73772"/>
    <w:rsid w:val="00F7406B"/>
    <w:rsid w:val="00F75AA5"/>
    <w:rsid w:val="00F75EA1"/>
    <w:rsid w:val="00F76E32"/>
    <w:rsid w:val="00F77C93"/>
    <w:rsid w:val="00F81FF7"/>
    <w:rsid w:val="00F82DA7"/>
    <w:rsid w:val="00F82DAB"/>
    <w:rsid w:val="00F834F5"/>
    <w:rsid w:val="00F8385C"/>
    <w:rsid w:val="00F83F27"/>
    <w:rsid w:val="00F84833"/>
    <w:rsid w:val="00F84DB5"/>
    <w:rsid w:val="00F85018"/>
    <w:rsid w:val="00F85218"/>
    <w:rsid w:val="00F85615"/>
    <w:rsid w:val="00F8571C"/>
    <w:rsid w:val="00F85A8A"/>
    <w:rsid w:val="00F86586"/>
    <w:rsid w:val="00F868E8"/>
    <w:rsid w:val="00F86E92"/>
    <w:rsid w:val="00F87275"/>
    <w:rsid w:val="00F87393"/>
    <w:rsid w:val="00F904AD"/>
    <w:rsid w:val="00F90685"/>
    <w:rsid w:val="00F9275D"/>
    <w:rsid w:val="00F929FC"/>
    <w:rsid w:val="00F92F2D"/>
    <w:rsid w:val="00F95583"/>
    <w:rsid w:val="00F95D5D"/>
    <w:rsid w:val="00F972CB"/>
    <w:rsid w:val="00FA22C8"/>
    <w:rsid w:val="00FA25E0"/>
    <w:rsid w:val="00FA3044"/>
    <w:rsid w:val="00FA3086"/>
    <w:rsid w:val="00FA3F20"/>
    <w:rsid w:val="00FA40C0"/>
    <w:rsid w:val="00FA4F4B"/>
    <w:rsid w:val="00FA651F"/>
    <w:rsid w:val="00FA66C9"/>
    <w:rsid w:val="00FA7341"/>
    <w:rsid w:val="00FB0D2E"/>
    <w:rsid w:val="00FB1038"/>
    <w:rsid w:val="00FB1D6A"/>
    <w:rsid w:val="00FB2889"/>
    <w:rsid w:val="00FB63D5"/>
    <w:rsid w:val="00FB663E"/>
    <w:rsid w:val="00FB6895"/>
    <w:rsid w:val="00FC07BD"/>
    <w:rsid w:val="00FC08EE"/>
    <w:rsid w:val="00FC0D22"/>
    <w:rsid w:val="00FC0D94"/>
    <w:rsid w:val="00FC14C4"/>
    <w:rsid w:val="00FC3F38"/>
    <w:rsid w:val="00FC614F"/>
    <w:rsid w:val="00FC6495"/>
    <w:rsid w:val="00FC6B3A"/>
    <w:rsid w:val="00FC6E9D"/>
    <w:rsid w:val="00FC751F"/>
    <w:rsid w:val="00FC7AC9"/>
    <w:rsid w:val="00FC7D18"/>
    <w:rsid w:val="00FD01BF"/>
    <w:rsid w:val="00FD0293"/>
    <w:rsid w:val="00FD0F92"/>
    <w:rsid w:val="00FD1663"/>
    <w:rsid w:val="00FD1B0D"/>
    <w:rsid w:val="00FD1CEB"/>
    <w:rsid w:val="00FD298A"/>
    <w:rsid w:val="00FD2F18"/>
    <w:rsid w:val="00FD335F"/>
    <w:rsid w:val="00FD5103"/>
    <w:rsid w:val="00FE0847"/>
    <w:rsid w:val="00FE09B8"/>
    <w:rsid w:val="00FE125E"/>
    <w:rsid w:val="00FE3536"/>
    <w:rsid w:val="00FE434E"/>
    <w:rsid w:val="00FE5FB9"/>
    <w:rsid w:val="00FE6E67"/>
    <w:rsid w:val="00FE758A"/>
    <w:rsid w:val="00FF0337"/>
    <w:rsid w:val="00FF23D2"/>
    <w:rsid w:val="00FF2F16"/>
    <w:rsid w:val="00FF2FBA"/>
    <w:rsid w:val="00FF33B1"/>
    <w:rsid w:val="00FF3487"/>
    <w:rsid w:val="00FF3F25"/>
    <w:rsid w:val="00FF4084"/>
    <w:rsid w:val="00FF497F"/>
    <w:rsid w:val="00FF5400"/>
    <w:rsid w:val="00FF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white,#00535d,#221e1f,#616467"/>
    </o:shapedefaults>
    <o:shapelayout v:ext="edit">
      <o:idmap v:ext="edit" data="1"/>
    </o:shapelayout>
  </w:shapeDefaults>
  <w:decimalSymbol w:val="."/>
  <w:listSeparator w:val=","/>
  <w14:docId w14:val="3F3286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footer" w:uiPriority="2"/>
    <w:lsdException w:name="caption" w:uiPriority="5" w:qFormat="1"/>
    <w:lsdException w:name="table of figures" w:uiPriority="99"/>
    <w:lsdException w:name="List 4" w:unhideWhenUsed="0"/>
    <w:lsdException w:name="List 5" w:unhideWhenUsed="0"/>
    <w:lsdException w:name="Title" w:qFormat="1"/>
    <w:lsdException w:name="Default Paragraph Font" w:uiPriority="1"/>
    <w:lsdException w:name="Subtitle" w:qFormat="1"/>
    <w:lsdException w:name="Salutation" w:unhideWhenUsed="0"/>
    <w:lsdException w:name="Date" w:semiHidden="0" w:unhideWhenUsed="0"/>
    <w:lsdException w:name="Hyperlink" w:uiPriority="99"/>
    <w:lsdException w:name="Strong" w:uiPriority="22" w:unhideWhenUsed="0" w:qFormat="1"/>
    <w:lsdException w:name="Emphasis" w:uiPriority="20" w:unhideWhenUsed="0" w:qFormat="1"/>
    <w:lsdException w:name="Normal (Web)" w:uiPriority="99"/>
    <w:lsdException w:name="HTML Acronym" w:uiPriority="8"/>
    <w:lsdException w:name="HTML Address" w:uiPriority="8"/>
    <w:lsdException w:name="HTML Cite" w:uiPriority="8"/>
    <w:lsdException w:name="HTML Code" w:uiPriority="8"/>
    <w:lsdException w:name="HTML Definition" w:uiPriority="8"/>
    <w:lsdException w:name="HTML Keyboard" w:uiPriority="8"/>
    <w:lsdException w:name="HTML Preformatted" w:uiPriority="99"/>
    <w:lsdException w:name="HTML Sample" w:uiPriority="8"/>
    <w:lsdException w:name="HTML Typewriter" w:uiPriority="8"/>
    <w:lsdException w:name="HTML Variable" w:uiPriority="8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8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unhideWhenUsed="0" w:qFormat="1"/>
    <w:lsdException w:name="Subtle Reference" w:uiPriority="31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semiHidden/>
    <w:qFormat/>
    <w:rsid w:val="00DA65BA"/>
    <w:pPr>
      <w:widowControl w:val="0"/>
      <w:wordWrap w:val="0"/>
      <w:autoSpaceDE w:val="0"/>
      <w:autoSpaceDN w:val="0"/>
      <w:jc w:val="both"/>
    </w:pPr>
    <w:rPr>
      <w:rFonts w:ascii="Arial" w:eastAsia="맑은 고딕" w:hAnsi="Arial"/>
      <w:kern w:val="2"/>
    </w:rPr>
  </w:style>
  <w:style w:type="paragraph" w:styleId="1">
    <w:name w:val="heading 1"/>
    <w:next w:val="nNormal"/>
    <w:link w:val="1Char"/>
    <w:qFormat/>
    <w:rsid w:val="000C759A"/>
    <w:pPr>
      <w:keepNext/>
      <w:pageBreakBefore/>
      <w:numPr>
        <w:numId w:val="20"/>
      </w:numPr>
      <w:spacing w:after="140"/>
      <w:outlineLvl w:val="0"/>
    </w:pPr>
    <w:rPr>
      <w:rFonts w:ascii="Arial" w:eastAsia="맑은 고딕" w:hAnsi="Arial" w:cs="Rix고딕 EB"/>
      <w:b/>
      <w:color w:val="272425"/>
      <w:kern w:val="2"/>
      <w:sz w:val="48"/>
      <w:szCs w:val="68"/>
    </w:rPr>
  </w:style>
  <w:style w:type="paragraph" w:styleId="21">
    <w:name w:val="heading 2"/>
    <w:next w:val="nNormal"/>
    <w:link w:val="2Char"/>
    <w:qFormat/>
    <w:rsid w:val="00A4571A"/>
    <w:pPr>
      <w:keepNext/>
      <w:numPr>
        <w:ilvl w:val="1"/>
        <w:numId w:val="20"/>
      </w:numPr>
      <w:spacing w:before="280" w:after="140"/>
      <w:outlineLvl w:val="1"/>
    </w:pPr>
    <w:rPr>
      <w:rFonts w:ascii="Arial" w:eastAsia="맑은 고딕" w:hAnsi="Arial" w:cs="Rix고딕 EB"/>
      <w:b/>
      <w:color w:val="272425"/>
      <w:kern w:val="2"/>
      <w:sz w:val="29"/>
      <w:szCs w:val="24"/>
    </w:rPr>
  </w:style>
  <w:style w:type="paragraph" w:styleId="31">
    <w:name w:val="heading 3"/>
    <w:next w:val="nNormal"/>
    <w:link w:val="3Char"/>
    <w:qFormat/>
    <w:rsid w:val="006A6C42"/>
    <w:pPr>
      <w:keepNext/>
      <w:numPr>
        <w:ilvl w:val="2"/>
        <w:numId w:val="20"/>
      </w:numPr>
      <w:spacing w:before="300" w:after="140"/>
      <w:outlineLvl w:val="2"/>
    </w:pPr>
    <w:rPr>
      <w:rFonts w:ascii="Arial" w:eastAsia="맑은 고딕" w:hAnsi="Arial" w:cs="Rix고딕 EB"/>
      <w:b/>
      <w:kern w:val="2"/>
      <w:sz w:val="22"/>
    </w:rPr>
  </w:style>
  <w:style w:type="paragraph" w:styleId="41">
    <w:name w:val="heading 4"/>
    <w:next w:val="nNormal"/>
    <w:link w:val="4Char"/>
    <w:qFormat/>
    <w:rsid w:val="00735517"/>
    <w:pPr>
      <w:keepNext/>
      <w:numPr>
        <w:ilvl w:val="3"/>
        <w:numId w:val="20"/>
      </w:numPr>
      <w:spacing w:before="240" w:after="100"/>
      <w:outlineLvl w:val="3"/>
    </w:pPr>
    <w:rPr>
      <w:rFonts w:ascii="맑은 고딕" w:eastAsia="맑은 고딕" w:hAnsi="Verdana" w:cs="Rix고딕 EB"/>
      <w:b/>
      <w:bCs/>
      <w:kern w:val="2"/>
      <w:sz w:val="18"/>
    </w:rPr>
  </w:style>
  <w:style w:type="paragraph" w:styleId="51">
    <w:name w:val="heading 5"/>
    <w:basedOn w:val="a2"/>
    <w:next w:val="a2"/>
    <w:link w:val="5Char"/>
    <w:semiHidden/>
    <w:unhideWhenUsed/>
    <w:qFormat/>
    <w:rsid w:val="00D335F5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2"/>
    <w:next w:val="a2"/>
    <w:link w:val="6Char"/>
    <w:semiHidden/>
    <w:unhideWhenUsed/>
    <w:qFormat/>
    <w:rsid w:val="00D335F5"/>
    <w:pPr>
      <w:keepNext/>
      <w:ind w:leftChars="600" w:left="600" w:hangingChars="200" w:hanging="2000"/>
      <w:outlineLvl w:val="5"/>
    </w:pPr>
    <w:rPr>
      <w:rFonts w:cstheme="majorBidi"/>
      <w:b/>
      <w:bCs/>
    </w:rPr>
  </w:style>
  <w:style w:type="paragraph" w:styleId="7">
    <w:name w:val="heading 7"/>
    <w:basedOn w:val="a2"/>
    <w:next w:val="a2"/>
    <w:link w:val="7Char"/>
    <w:semiHidden/>
    <w:unhideWhenUsed/>
    <w:qFormat/>
    <w:rsid w:val="00D335F5"/>
    <w:pPr>
      <w:keepNext/>
      <w:ind w:leftChars="700" w:left="700" w:hangingChars="200" w:hanging="2000"/>
      <w:outlineLvl w:val="6"/>
    </w:pPr>
    <w:rPr>
      <w:rFonts w:cstheme="majorBidi"/>
    </w:rPr>
  </w:style>
  <w:style w:type="paragraph" w:styleId="8">
    <w:name w:val="heading 8"/>
    <w:basedOn w:val="a2"/>
    <w:next w:val="a2"/>
    <w:link w:val="8Char"/>
    <w:semiHidden/>
    <w:unhideWhenUsed/>
    <w:qFormat/>
    <w:rsid w:val="00D335F5"/>
    <w:pPr>
      <w:keepNext/>
      <w:ind w:leftChars="800" w:left="800" w:hangingChars="200" w:hanging="2000"/>
      <w:outlineLvl w:val="7"/>
    </w:pPr>
    <w:rPr>
      <w:rFonts w:cstheme="majorBidi"/>
    </w:rPr>
  </w:style>
  <w:style w:type="paragraph" w:styleId="9">
    <w:name w:val="heading 9"/>
    <w:basedOn w:val="a2"/>
    <w:next w:val="a2"/>
    <w:link w:val="9Char"/>
    <w:semiHidden/>
    <w:unhideWhenUsed/>
    <w:qFormat/>
    <w:rsid w:val="00D335F5"/>
    <w:pPr>
      <w:keepNext/>
      <w:ind w:leftChars="900" w:left="900" w:hangingChars="200" w:hanging="2000"/>
      <w:outlineLvl w:val="8"/>
    </w:pPr>
    <w:rPr>
      <w:rFonts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nNormal">
    <w:name w:val="nNormal"/>
    <w:link w:val="nNormalChar"/>
    <w:qFormat/>
    <w:rsid w:val="00735517"/>
    <w:pPr>
      <w:autoSpaceDE w:val="0"/>
      <w:autoSpaceDN w:val="0"/>
      <w:spacing w:before="100" w:after="100" w:line="288" w:lineRule="auto"/>
      <w:ind w:left="720"/>
      <w:textAlignment w:val="center"/>
    </w:pPr>
    <w:rPr>
      <w:rFonts w:ascii="맑은 고딕" w:eastAsia="맑은 고딕" w:hAnsi="Verdana" w:cs="맑은 고딕"/>
      <w:sz w:val="18"/>
      <w:szCs w:val="18"/>
    </w:rPr>
  </w:style>
  <w:style w:type="character" w:customStyle="1" w:styleId="nNormalChar">
    <w:name w:val="nNormal Char"/>
    <w:basedOn w:val="a3"/>
    <w:link w:val="nNormal"/>
    <w:rsid w:val="00735517"/>
    <w:rPr>
      <w:rFonts w:ascii="맑은 고딕" w:eastAsia="맑은 고딕" w:hAnsi="Verdana" w:cs="맑은 고딕"/>
      <w:sz w:val="18"/>
      <w:szCs w:val="18"/>
    </w:rPr>
  </w:style>
  <w:style w:type="character" w:customStyle="1" w:styleId="3Char">
    <w:name w:val="제목 3 Char"/>
    <w:basedOn w:val="a3"/>
    <w:link w:val="31"/>
    <w:rsid w:val="006A6C42"/>
    <w:rPr>
      <w:rFonts w:ascii="Arial" w:eastAsia="맑은 고딕" w:hAnsi="Arial" w:cs="Rix고딕 EB"/>
      <w:b/>
      <w:kern w:val="2"/>
      <w:sz w:val="22"/>
    </w:rPr>
  </w:style>
  <w:style w:type="character" w:customStyle="1" w:styleId="2Char">
    <w:name w:val="제목 2 Char"/>
    <w:basedOn w:val="a3"/>
    <w:link w:val="21"/>
    <w:rsid w:val="00A4571A"/>
    <w:rPr>
      <w:rFonts w:ascii="Arial" w:eastAsia="맑은 고딕" w:hAnsi="Arial" w:cs="Rix고딕 EB"/>
      <w:b/>
      <w:color w:val="272425"/>
      <w:kern w:val="2"/>
      <w:sz w:val="29"/>
      <w:szCs w:val="24"/>
    </w:rPr>
  </w:style>
  <w:style w:type="character" w:customStyle="1" w:styleId="1Char">
    <w:name w:val="제목 1 Char"/>
    <w:basedOn w:val="a3"/>
    <w:link w:val="1"/>
    <w:rsid w:val="000C759A"/>
    <w:rPr>
      <w:rFonts w:ascii="Arial" w:eastAsia="맑은 고딕" w:hAnsi="Arial" w:cs="Rix고딕 EB"/>
      <w:b/>
      <w:color w:val="272425"/>
      <w:kern w:val="2"/>
      <w:sz w:val="48"/>
      <w:szCs w:val="68"/>
    </w:rPr>
  </w:style>
  <w:style w:type="character" w:customStyle="1" w:styleId="4Char">
    <w:name w:val="제목 4 Char"/>
    <w:basedOn w:val="a3"/>
    <w:link w:val="41"/>
    <w:rsid w:val="00735517"/>
    <w:rPr>
      <w:rFonts w:ascii="맑은 고딕" w:eastAsia="맑은 고딕" w:hAnsi="Verdana" w:cs="Rix고딕 EB"/>
      <w:b/>
      <w:bCs/>
      <w:kern w:val="2"/>
      <w:sz w:val="18"/>
    </w:rPr>
  </w:style>
  <w:style w:type="character" w:customStyle="1" w:styleId="5Char">
    <w:name w:val="제목 5 Char"/>
    <w:basedOn w:val="a3"/>
    <w:link w:val="51"/>
    <w:semiHidden/>
    <w:rsid w:val="00D335F5"/>
    <w:rPr>
      <w:rFonts w:asciiTheme="majorHAnsi" w:eastAsiaTheme="majorEastAsia" w:hAnsiTheme="majorHAnsi" w:cstheme="majorBidi"/>
      <w:kern w:val="2"/>
    </w:rPr>
  </w:style>
  <w:style w:type="character" w:customStyle="1" w:styleId="6Char">
    <w:name w:val="제목 6 Char"/>
    <w:basedOn w:val="a3"/>
    <w:link w:val="6"/>
    <w:semiHidden/>
    <w:rsid w:val="00D335F5"/>
    <w:rPr>
      <w:rFonts w:ascii="Arial" w:eastAsia="맑은 고딕" w:hAnsi="Arial" w:cstheme="majorBidi"/>
      <w:b/>
      <w:bCs/>
      <w:kern w:val="2"/>
    </w:rPr>
  </w:style>
  <w:style w:type="character" w:customStyle="1" w:styleId="7Char">
    <w:name w:val="제목 7 Char"/>
    <w:basedOn w:val="a3"/>
    <w:link w:val="7"/>
    <w:semiHidden/>
    <w:rsid w:val="00D335F5"/>
    <w:rPr>
      <w:rFonts w:ascii="Arial" w:eastAsia="맑은 고딕" w:hAnsi="Arial" w:cstheme="majorBidi"/>
      <w:kern w:val="2"/>
    </w:rPr>
  </w:style>
  <w:style w:type="character" w:customStyle="1" w:styleId="8Char">
    <w:name w:val="제목 8 Char"/>
    <w:basedOn w:val="a3"/>
    <w:link w:val="8"/>
    <w:semiHidden/>
    <w:rsid w:val="00D335F5"/>
    <w:rPr>
      <w:rFonts w:ascii="Arial" w:eastAsia="맑은 고딕" w:hAnsi="Arial" w:cstheme="majorBidi"/>
      <w:kern w:val="2"/>
    </w:rPr>
  </w:style>
  <w:style w:type="character" w:customStyle="1" w:styleId="9Char">
    <w:name w:val="제목 9 Char"/>
    <w:basedOn w:val="a3"/>
    <w:link w:val="9"/>
    <w:semiHidden/>
    <w:rsid w:val="00D335F5"/>
    <w:rPr>
      <w:rFonts w:ascii="Arial" w:eastAsia="맑은 고딕" w:hAnsi="Arial" w:cstheme="majorBidi"/>
      <w:kern w:val="2"/>
    </w:rPr>
  </w:style>
  <w:style w:type="character" w:styleId="a6">
    <w:name w:val="annotation reference"/>
    <w:basedOn w:val="a3"/>
    <w:rsid w:val="00E855E2"/>
    <w:rPr>
      <w:sz w:val="18"/>
      <w:szCs w:val="18"/>
    </w:rPr>
  </w:style>
  <w:style w:type="paragraph" w:customStyle="1" w:styleId="nTblListBuld2">
    <w:name w:val="nTblListBul_d2"/>
    <w:basedOn w:val="nTblListBuld1"/>
    <w:uiPriority w:val="5"/>
    <w:qFormat/>
    <w:rsid w:val="0084234B"/>
    <w:pPr>
      <w:numPr>
        <w:numId w:val="6"/>
      </w:numPr>
      <w:ind w:left="533" w:hanging="261"/>
    </w:pPr>
  </w:style>
  <w:style w:type="paragraph" w:customStyle="1" w:styleId="nTblListBuld1">
    <w:name w:val="nTblListBul_d1"/>
    <w:basedOn w:val="nTblNormal"/>
    <w:uiPriority w:val="5"/>
    <w:qFormat/>
    <w:rsid w:val="0084234B"/>
    <w:pPr>
      <w:numPr>
        <w:numId w:val="5"/>
      </w:numPr>
      <w:ind w:left="261" w:hanging="261"/>
    </w:pPr>
  </w:style>
  <w:style w:type="paragraph" w:customStyle="1" w:styleId="nTblNormal">
    <w:name w:val="nTblNormal"/>
    <w:rsid w:val="00735517"/>
    <w:pPr>
      <w:wordWrap w:val="0"/>
      <w:snapToGrid w:val="0"/>
      <w:spacing w:before="60" w:after="60"/>
    </w:pPr>
    <w:rPr>
      <w:rFonts w:ascii="맑은 고딕" w:eastAsia="맑은 고딕" w:hAnsi="Verdana" w:cs="Rix고딕 L"/>
      <w:kern w:val="2"/>
      <w:sz w:val="18"/>
      <w:szCs w:val="18"/>
    </w:rPr>
  </w:style>
  <w:style w:type="paragraph" w:styleId="a7">
    <w:name w:val="annotation text"/>
    <w:basedOn w:val="a2"/>
    <w:link w:val="Char"/>
    <w:semiHidden/>
    <w:rsid w:val="00EA28B6"/>
    <w:pPr>
      <w:jc w:val="left"/>
    </w:pPr>
  </w:style>
  <w:style w:type="character" w:customStyle="1" w:styleId="Char">
    <w:name w:val="메모 텍스트 Char"/>
    <w:basedOn w:val="a3"/>
    <w:link w:val="a7"/>
    <w:semiHidden/>
    <w:rsid w:val="00A133A8"/>
    <w:rPr>
      <w:rFonts w:ascii="Arial" w:eastAsia="맑은 고딕" w:hAnsi="Arial"/>
      <w:kern w:val="2"/>
    </w:rPr>
  </w:style>
  <w:style w:type="paragraph" w:customStyle="1" w:styleId="a8">
    <w:name w:val="그림제목"/>
    <w:basedOn w:val="a2"/>
    <w:semiHidden/>
    <w:unhideWhenUsed/>
    <w:rsid w:val="00DD5323"/>
    <w:pPr>
      <w:ind w:leftChars="392" w:left="392" w:firstLineChars="140" w:firstLine="140"/>
    </w:pPr>
    <w:rPr>
      <w:rFonts w:cs="바탕"/>
    </w:rPr>
  </w:style>
  <w:style w:type="paragraph" w:customStyle="1" w:styleId="a9">
    <w:name w:val="그림 제목"/>
    <w:basedOn w:val="a8"/>
    <w:semiHidden/>
    <w:unhideWhenUsed/>
    <w:rsid w:val="00DD5323"/>
    <w:pPr>
      <w:ind w:left="784" w:firstLine="280"/>
    </w:pPr>
  </w:style>
  <w:style w:type="paragraph" w:styleId="aa">
    <w:name w:val="annotation subject"/>
    <w:basedOn w:val="a7"/>
    <w:next w:val="a7"/>
    <w:link w:val="Char0"/>
    <w:semiHidden/>
    <w:rsid w:val="00EA28B6"/>
    <w:rPr>
      <w:b/>
      <w:bCs/>
    </w:rPr>
  </w:style>
  <w:style w:type="character" w:customStyle="1" w:styleId="Char0">
    <w:name w:val="메모 주제 Char"/>
    <w:basedOn w:val="Char"/>
    <w:link w:val="aa"/>
    <w:semiHidden/>
    <w:rsid w:val="00A133A8"/>
    <w:rPr>
      <w:rFonts w:ascii="Arial" w:eastAsia="맑은 고딕" w:hAnsi="Arial"/>
      <w:b/>
      <w:bCs/>
      <w:kern w:val="2"/>
    </w:rPr>
  </w:style>
  <w:style w:type="paragraph" w:styleId="ab">
    <w:name w:val="Body Text"/>
    <w:basedOn w:val="a2"/>
    <w:link w:val="Char1"/>
    <w:semiHidden/>
    <w:unhideWhenUsed/>
    <w:rsid w:val="00DD5323"/>
    <w:pPr>
      <w:spacing w:after="180"/>
    </w:pPr>
  </w:style>
  <w:style w:type="character" w:customStyle="1" w:styleId="Char1">
    <w:name w:val="본문 Char"/>
    <w:basedOn w:val="a3"/>
    <w:link w:val="ab"/>
    <w:semiHidden/>
    <w:rsid w:val="00A133A8"/>
    <w:rPr>
      <w:rFonts w:ascii="Arial" w:eastAsia="맑은 고딕" w:hAnsi="Arial"/>
      <w:kern w:val="2"/>
    </w:rPr>
  </w:style>
  <w:style w:type="table" w:styleId="ac">
    <w:name w:val="Table Grid"/>
    <w:basedOn w:val="a4"/>
    <w:rsid w:val="005A1955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link w:val="Char2"/>
    <w:rsid w:val="004915E6"/>
    <w:pPr>
      <w:tabs>
        <w:tab w:val="center" w:pos="4252"/>
        <w:tab w:val="right" w:pos="8504"/>
      </w:tabs>
      <w:snapToGrid w:val="0"/>
    </w:pPr>
    <w:rPr>
      <w:rFonts w:ascii="맑은 고딕" w:eastAsia="맑은 고딕" w:hAnsi="맑은 고딕" w:cs="Rix고딕 EB"/>
      <w:b/>
      <w:kern w:val="2"/>
      <w:sz w:val="16"/>
      <w:szCs w:val="16"/>
    </w:rPr>
  </w:style>
  <w:style w:type="character" w:customStyle="1" w:styleId="Char2">
    <w:name w:val="머리글 Char"/>
    <w:basedOn w:val="a3"/>
    <w:link w:val="ad"/>
    <w:rsid w:val="004B5C02"/>
    <w:rPr>
      <w:rFonts w:ascii="맑은 고딕" w:eastAsia="맑은 고딕" w:hAnsi="맑은 고딕" w:cs="Rix고딕 EB"/>
      <w:b/>
      <w:kern w:val="2"/>
      <w:sz w:val="16"/>
      <w:szCs w:val="16"/>
    </w:rPr>
  </w:style>
  <w:style w:type="paragraph" w:styleId="ae">
    <w:name w:val="footer"/>
    <w:link w:val="Char3"/>
    <w:uiPriority w:val="2"/>
    <w:rsid w:val="00ED6376"/>
    <w:pPr>
      <w:tabs>
        <w:tab w:val="center" w:pos="4252"/>
        <w:tab w:val="right" w:pos="8504"/>
      </w:tabs>
      <w:snapToGrid w:val="0"/>
      <w:spacing w:before="113" w:after="113"/>
      <w:jc w:val="center"/>
    </w:pPr>
    <w:rPr>
      <w:rFonts w:ascii="맑은 고딕" w:eastAsia="맑은 고딕" w:hAnsi="맑은 고딕" w:cs="Rix고딕 L"/>
      <w:kern w:val="2"/>
      <w:sz w:val="16"/>
      <w:szCs w:val="16"/>
    </w:rPr>
  </w:style>
  <w:style w:type="character" w:customStyle="1" w:styleId="Char3">
    <w:name w:val="바닥글 Char"/>
    <w:basedOn w:val="a3"/>
    <w:link w:val="ae"/>
    <w:uiPriority w:val="2"/>
    <w:rsid w:val="00ED6376"/>
    <w:rPr>
      <w:rFonts w:ascii="맑은 고딕" w:eastAsia="맑은 고딕" w:hAnsi="맑은 고딕" w:cs="Rix고딕 L"/>
      <w:kern w:val="2"/>
      <w:sz w:val="16"/>
      <w:szCs w:val="16"/>
    </w:rPr>
  </w:style>
  <w:style w:type="paragraph" w:styleId="22">
    <w:name w:val="toc 2"/>
    <w:next w:val="a2"/>
    <w:uiPriority w:val="39"/>
    <w:qFormat/>
    <w:rsid w:val="00C746AB"/>
    <w:pPr>
      <w:shd w:val="clear" w:color="auto" w:fill="FFFFFF" w:themeFill="background1"/>
      <w:tabs>
        <w:tab w:val="left" w:leader="underscore" w:pos="7088"/>
      </w:tabs>
      <w:spacing w:line="340" w:lineRule="exact"/>
      <w:ind w:left="340"/>
    </w:pPr>
    <w:rPr>
      <w:rFonts w:ascii="맑은 고딕" w:eastAsia="맑은 고딕" w:hAnsi="맑은 고딕" w:cs="Rix고딕 EB"/>
      <w:b/>
      <w:noProof/>
      <w:sz w:val="16"/>
      <w:szCs w:val="18"/>
    </w:rPr>
  </w:style>
  <w:style w:type="paragraph" w:styleId="10">
    <w:name w:val="toc 1"/>
    <w:next w:val="22"/>
    <w:uiPriority w:val="39"/>
    <w:qFormat/>
    <w:rsid w:val="00C746AB"/>
    <w:pPr>
      <w:shd w:val="clear" w:color="auto" w:fill="FFFFFF" w:themeFill="background1"/>
      <w:tabs>
        <w:tab w:val="left" w:leader="underscore" w:pos="7088"/>
      </w:tabs>
      <w:spacing w:before="480" w:after="80" w:line="340" w:lineRule="exact"/>
    </w:pPr>
    <w:rPr>
      <w:rFonts w:ascii="Verdana" w:eastAsia="맑은 고딕" w:hAnsi="Verdana" w:cs="Rix고딕 EB"/>
      <w:b/>
      <w:bCs/>
      <w:noProof/>
      <w:kern w:val="2"/>
    </w:rPr>
  </w:style>
  <w:style w:type="character" w:styleId="af">
    <w:name w:val="Hyperlink"/>
    <w:basedOn w:val="a3"/>
    <w:uiPriority w:val="99"/>
    <w:rsid w:val="00B72CCB"/>
    <w:rPr>
      <w:color w:val="0000FF"/>
      <w:u w:val="single"/>
    </w:rPr>
  </w:style>
  <w:style w:type="paragraph" w:styleId="af0">
    <w:name w:val="Plain Text"/>
    <w:basedOn w:val="a2"/>
    <w:semiHidden/>
    <w:rsid w:val="0082057D"/>
    <w:rPr>
      <w:rFonts w:hAnsi="Courier New" w:cs="Courier New"/>
    </w:rPr>
  </w:style>
  <w:style w:type="character" w:customStyle="1" w:styleId="af1">
    <w:name w:val="대제목"/>
    <w:basedOn w:val="a3"/>
    <w:semiHidden/>
    <w:rsid w:val="0082057D"/>
    <w:rPr>
      <w:rFonts w:ascii="돋움" w:eastAsia="돋움" w:hAnsi="돋움"/>
      <w:b/>
      <w:bCs/>
      <w:sz w:val="52"/>
    </w:rPr>
  </w:style>
  <w:style w:type="paragraph" w:customStyle="1" w:styleId="af2">
    <w:name w:val="소제목"/>
    <w:basedOn w:val="a2"/>
    <w:semiHidden/>
    <w:rsid w:val="00B82877"/>
    <w:pPr>
      <w:widowControl/>
      <w:wordWrap/>
      <w:autoSpaceDE/>
      <w:autoSpaceDN/>
      <w:spacing w:before="160" w:line="0" w:lineRule="atLeast"/>
      <w:ind w:right="34"/>
      <w:jc w:val="right"/>
    </w:pPr>
    <w:rPr>
      <w:rFonts w:ascii="돋움" w:hAnsi="돋움"/>
      <w:b/>
      <w:noProof/>
      <w:kern w:val="0"/>
      <w:sz w:val="32"/>
      <w:szCs w:val="32"/>
    </w:rPr>
  </w:style>
  <w:style w:type="paragraph" w:customStyle="1" w:styleId="11">
    <w:name w:val="본문1"/>
    <w:basedOn w:val="ab"/>
    <w:semiHidden/>
    <w:unhideWhenUsed/>
    <w:rsid w:val="0082057D"/>
    <w:pPr>
      <w:ind w:leftChars="400" w:left="800"/>
    </w:pPr>
    <w:rPr>
      <w:rFonts w:cs="바탕"/>
    </w:rPr>
  </w:style>
  <w:style w:type="paragraph" w:styleId="af3">
    <w:name w:val="List Paragraph"/>
    <w:basedOn w:val="a2"/>
    <w:uiPriority w:val="99"/>
    <w:semiHidden/>
    <w:qFormat/>
    <w:rsid w:val="00D335F5"/>
    <w:pPr>
      <w:ind w:leftChars="400" w:left="800"/>
    </w:pPr>
  </w:style>
  <w:style w:type="paragraph" w:styleId="af4">
    <w:name w:val="Document Map"/>
    <w:basedOn w:val="a2"/>
    <w:semiHidden/>
    <w:rsid w:val="001B3F83"/>
    <w:pPr>
      <w:shd w:val="clear" w:color="auto" w:fill="000080"/>
    </w:pPr>
  </w:style>
  <w:style w:type="paragraph" w:styleId="32">
    <w:name w:val="toc 3"/>
    <w:next w:val="a2"/>
    <w:uiPriority w:val="39"/>
    <w:qFormat/>
    <w:rsid w:val="00C746AB"/>
    <w:pPr>
      <w:widowControl w:val="0"/>
      <w:shd w:val="clear" w:color="auto" w:fill="FFFFFF" w:themeFill="background1"/>
      <w:tabs>
        <w:tab w:val="left" w:leader="underscore" w:pos="7088"/>
      </w:tabs>
      <w:wordWrap w:val="0"/>
      <w:autoSpaceDE w:val="0"/>
      <w:autoSpaceDN w:val="0"/>
      <w:spacing w:line="340" w:lineRule="exact"/>
      <w:ind w:left="680"/>
      <w:jc w:val="both"/>
    </w:pPr>
    <w:rPr>
      <w:rFonts w:ascii="맑은 고딕" w:eastAsia="맑은 고딕" w:hAnsi="맑은 고딕" w:cs="Rix고딕 L"/>
      <w:kern w:val="2"/>
      <w:sz w:val="16"/>
      <w:szCs w:val="18"/>
    </w:rPr>
  </w:style>
  <w:style w:type="paragraph" w:styleId="42">
    <w:name w:val="toc 4"/>
    <w:basedOn w:val="a2"/>
    <w:next w:val="a2"/>
    <w:autoRedefine/>
    <w:semiHidden/>
    <w:rsid w:val="004A1C1E"/>
    <w:pPr>
      <w:jc w:val="left"/>
    </w:pPr>
    <w:rPr>
      <w:rFonts w:asciiTheme="minorHAnsi" w:eastAsiaTheme="minorHAnsi"/>
      <w:sz w:val="22"/>
      <w:szCs w:val="22"/>
    </w:rPr>
  </w:style>
  <w:style w:type="paragraph" w:styleId="52">
    <w:name w:val="toc 5"/>
    <w:basedOn w:val="a2"/>
    <w:next w:val="a2"/>
    <w:autoRedefine/>
    <w:semiHidden/>
    <w:rsid w:val="004A1C1E"/>
    <w:pPr>
      <w:jc w:val="left"/>
    </w:pPr>
    <w:rPr>
      <w:rFonts w:asciiTheme="minorHAnsi" w:eastAsiaTheme="minorHAnsi"/>
      <w:sz w:val="22"/>
      <w:szCs w:val="22"/>
    </w:rPr>
  </w:style>
  <w:style w:type="paragraph" w:styleId="60">
    <w:name w:val="toc 6"/>
    <w:basedOn w:val="a2"/>
    <w:next w:val="a2"/>
    <w:autoRedefine/>
    <w:semiHidden/>
    <w:rsid w:val="004A1C1E"/>
    <w:pPr>
      <w:jc w:val="left"/>
    </w:pPr>
    <w:rPr>
      <w:rFonts w:asciiTheme="minorHAnsi" w:eastAsiaTheme="minorHAnsi"/>
      <w:sz w:val="22"/>
      <w:szCs w:val="22"/>
    </w:rPr>
  </w:style>
  <w:style w:type="paragraph" w:styleId="70">
    <w:name w:val="toc 7"/>
    <w:basedOn w:val="a2"/>
    <w:next w:val="a2"/>
    <w:autoRedefine/>
    <w:semiHidden/>
    <w:rsid w:val="004A1C1E"/>
    <w:pPr>
      <w:jc w:val="left"/>
    </w:pPr>
    <w:rPr>
      <w:rFonts w:asciiTheme="minorHAnsi" w:eastAsiaTheme="minorHAnsi"/>
      <w:sz w:val="22"/>
      <w:szCs w:val="22"/>
    </w:rPr>
  </w:style>
  <w:style w:type="paragraph" w:styleId="80">
    <w:name w:val="toc 8"/>
    <w:basedOn w:val="a2"/>
    <w:next w:val="a2"/>
    <w:autoRedefine/>
    <w:semiHidden/>
    <w:rsid w:val="004A1C1E"/>
    <w:pPr>
      <w:jc w:val="left"/>
    </w:pPr>
    <w:rPr>
      <w:rFonts w:asciiTheme="minorHAnsi" w:eastAsiaTheme="minorHAnsi"/>
      <w:sz w:val="22"/>
      <w:szCs w:val="22"/>
    </w:rPr>
  </w:style>
  <w:style w:type="paragraph" w:styleId="90">
    <w:name w:val="toc 9"/>
    <w:basedOn w:val="a2"/>
    <w:next w:val="a2"/>
    <w:autoRedefine/>
    <w:semiHidden/>
    <w:rsid w:val="004A1C1E"/>
    <w:pPr>
      <w:jc w:val="left"/>
    </w:pPr>
    <w:rPr>
      <w:rFonts w:asciiTheme="minorHAnsi" w:eastAsiaTheme="minorHAnsi"/>
      <w:sz w:val="22"/>
      <w:szCs w:val="22"/>
    </w:rPr>
  </w:style>
  <w:style w:type="paragraph" w:styleId="af5">
    <w:name w:val="Date"/>
    <w:basedOn w:val="a2"/>
    <w:next w:val="a2"/>
    <w:semiHidden/>
    <w:rsid w:val="001D1A3B"/>
  </w:style>
  <w:style w:type="paragraph" w:styleId="af6">
    <w:name w:val="footnote text"/>
    <w:semiHidden/>
    <w:rsid w:val="004915E6"/>
    <w:pPr>
      <w:snapToGrid w:val="0"/>
      <w:spacing w:line="288" w:lineRule="auto"/>
    </w:pPr>
    <w:rPr>
      <w:rFonts w:ascii="맑은 고딕" w:eastAsia="맑은 고딕" w:hAnsi="맑은 고딕" w:cs="Rix고딕 L"/>
      <w:kern w:val="2"/>
      <w:sz w:val="14"/>
      <w:szCs w:val="14"/>
    </w:rPr>
  </w:style>
  <w:style w:type="character" w:styleId="af7">
    <w:name w:val="footnote reference"/>
    <w:basedOn w:val="a3"/>
    <w:semiHidden/>
    <w:rsid w:val="007C35E9"/>
    <w:rPr>
      <w:vertAlign w:val="superscript"/>
    </w:rPr>
  </w:style>
  <w:style w:type="paragraph" w:styleId="af8">
    <w:name w:val="Balloon Text"/>
    <w:basedOn w:val="a2"/>
    <w:semiHidden/>
    <w:rsid w:val="0094424D"/>
    <w:rPr>
      <w:sz w:val="18"/>
      <w:szCs w:val="18"/>
    </w:rPr>
  </w:style>
  <w:style w:type="paragraph" w:styleId="af9">
    <w:name w:val="caption"/>
    <w:basedOn w:val="nNormal"/>
    <w:next w:val="nNormal"/>
    <w:uiPriority w:val="5"/>
    <w:qFormat/>
    <w:rsid w:val="004915E6"/>
    <w:pPr>
      <w:spacing w:before="200" w:after="160" w:line="180" w:lineRule="exact"/>
    </w:pPr>
    <w:rPr>
      <w:rFonts w:cs="Rix고딕 EB"/>
      <w:b/>
      <w:bCs/>
    </w:rPr>
  </w:style>
  <w:style w:type="paragraph" w:customStyle="1" w:styleId="nBxText">
    <w:name w:val="nBxText"/>
    <w:link w:val="nBxTextChar"/>
    <w:uiPriority w:val="1"/>
    <w:qFormat/>
    <w:rsid w:val="00C145A4"/>
    <w:pPr>
      <w:keepLines/>
      <w:pBdr>
        <w:bottom w:val="single" w:sz="4" w:space="3" w:color="9FA1A4"/>
      </w:pBdr>
      <w:tabs>
        <w:tab w:val="left" w:pos="2835"/>
      </w:tabs>
      <w:wordWrap w:val="0"/>
      <w:autoSpaceDE w:val="0"/>
      <w:autoSpaceDN w:val="0"/>
      <w:spacing w:before="60" w:after="360"/>
      <w:ind w:left="936" w:right="170"/>
      <w:contextualSpacing/>
    </w:pPr>
    <w:rPr>
      <w:rFonts w:ascii="맑은 고딕" w:eastAsia="맑은 고딕" w:hAnsi="Verdana" w:cs="맑은 고딕"/>
      <w:color w:val="272425"/>
      <w:sz w:val="16"/>
      <w:szCs w:val="24"/>
    </w:rPr>
  </w:style>
  <w:style w:type="paragraph" w:styleId="afa">
    <w:name w:val="Revision"/>
    <w:hidden/>
    <w:uiPriority w:val="99"/>
    <w:semiHidden/>
    <w:rsid w:val="009D4178"/>
    <w:rPr>
      <w:rFonts w:ascii="Arial" w:eastAsia="맑은 고딕" w:hAnsi="Arial"/>
      <w:kern w:val="2"/>
    </w:rPr>
  </w:style>
  <w:style w:type="character" w:styleId="afb">
    <w:name w:val="page number"/>
    <w:basedOn w:val="a3"/>
    <w:semiHidden/>
    <w:rsid w:val="00B72CCB"/>
  </w:style>
  <w:style w:type="paragraph" w:customStyle="1" w:styleId="nCvrTitle">
    <w:name w:val="nCvrTitle"/>
    <w:basedOn w:val="a2"/>
    <w:rsid w:val="00BC154C"/>
    <w:pPr>
      <w:wordWrap/>
      <w:spacing w:before="67" w:line="840" w:lineRule="exact"/>
      <w:jc w:val="left"/>
    </w:pPr>
    <w:rPr>
      <w:rFonts w:cs="맑은 고딕"/>
      <w:b/>
      <w:bCs/>
      <w:kern w:val="20"/>
      <w:sz w:val="68"/>
      <w:szCs w:val="68"/>
    </w:rPr>
  </w:style>
  <w:style w:type="paragraph" w:customStyle="1" w:styleId="nCvrSubTitle">
    <w:name w:val="nCvrSubTitle"/>
    <w:qFormat/>
    <w:rsid w:val="00F00599"/>
    <w:rPr>
      <w:rFonts w:ascii="Arial" w:eastAsia="맑은 고딕" w:hAnsi="Arial" w:cs="맑은 고딕"/>
      <w:b/>
      <w:kern w:val="2"/>
      <w:sz w:val="30"/>
      <w:szCs w:val="30"/>
    </w:rPr>
  </w:style>
  <w:style w:type="paragraph" w:customStyle="1" w:styleId="nBxTitleNotice">
    <w:name w:val="nBxTitleNotice"/>
    <w:basedOn w:val="nBxText"/>
    <w:next w:val="nBxText"/>
    <w:link w:val="nBxTitleNoticeChar"/>
    <w:uiPriority w:val="1"/>
    <w:qFormat/>
    <w:rsid w:val="009F10B1"/>
    <w:pPr>
      <w:keepNext/>
      <w:pBdr>
        <w:top w:val="single" w:sz="4" w:space="1" w:color="9FA1A4"/>
        <w:bottom w:val="none" w:sz="0" w:space="0" w:color="auto"/>
      </w:pBdr>
      <w:spacing w:before="360" w:after="60" w:line="240" w:lineRule="exact"/>
    </w:pPr>
    <w:rPr>
      <w:rFonts w:hAnsi="맑은 고딕"/>
      <w:b/>
      <w:color w:val="7D7E81"/>
      <w:szCs w:val="18"/>
    </w:rPr>
  </w:style>
  <w:style w:type="paragraph" w:customStyle="1" w:styleId="nListNumd1">
    <w:name w:val="nListNum_d1"/>
    <w:basedOn w:val="nNormal"/>
    <w:uiPriority w:val="3"/>
    <w:qFormat/>
    <w:rsid w:val="00BA0B19"/>
    <w:pPr>
      <w:numPr>
        <w:ilvl w:val="4"/>
        <w:numId w:val="20"/>
      </w:numPr>
      <w:tabs>
        <w:tab w:val="left" w:pos="1276"/>
      </w:tabs>
      <w:spacing w:before="60" w:after="60" w:line="240" w:lineRule="auto"/>
    </w:pPr>
    <w:rPr>
      <w:kern w:val="2"/>
    </w:rPr>
  </w:style>
  <w:style w:type="paragraph" w:customStyle="1" w:styleId="nListNumd2">
    <w:name w:val="nListNum_d2"/>
    <w:basedOn w:val="nNormal"/>
    <w:uiPriority w:val="3"/>
    <w:qFormat/>
    <w:rsid w:val="00BA0B19"/>
    <w:pPr>
      <w:numPr>
        <w:ilvl w:val="5"/>
        <w:numId w:val="20"/>
      </w:numPr>
      <w:spacing w:before="60" w:after="60" w:line="240" w:lineRule="auto"/>
    </w:pPr>
  </w:style>
  <w:style w:type="paragraph" w:customStyle="1" w:styleId="nListBuld1">
    <w:name w:val="nListBul_d1"/>
    <w:basedOn w:val="nNormal"/>
    <w:qFormat/>
    <w:rsid w:val="00BA0B19"/>
    <w:pPr>
      <w:numPr>
        <w:numId w:val="4"/>
      </w:numPr>
      <w:spacing w:before="60" w:after="60" w:line="240" w:lineRule="auto"/>
    </w:pPr>
  </w:style>
  <w:style w:type="paragraph" w:customStyle="1" w:styleId="nListBuld2">
    <w:name w:val="nListBul_d2"/>
    <w:basedOn w:val="nNormal"/>
    <w:qFormat/>
    <w:rsid w:val="00BA0B19"/>
    <w:pPr>
      <w:numPr>
        <w:ilvl w:val="1"/>
        <w:numId w:val="4"/>
      </w:numPr>
      <w:spacing w:before="60" w:after="60" w:line="240" w:lineRule="auto"/>
    </w:pPr>
  </w:style>
  <w:style w:type="paragraph" w:customStyle="1" w:styleId="nCode">
    <w:name w:val="nCode"/>
    <w:basedOn w:val="nNormal"/>
    <w:link w:val="nCodeChar"/>
    <w:uiPriority w:val="2"/>
    <w:qFormat/>
    <w:rsid w:val="00336B07"/>
    <w:pPr>
      <w:shd w:val="clear" w:color="auto" w:fill="D9D9D9" w:themeFill="background1" w:themeFillShade="D9"/>
      <w:spacing w:line="240" w:lineRule="auto"/>
      <w:contextualSpacing/>
    </w:pPr>
    <w:rPr>
      <w:rFonts w:ascii="Courier New" w:eastAsia="돋움" w:hAnsi="Courier New"/>
      <w:sz w:val="16"/>
    </w:rPr>
  </w:style>
  <w:style w:type="character" w:customStyle="1" w:styleId="nCodeChar">
    <w:name w:val="nCode Char"/>
    <w:basedOn w:val="nNormalChar"/>
    <w:link w:val="nCode"/>
    <w:uiPriority w:val="2"/>
    <w:rsid w:val="00336B07"/>
    <w:rPr>
      <w:rFonts w:ascii="Courier New" w:eastAsia="돋움" w:hAnsi="Courier New" w:cs="맑은 고딕"/>
      <w:sz w:val="16"/>
      <w:szCs w:val="18"/>
      <w:shd w:val="clear" w:color="auto" w:fill="D9D9D9" w:themeFill="background1" w:themeFillShade="D9"/>
    </w:rPr>
  </w:style>
  <w:style w:type="paragraph" w:customStyle="1" w:styleId="nCvrTitled2">
    <w:name w:val="nCvrTitle_d2"/>
    <w:next w:val="nNormal"/>
    <w:rsid w:val="008A0E2F"/>
    <w:pPr>
      <w:spacing w:before="227" w:line="480" w:lineRule="exact"/>
    </w:pPr>
    <w:rPr>
      <w:rFonts w:ascii="Arial" w:eastAsia="맑은 고딕" w:hAnsi="Arial" w:cs="맑은 고딕"/>
      <w:b/>
      <w:kern w:val="2"/>
      <w:sz w:val="48"/>
      <w:szCs w:val="48"/>
    </w:rPr>
  </w:style>
  <w:style w:type="paragraph" w:customStyle="1" w:styleId="nCvrTitled3">
    <w:name w:val="nCvrTitle_d3"/>
    <w:basedOn w:val="31"/>
    <w:next w:val="nNormal"/>
    <w:qFormat/>
    <w:rsid w:val="004702D0"/>
    <w:pPr>
      <w:keepNext w:val="0"/>
      <w:numPr>
        <w:ilvl w:val="0"/>
        <w:numId w:val="0"/>
      </w:numPr>
      <w:spacing w:before="360" w:after="60" w:line="180" w:lineRule="exact"/>
      <w:outlineLvl w:val="9"/>
    </w:pPr>
    <w:rPr>
      <w:sz w:val="18"/>
      <w:szCs w:val="18"/>
    </w:rPr>
  </w:style>
  <w:style w:type="table" w:styleId="2-1">
    <w:name w:val="Medium List 2 Accent 1"/>
    <w:basedOn w:val="a4"/>
    <w:uiPriority w:val="66"/>
    <w:rsid w:val="005A1955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fc">
    <w:name w:val="table of figures"/>
    <w:next w:val="a2"/>
    <w:uiPriority w:val="99"/>
    <w:rsid w:val="00B67B0B"/>
    <w:pPr>
      <w:widowControl w:val="0"/>
      <w:tabs>
        <w:tab w:val="left" w:leader="underscore" w:pos="7088"/>
      </w:tabs>
      <w:wordWrap w:val="0"/>
      <w:autoSpaceDE w:val="0"/>
      <w:autoSpaceDN w:val="0"/>
      <w:spacing w:line="340" w:lineRule="exact"/>
      <w:ind w:left="737"/>
      <w:jc w:val="both"/>
    </w:pPr>
    <w:rPr>
      <w:rFonts w:ascii="맑은 고딕" w:eastAsia="맑은 고딕" w:hAnsi="맑은 고딕" w:cs="Rix고딕 L"/>
      <w:iCs/>
      <w:noProof/>
      <w:kern w:val="2"/>
      <w:sz w:val="16"/>
      <w:szCs w:val="18"/>
    </w:rPr>
  </w:style>
  <w:style w:type="paragraph" w:styleId="afd">
    <w:name w:val="No Spacing"/>
    <w:link w:val="Char4"/>
    <w:uiPriority w:val="8"/>
    <w:semiHidden/>
    <w:qFormat/>
    <w:rsid w:val="00D335F5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4">
    <w:name w:val="간격 없음 Char"/>
    <w:basedOn w:val="a3"/>
    <w:link w:val="afd"/>
    <w:uiPriority w:val="8"/>
    <w:semiHidden/>
    <w:rsid w:val="00AD0328"/>
    <w:rPr>
      <w:rFonts w:asciiTheme="minorHAnsi" w:eastAsiaTheme="minorEastAsia" w:hAnsiTheme="minorHAnsi" w:cstheme="minorBidi"/>
      <w:sz w:val="22"/>
      <w:szCs w:val="22"/>
    </w:rPr>
  </w:style>
  <w:style w:type="paragraph" w:customStyle="1" w:styleId="nGlossaryTitle">
    <w:name w:val="nGlossaryTitle"/>
    <w:next w:val="nNormal"/>
    <w:uiPriority w:val="8"/>
    <w:rsid w:val="00735517"/>
    <w:pPr>
      <w:spacing w:before="240"/>
      <w:ind w:left="720"/>
    </w:pPr>
    <w:rPr>
      <w:rFonts w:ascii="맑은 고딕" w:eastAsia="맑은 고딕" w:hAnsi="Verdana" w:cs="맑은 고딕"/>
      <w:b/>
      <w:bCs/>
      <w:sz w:val="18"/>
      <w:szCs w:val="18"/>
    </w:rPr>
  </w:style>
  <w:style w:type="paragraph" w:customStyle="1" w:styleId="nTblHeader">
    <w:name w:val="nTblHeader"/>
    <w:basedOn w:val="nTblNormal"/>
    <w:uiPriority w:val="5"/>
    <w:rsid w:val="003971E7"/>
    <w:rPr>
      <w:rFonts w:cs="맑은 고딕"/>
      <w:b/>
      <w:bCs/>
    </w:rPr>
  </w:style>
  <w:style w:type="paragraph" w:styleId="afe">
    <w:name w:val="Title"/>
    <w:basedOn w:val="a2"/>
    <w:next w:val="a2"/>
    <w:link w:val="Char5"/>
    <w:semiHidden/>
    <w:unhideWhenUsed/>
    <w:qFormat/>
    <w:rsid w:val="00D335F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5">
    <w:name w:val="제목 Char"/>
    <w:basedOn w:val="a3"/>
    <w:link w:val="afe"/>
    <w:semiHidden/>
    <w:rsid w:val="00D335F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f">
    <w:name w:val="Subtitle"/>
    <w:basedOn w:val="a2"/>
    <w:next w:val="a2"/>
    <w:link w:val="Char6"/>
    <w:semiHidden/>
    <w:unhideWhenUsed/>
    <w:qFormat/>
    <w:rsid w:val="00D335F5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6">
    <w:name w:val="부제 Char"/>
    <w:basedOn w:val="a3"/>
    <w:link w:val="aff"/>
    <w:semiHidden/>
    <w:rsid w:val="00D335F5"/>
    <w:rPr>
      <w:rFonts w:asciiTheme="majorHAnsi" w:eastAsiaTheme="majorEastAsia" w:hAnsiTheme="majorHAnsi" w:cstheme="majorBidi"/>
      <w:kern w:val="2"/>
      <w:sz w:val="24"/>
      <w:szCs w:val="24"/>
    </w:rPr>
  </w:style>
  <w:style w:type="character" w:styleId="aff0">
    <w:name w:val="Strong"/>
    <w:uiPriority w:val="22"/>
    <w:qFormat/>
    <w:rsid w:val="00D335F5"/>
    <w:rPr>
      <w:b/>
      <w:bCs/>
    </w:rPr>
  </w:style>
  <w:style w:type="character" w:styleId="aff1">
    <w:name w:val="Emphasis"/>
    <w:uiPriority w:val="20"/>
    <w:qFormat/>
    <w:rsid w:val="00D335F5"/>
    <w:rPr>
      <w:i/>
      <w:iCs/>
    </w:rPr>
  </w:style>
  <w:style w:type="paragraph" w:styleId="aff2">
    <w:name w:val="Quote"/>
    <w:basedOn w:val="a2"/>
    <w:next w:val="a2"/>
    <w:link w:val="Char7"/>
    <w:uiPriority w:val="29"/>
    <w:semiHidden/>
    <w:qFormat/>
    <w:rsid w:val="00D335F5"/>
    <w:rPr>
      <w:i/>
      <w:iCs/>
      <w:color w:val="000000" w:themeColor="text1"/>
    </w:rPr>
  </w:style>
  <w:style w:type="character" w:customStyle="1" w:styleId="Char7">
    <w:name w:val="인용 Char"/>
    <w:basedOn w:val="a3"/>
    <w:link w:val="aff2"/>
    <w:uiPriority w:val="29"/>
    <w:semiHidden/>
    <w:rsid w:val="00D335F5"/>
    <w:rPr>
      <w:rFonts w:ascii="Arial" w:eastAsia="맑은 고딕" w:hAnsi="Arial"/>
      <w:i/>
      <w:iCs/>
      <w:color w:val="000000" w:themeColor="text1"/>
      <w:kern w:val="2"/>
    </w:rPr>
  </w:style>
  <w:style w:type="paragraph" w:styleId="aff3">
    <w:name w:val="Intense Quote"/>
    <w:basedOn w:val="a2"/>
    <w:next w:val="a2"/>
    <w:link w:val="Char8"/>
    <w:uiPriority w:val="30"/>
    <w:semiHidden/>
    <w:qFormat/>
    <w:rsid w:val="00D335F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8">
    <w:name w:val="강한 인용 Char"/>
    <w:basedOn w:val="a3"/>
    <w:link w:val="aff3"/>
    <w:uiPriority w:val="30"/>
    <w:semiHidden/>
    <w:rsid w:val="00D335F5"/>
    <w:rPr>
      <w:rFonts w:ascii="Arial" w:eastAsia="맑은 고딕" w:hAnsi="Arial"/>
      <w:b/>
      <w:bCs/>
      <w:i/>
      <w:iCs/>
      <w:color w:val="4F81BD" w:themeColor="accent1"/>
      <w:kern w:val="2"/>
    </w:rPr>
  </w:style>
  <w:style w:type="character" w:styleId="aff4">
    <w:name w:val="Subtle Emphasis"/>
    <w:uiPriority w:val="19"/>
    <w:semiHidden/>
    <w:unhideWhenUsed/>
    <w:qFormat/>
    <w:rsid w:val="00D335F5"/>
    <w:rPr>
      <w:i/>
      <w:iCs/>
      <w:color w:val="808080" w:themeColor="text1" w:themeTint="7F"/>
    </w:rPr>
  </w:style>
  <w:style w:type="character" w:styleId="aff5">
    <w:name w:val="Intense Emphasis"/>
    <w:uiPriority w:val="21"/>
    <w:semiHidden/>
    <w:qFormat/>
    <w:rsid w:val="00D335F5"/>
    <w:rPr>
      <w:b/>
      <w:bCs/>
      <w:i/>
      <w:iCs/>
      <w:color w:val="4F81BD" w:themeColor="accent1"/>
    </w:rPr>
  </w:style>
  <w:style w:type="character" w:styleId="aff6">
    <w:name w:val="Subtle Reference"/>
    <w:uiPriority w:val="31"/>
    <w:semiHidden/>
    <w:unhideWhenUsed/>
    <w:qFormat/>
    <w:rsid w:val="00D335F5"/>
    <w:rPr>
      <w:smallCaps/>
      <w:color w:val="C0504D" w:themeColor="accent2"/>
      <w:u w:val="single"/>
    </w:rPr>
  </w:style>
  <w:style w:type="character" w:styleId="aff7">
    <w:name w:val="Intense Reference"/>
    <w:uiPriority w:val="32"/>
    <w:semiHidden/>
    <w:qFormat/>
    <w:rsid w:val="00D335F5"/>
    <w:rPr>
      <w:b/>
      <w:bCs/>
      <w:smallCaps/>
      <w:color w:val="C0504D" w:themeColor="accent2"/>
      <w:spacing w:val="5"/>
      <w:u w:val="single"/>
    </w:rPr>
  </w:style>
  <w:style w:type="character" w:styleId="aff8">
    <w:name w:val="Book Title"/>
    <w:uiPriority w:val="33"/>
    <w:semiHidden/>
    <w:qFormat/>
    <w:rsid w:val="00D335F5"/>
    <w:rPr>
      <w:b/>
      <w:bCs/>
      <w:smallCaps/>
      <w:spacing w:val="5"/>
    </w:rPr>
  </w:style>
  <w:style w:type="character" w:customStyle="1" w:styleId="nCodeHighlight">
    <w:name w:val="nCodeHighlight"/>
    <w:basedOn w:val="nCodeChar"/>
    <w:uiPriority w:val="2"/>
    <w:qFormat/>
    <w:rsid w:val="000D6102"/>
    <w:rPr>
      <w:rFonts w:ascii="Courier New" w:eastAsia="돋움" w:hAnsi="Courier New" w:cs="맑은 고딕"/>
      <w:b/>
      <w:color w:val="C00000"/>
      <w:sz w:val="16"/>
      <w:szCs w:val="18"/>
      <w:shd w:val="clear" w:color="auto" w:fill="D9D9D9" w:themeFill="background1" w:themeFillShade="D9"/>
    </w:rPr>
  </w:style>
  <w:style w:type="paragraph" w:customStyle="1" w:styleId="nImgText">
    <w:name w:val="nImgText"/>
    <w:uiPriority w:val="2"/>
    <w:rsid w:val="00104C7C"/>
    <w:pPr>
      <w:jc w:val="center"/>
    </w:pPr>
    <w:rPr>
      <w:rFonts w:ascii="맑은 고딕" w:eastAsia="맑은 고딕" w:hAnsi="맑은 고딕" w:cs="맑은 고딕"/>
      <w:kern w:val="2"/>
      <w:sz w:val="16"/>
      <w:szCs w:val="16"/>
    </w:rPr>
  </w:style>
  <w:style w:type="paragraph" w:customStyle="1" w:styleId="nCvrNormal">
    <w:name w:val="nCvrNormal"/>
    <w:basedOn w:val="nNormal"/>
    <w:qFormat/>
    <w:rsid w:val="00BA0B19"/>
    <w:pPr>
      <w:widowControl w:val="0"/>
      <w:wordWrap w:val="0"/>
      <w:spacing w:before="0" w:after="0" w:line="300" w:lineRule="exact"/>
      <w:ind w:left="0"/>
    </w:pPr>
  </w:style>
  <w:style w:type="paragraph" w:customStyle="1" w:styleId="nCvrInfoNormal">
    <w:name w:val="nCvrInfoNormal"/>
    <w:basedOn w:val="nCvrNormal"/>
    <w:qFormat/>
    <w:rsid w:val="00BA0B19"/>
    <w:pPr>
      <w:spacing w:line="360" w:lineRule="exact"/>
      <w:ind w:left="340"/>
    </w:pPr>
  </w:style>
  <w:style w:type="table" w:customStyle="1" w:styleId="nTbl">
    <w:name w:val="nTbl"/>
    <w:basedOn w:val="a4"/>
    <w:uiPriority w:val="99"/>
    <w:qFormat/>
    <w:rsid w:val="00341BAA"/>
    <w:rPr>
      <w:rFonts w:asciiTheme="minorHAnsi" w:eastAsiaTheme="minorEastAsia" w:hAnsiTheme="minorHAnsi" w:cstheme="minorHAnsi"/>
      <w:sz w:val="18"/>
      <w:szCs w:val="18"/>
    </w:rPr>
    <w:tblPr>
      <w:tblBorders>
        <w:top w:val="single" w:sz="8" w:space="0" w:color="262626"/>
        <w:bottom w:val="single" w:sz="8" w:space="0" w:color="262626"/>
        <w:insideH w:val="single" w:sz="2" w:space="0" w:color="262626"/>
      </w:tblBorders>
      <w:tblCellMar>
        <w:left w:w="28" w:type="dxa"/>
        <w:right w:w="28" w:type="dxa"/>
      </w:tblCellMar>
    </w:tblPr>
    <w:trPr>
      <w:cantSplit/>
    </w:trPr>
    <w:tblStylePr w:type="firstRow">
      <w:rPr>
        <w:rFonts w:asciiTheme="minorHAnsi" w:eastAsiaTheme="minorEastAsia" w:hAnsiTheme="minorHAnsi" w:cstheme="minorHAnsi"/>
        <w:sz w:val="18"/>
        <w:szCs w:val="18"/>
      </w:rPr>
      <w:tblPr/>
      <w:trPr>
        <w:cantSplit w:val="0"/>
        <w:tblHeader/>
      </w:trPr>
      <w:tcPr>
        <w:tcBorders>
          <w:top w:val="single" w:sz="8" w:space="0" w:color="262626"/>
          <w:bottom w:val="nil"/>
        </w:tcBorders>
      </w:tcPr>
    </w:tblStylePr>
  </w:style>
  <w:style w:type="table" w:customStyle="1" w:styleId="nTblIndent">
    <w:name w:val="nTblIndent"/>
    <w:basedOn w:val="nTbl"/>
    <w:uiPriority w:val="99"/>
    <w:qFormat/>
    <w:rsid w:val="00341BAA"/>
    <w:tblPr>
      <w:tblInd w:w="720" w:type="dxa"/>
    </w:tblPr>
    <w:tblStylePr w:type="firstRow">
      <w:rPr>
        <w:rFonts w:asciiTheme="minorHAnsi" w:eastAsiaTheme="minorEastAsia" w:hAnsiTheme="minorHAnsi" w:cstheme="minorHAnsi"/>
        <w:sz w:val="18"/>
        <w:szCs w:val="18"/>
      </w:rPr>
      <w:tblPr/>
      <w:trPr>
        <w:cantSplit w:val="0"/>
        <w:tblHeader/>
      </w:trPr>
      <w:tcPr>
        <w:tcBorders>
          <w:top w:val="single" w:sz="8" w:space="0" w:color="262626"/>
          <w:bottom w:val="nil"/>
        </w:tcBorders>
      </w:tcPr>
    </w:tblStylePr>
  </w:style>
  <w:style w:type="paragraph" w:customStyle="1" w:styleId="nCoded2">
    <w:name w:val="nCode_d2"/>
    <w:basedOn w:val="nCode"/>
    <w:uiPriority w:val="2"/>
    <w:qFormat/>
    <w:rsid w:val="00BA0B19"/>
    <w:pPr>
      <w:ind w:left="1021"/>
    </w:pPr>
  </w:style>
  <w:style w:type="paragraph" w:customStyle="1" w:styleId="nCoded3">
    <w:name w:val="nCode_d3"/>
    <w:basedOn w:val="nCode"/>
    <w:uiPriority w:val="2"/>
    <w:qFormat/>
    <w:rsid w:val="00BA0B19"/>
    <w:pPr>
      <w:ind w:left="1321"/>
    </w:pPr>
  </w:style>
  <w:style w:type="paragraph" w:customStyle="1" w:styleId="nCvrTocTitle">
    <w:name w:val="nCvrTocTitle"/>
    <w:basedOn w:val="10"/>
    <w:uiPriority w:val="5"/>
    <w:qFormat/>
    <w:rsid w:val="00BA0B19"/>
  </w:style>
  <w:style w:type="paragraph" w:customStyle="1" w:styleId="nApiParam">
    <w:name w:val="nApiParam"/>
    <w:basedOn w:val="nNormal"/>
    <w:next w:val="nNormal"/>
    <w:uiPriority w:val="2"/>
    <w:qFormat/>
    <w:rsid w:val="00BA0B19"/>
    <w:pPr>
      <w:spacing w:before="160" w:line="240" w:lineRule="auto"/>
    </w:pPr>
    <w:rPr>
      <w:rFonts w:ascii="Courier New" w:hAnsi="Courier New" w:cs="Courier New"/>
      <w:i/>
    </w:rPr>
  </w:style>
  <w:style w:type="character" w:customStyle="1" w:styleId="nCodeFunc">
    <w:name w:val="nCodeFunc"/>
    <w:basedOn w:val="a3"/>
    <w:uiPriority w:val="2"/>
    <w:qFormat/>
    <w:rsid w:val="00BA0B19"/>
    <w:rPr>
      <w:b/>
    </w:rPr>
  </w:style>
  <w:style w:type="character" w:customStyle="1" w:styleId="nCodeParam">
    <w:name w:val="nCodeParam"/>
    <w:basedOn w:val="a3"/>
    <w:uiPriority w:val="2"/>
    <w:qFormat/>
    <w:rsid w:val="00BA0B19"/>
    <w:rPr>
      <w:b/>
      <w:i/>
    </w:rPr>
  </w:style>
  <w:style w:type="paragraph" w:customStyle="1" w:styleId="nCodeType">
    <w:name w:val="nCodeType"/>
    <w:basedOn w:val="nCode"/>
    <w:uiPriority w:val="2"/>
    <w:qFormat/>
    <w:rsid w:val="00BA0B19"/>
    <w:rPr>
      <w:color w:val="0070C0"/>
    </w:rPr>
  </w:style>
  <w:style w:type="character" w:customStyle="1" w:styleId="nUI">
    <w:name w:val="nUI"/>
    <w:basedOn w:val="a3"/>
    <w:uiPriority w:val="1"/>
    <w:qFormat/>
    <w:rsid w:val="003971E7"/>
    <w:rPr>
      <w:b/>
    </w:rPr>
  </w:style>
  <w:style w:type="paragraph" w:customStyle="1" w:styleId="nImgMargin">
    <w:name w:val="nImgMargin"/>
    <w:basedOn w:val="nNormal"/>
    <w:qFormat/>
    <w:rsid w:val="00B93C22"/>
    <w:pPr>
      <w:wordWrap w:val="0"/>
      <w:spacing w:before="300" w:after="300" w:line="240" w:lineRule="auto"/>
    </w:pPr>
    <w:rPr>
      <w:rFonts w:ascii="Arial" w:hAnsi="Arial" w:cs="바탕"/>
      <w:szCs w:val="20"/>
    </w:rPr>
  </w:style>
  <w:style w:type="paragraph" w:customStyle="1" w:styleId="nNormald1">
    <w:name w:val="nNormal_d1"/>
    <w:basedOn w:val="nNormal"/>
    <w:rsid w:val="00735517"/>
    <w:pPr>
      <w:wordWrap w:val="0"/>
      <w:spacing w:line="240" w:lineRule="auto"/>
      <w:ind w:left="1021"/>
    </w:pPr>
    <w:rPr>
      <w:rFonts w:hAnsi="Arial" w:cs="바탕"/>
      <w:szCs w:val="20"/>
    </w:rPr>
  </w:style>
  <w:style w:type="paragraph" w:customStyle="1" w:styleId="nNormald2">
    <w:name w:val="nNormal_d2"/>
    <w:basedOn w:val="nNormald1"/>
    <w:rsid w:val="00B93C22"/>
    <w:pPr>
      <w:ind w:left="1321"/>
    </w:pPr>
  </w:style>
  <w:style w:type="numbering" w:styleId="111111">
    <w:name w:val="Outline List 2"/>
    <w:basedOn w:val="a5"/>
    <w:rsid w:val="009810E9"/>
    <w:pPr>
      <w:numPr>
        <w:numId w:val="7"/>
      </w:numPr>
    </w:pPr>
  </w:style>
  <w:style w:type="numbering" w:styleId="1ai">
    <w:name w:val="Outline List 1"/>
    <w:basedOn w:val="a5"/>
    <w:rsid w:val="009810E9"/>
    <w:pPr>
      <w:numPr>
        <w:numId w:val="8"/>
      </w:numPr>
    </w:pPr>
  </w:style>
  <w:style w:type="paragraph" w:styleId="aff9">
    <w:name w:val="Note Heading"/>
    <w:basedOn w:val="a2"/>
    <w:next w:val="a2"/>
    <w:link w:val="Char9"/>
    <w:semiHidden/>
    <w:unhideWhenUsed/>
    <w:rsid w:val="009810E9"/>
    <w:pPr>
      <w:jc w:val="center"/>
    </w:pPr>
  </w:style>
  <w:style w:type="character" w:customStyle="1" w:styleId="Char9">
    <w:name w:val="각주/미주 머리글 Char"/>
    <w:basedOn w:val="a3"/>
    <w:link w:val="aff9"/>
    <w:semiHidden/>
    <w:rsid w:val="009810E9"/>
    <w:rPr>
      <w:rFonts w:ascii="Arial" w:eastAsia="맑은 고딕" w:hAnsi="Arial"/>
      <w:kern w:val="2"/>
    </w:rPr>
  </w:style>
  <w:style w:type="paragraph" w:styleId="affa">
    <w:name w:val="table of authorities"/>
    <w:basedOn w:val="a2"/>
    <w:next w:val="a2"/>
    <w:semiHidden/>
    <w:rsid w:val="009810E9"/>
    <w:pPr>
      <w:ind w:left="425" w:hanging="425"/>
    </w:pPr>
  </w:style>
  <w:style w:type="paragraph" w:styleId="affb">
    <w:name w:val="toa heading"/>
    <w:basedOn w:val="a2"/>
    <w:next w:val="a2"/>
    <w:semiHidden/>
    <w:rsid w:val="009810E9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0">
    <w:name w:val="List Bullet"/>
    <w:basedOn w:val="a2"/>
    <w:semiHidden/>
    <w:rsid w:val="009810E9"/>
    <w:pPr>
      <w:numPr>
        <w:numId w:val="9"/>
      </w:numPr>
      <w:contextualSpacing/>
    </w:pPr>
  </w:style>
  <w:style w:type="paragraph" w:styleId="20">
    <w:name w:val="List Bullet 2"/>
    <w:basedOn w:val="a2"/>
    <w:semiHidden/>
    <w:rsid w:val="009810E9"/>
    <w:pPr>
      <w:numPr>
        <w:numId w:val="10"/>
      </w:numPr>
      <w:contextualSpacing/>
    </w:pPr>
  </w:style>
  <w:style w:type="paragraph" w:styleId="30">
    <w:name w:val="List Bullet 3"/>
    <w:basedOn w:val="a2"/>
    <w:semiHidden/>
    <w:rsid w:val="009810E9"/>
    <w:pPr>
      <w:numPr>
        <w:numId w:val="11"/>
      </w:numPr>
      <w:contextualSpacing/>
    </w:pPr>
  </w:style>
  <w:style w:type="paragraph" w:styleId="40">
    <w:name w:val="List Bullet 4"/>
    <w:basedOn w:val="a2"/>
    <w:semiHidden/>
    <w:rsid w:val="009810E9"/>
    <w:pPr>
      <w:numPr>
        <w:numId w:val="12"/>
      </w:numPr>
      <w:contextualSpacing/>
    </w:pPr>
  </w:style>
  <w:style w:type="paragraph" w:styleId="50">
    <w:name w:val="List Bullet 5"/>
    <w:basedOn w:val="a2"/>
    <w:semiHidden/>
    <w:rsid w:val="009810E9"/>
    <w:pPr>
      <w:numPr>
        <w:numId w:val="13"/>
      </w:numPr>
      <w:contextualSpacing/>
    </w:pPr>
  </w:style>
  <w:style w:type="paragraph" w:styleId="affc">
    <w:name w:val="macro"/>
    <w:link w:val="Chara"/>
    <w:semiHidden/>
    <w:rsid w:val="009810E9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character" w:customStyle="1" w:styleId="Chara">
    <w:name w:val="매크로 텍스트 Char"/>
    <w:basedOn w:val="a3"/>
    <w:link w:val="affc"/>
    <w:semiHidden/>
    <w:rsid w:val="009810E9"/>
    <w:rPr>
      <w:rFonts w:ascii="Courier New" w:hAnsi="Courier New" w:cs="Courier New"/>
      <w:kern w:val="2"/>
      <w:sz w:val="24"/>
      <w:szCs w:val="24"/>
    </w:rPr>
  </w:style>
  <w:style w:type="paragraph" w:styleId="affd">
    <w:name w:val="Closing"/>
    <w:basedOn w:val="a2"/>
    <w:link w:val="Charb"/>
    <w:semiHidden/>
    <w:rsid w:val="009810E9"/>
    <w:pPr>
      <w:ind w:left="4252"/>
    </w:pPr>
  </w:style>
  <w:style w:type="character" w:customStyle="1" w:styleId="Charb">
    <w:name w:val="맺음말 Char"/>
    <w:basedOn w:val="a3"/>
    <w:link w:val="affd"/>
    <w:semiHidden/>
    <w:rsid w:val="009810E9"/>
    <w:rPr>
      <w:rFonts w:ascii="Arial" w:eastAsia="맑은 고딕" w:hAnsi="Arial"/>
      <w:kern w:val="2"/>
    </w:rPr>
  </w:style>
  <w:style w:type="paragraph" w:styleId="affe">
    <w:name w:val="Message Header"/>
    <w:basedOn w:val="a2"/>
    <w:link w:val="Charc"/>
    <w:semiHidden/>
    <w:rsid w:val="009810E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851" w:hanging="85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c">
    <w:name w:val="메시지 머리글 Char"/>
    <w:basedOn w:val="a3"/>
    <w:link w:val="affe"/>
    <w:semiHidden/>
    <w:rsid w:val="009810E9"/>
    <w:rPr>
      <w:rFonts w:asciiTheme="majorHAnsi" w:eastAsiaTheme="majorEastAsia" w:hAnsiTheme="majorHAnsi" w:cstheme="majorBidi"/>
      <w:kern w:val="2"/>
      <w:sz w:val="24"/>
      <w:szCs w:val="24"/>
      <w:shd w:val="pct20" w:color="auto" w:fill="auto"/>
    </w:rPr>
  </w:style>
  <w:style w:type="paragraph" w:styleId="afff">
    <w:name w:val="List"/>
    <w:basedOn w:val="a2"/>
    <w:semiHidden/>
    <w:rsid w:val="009810E9"/>
    <w:pPr>
      <w:ind w:left="425" w:hanging="425"/>
      <w:contextualSpacing/>
    </w:pPr>
  </w:style>
  <w:style w:type="paragraph" w:styleId="23">
    <w:name w:val="List 2"/>
    <w:basedOn w:val="a2"/>
    <w:semiHidden/>
    <w:rsid w:val="009810E9"/>
    <w:pPr>
      <w:ind w:left="851" w:hanging="425"/>
      <w:contextualSpacing/>
    </w:pPr>
  </w:style>
  <w:style w:type="paragraph" w:styleId="33">
    <w:name w:val="List 3"/>
    <w:basedOn w:val="a2"/>
    <w:semiHidden/>
    <w:rsid w:val="009810E9"/>
    <w:pPr>
      <w:ind w:left="1276" w:hanging="425"/>
      <w:contextualSpacing/>
    </w:pPr>
  </w:style>
  <w:style w:type="paragraph" w:styleId="43">
    <w:name w:val="List 4"/>
    <w:basedOn w:val="a2"/>
    <w:semiHidden/>
    <w:rsid w:val="009810E9"/>
    <w:pPr>
      <w:ind w:left="1701" w:hanging="425"/>
      <w:contextualSpacing/>
    </w:pPr>
  </w:style>
  <w:style w:type="paragraph" w:styleId="53">
    <w:name w:val="List 5"/>
    <w:basedOn w:val="a2"/>
    <w:semiHidden/>
    <w:rsid w:val="009810E9"/>
    <w:pPr>
      <w:ind w:left="2126" w:hanging="425"/>
      <w:contextualSpacing/>
    </w:pPr>
  </w:style>
  <w:style w:type="paragraph" w:styleId="afff0">
    <w:name w:val="List Continue"/>
    <w:basedOn w:val="a2"/>
    <w:semiHidden/>
    <w:rsid w:val="009810E9"/>
    <w:pPr>
      <w:spacing w:after="180"/>
      <w:ind w:left="425"/>
      <w:contextualSpacing/>
    </w:pPr>
  </w:style>
  <w:style w:type="paragraph" w:styleId="24">
    <w:name w:val="List Continue 2"/>
    <w:basedOn w:val="a2"/>
    <w:semiHidden/>
    <w:rsid w:val="009810E9"/>
    <w:pPr>
      <w:spacing w:after="180"/>
      <w:ind w:left="850"/>
      <w:contextualSpacing/>
    </w:pPr>
  </w:style>
  <w:style w:type="paragraph" w:styleId="34">
    <w:name w:val="List Continue 3"/>
    <w:basedOn w:val="a2"/>
    <w:semiHidden/>
    <w:rsid w:val="009810E9"/>
    <w:pPr>
      <w:spacing w:after="180"/>
      <w:ind w:left="1275"/>
      <w:contextualSpacing/>
    </w:pPr>
  </w:style>
  <w:style w:type="paragraph" w:styleId="44">
    <w:name w:val="List Continue 4"/>
    <w:basedOn w:val="a2"/>
    <w:semiHidden/>
    <w:rsid w:val="009810E9"/>
    <w:pPr>
      <w:spacing w:after="180"/>
      <w:ind w:left="1700"/>
      <w:contextualSpacing/>
    </w:pPr>
  </w:style>
  <w:style w:type="paragraph" w:styleId="54">
    <w:name w:val="List Continue 5"/>
    <w:basedOn w:val="a2"/>
    <w:semiHidden/>
    <w:rsid w:val="009810E9"/>
    <w:pPr>
      <w:spacing w:after="180"/>
      <w:ind w:left="2125"/>
      <w:contextualSpacing/>
    </w:pPr>
  </w:style>
  <w:style w:type="paragraph" w:styleId="HTML">
    <w:name w:val="HTML Preformatted"/>
    <w:basedOn w:val="a2"/>
    <w:link w:val="HTMLChar"/>
    <w:uiPriority w:val="99"/>
    <w:rsid w:val="009810E9"/>
    <w:rPr>
      <w:rFonts w:ascii="Courier New" w:hAnsi="Courier New" w:cs="Courier New"/>
    </w:rPr>
  </w:style>
  <w:style w:type="character" w:customStyle="1" w:styleId="HTMLChar">
    <w:name w:val="미리 서식이 지정된 HTML Char"/>
    <w:basedOn w:val="a3"/>
    <w:link w:val="HTML"/>
    <w:uiPriority w:val="99"/>
    <w:rsid w:val="009810E9"/>
    <w:rPr>
      <w:rFonts w:ascii="Courier New" w:eastAsia="맑은 고딕" w:hAnsi="Courier New" w:cs="Courier New"/>
      <w:kern w:val="2"/>
    </w:rPr>
  </w:style>
  <w:style w:type="character" w:styleId="afff1">
    <w:name w:val="endnote reference"/>
    <w:basedOn w:val="a3"/>
    <w:semiHidden/>
    <w:rsid w:val="009810E9"/>
    <w:rPr>
      <w:vertAlign w:val="superscript"/>
    </w:rPr>
  </w:style>
  <w:style w:type="paragraph" w:styleId="afff2">
    <w:name w:val="endnote text"/>
    <w:basedOn w:val="a2"/>
    <w:link w:val="Chard"/>
    <w:semiHidden/>
    <w:rsid w:val="009810E9"/>
    <w:pPr>
      <w:snapToGrid w:val="0"/>
      <w:jc w:val="left"/>
    </w:pPr>
  </w:style>
  <w:style w:type="character" w:customStyle="1" w:styleId="Chard">
    <w:name w:val="미주 텍스트 Char"/>
    <w:basedOn w:val="a3"/>
    <w:link w:val="afff2"/>
    <w:semiHidden/>
    <w:rsid w:val="009810E9"/>
    <w:rPr>
      <w:rFonts w:ascii="Arial" w:eastAsia="맑은 고딕" w:hAnsi="Arial"/>
      <w:kern w:val="2"/>
    </w:rPr>
  </w:style>
  <w:style w:type="paragraph" w:styleId="afff3">
    <w:name w:val="envelope return"/>
    <w:basedOn w:val="a2"/>
    <w:semiHidden/>
    <w:rsid w:val="009810E9"/>
    <w:pPr>
      <w:snapToGrid w:val="0"/>
    </w:pPr>
    <w:rPr>
      <w:rFonts w:asciiTheme="majorHAnsi" w:eastAsiaTheme="majorEastAsia" w:hAnsiTheme="majorHAnsi" w:cstheme="majorBidi"/>
    </w:rPr>
  </w:style>
  <w:style w:type="table" w:customStyle="1" w:styleId="12">
    <w:name w:val="밝은 목록1"/>
    <w:basedOn w:val="a4"/>
    <w:uiPriority w:val="61"/>
    <w:rsid w:val="009810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">
    <w:name w:val="밝은 목록 - 강조색 11"/>
    <w:basedOn w:val="a4"/>
    <w:uiPriority w:val="61"/>
    <w:rsid w:val="009810E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4"/>
    <w:uiPriority w:val="61"/>
    <w:rsid w:val="009810E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">
    <w:name w:val="Light List Accent 3"/>
    <w:basedOn w:val="a4"/>
    <w:uiPriority w:val="61"/>
    <w:rsid w:val="009810E9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">
    <w:name w:val="Light List Accent 4"/>
    <w:basedOn w:val="a4"/>
    <w:uiPriority w:val="61"/>
    <w:rsid w:val="009810E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">
    <w:name w:val="Light List Accent 5"/>
    <w:basedOn w:val="a4"/>
    <w:uiPriority w:val="61"/>
    <w:rsid w:val="009810E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">
    <w:name w:val="Light List Accent 6"/>
    <w:basedOn w:val="a4"/>
    <w:uiPriority w:val="61"/>
    <w:rsid w:val="009810E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a">
    <w:name w:val="List Number"/>
    <w:basedOn w:val="a2"/>
    <w:semiHidden/>
    <w:unhideWhenUsed/>
    <w:rsid w:val="009810E9"/>
    <w:pPr>
      <w:numPr>
        <w:numId w:val="14"/>
      </w:numPr>
      <w:contextualSpacing/>
    </w:pPr>
  </w:style>
  <w:style w:type="paragraph" w:styleId="2">
    <w:name w:val="List Number 2"/>
    <w:basedOn w:val="a2"/>
    <w:semiHidden/>
    <w:unhideWhenUsed/>
    <w:rsid w:val="009810E9"/>
    <w:pPr>
      <w:numPr>
        <w:numId w:val="15"/>
      </w:numPr>
      <w:contextualSpacing/>
    </w:pPr>
  </w:style>
  <w:style w:type="paragraph" w:styleId="3">
    <w:name w:val="List Number 3"/>
    <w:basedOn w:val="a2"/>
    <w:semiHidden/>
    <w:unhideWhenUsed/>
    <w:rsid w:val="009810E9"/>
    <w:pPr>
      <w:numPr>
        <w:numId w:val="16"/>
      </w:numPr>
      <w:contextualSpacing/>
    </w:pPr>
  </w:style>
  <w:style w:type="paragraph" w:styleId="4">
    <w:name w:val="List Number 4"/>
    <w:basedOn w:val="a2"/>
    <w:semiHidden/>
    <w:unhideWhenUsed/>
    <w:rsid w:val="009810E9"/>
    <w:pPr>
      <w:numPr>
        <w:numId w:val="17"/>
      </w:numPr>
      <w:contextualSpacing/>
    </w:pPr>
  </w:style>
  <w:style w:type="paragraph" w:styleId="5">
    <w:name w:val="List Number 5"/>
    <w:basedOn w:val="a2"/>
    <w:semiHidden/>
    <w:unhideWhenUsed/>
    <w:rsid w:val="009810E9"/>
    <w:pPr>
      <w:numPr>
        <w:numId w:val="18"/>
      </w:numPr>
      <w:contextualSpacing/>
    </w:pPr>
  </w:style>
  <w:style w:type="paragraph" w:styleId="25">
    <w:name w:val="Body Text 2"/>
    <w:basedOn w:val="a2"/>
    <w:link w:val="2Char0"/>
    <w:semiHidden/>
    <w:unhideWhenUsed/>
    <w:rsid w:val="009810E9"/>
    <w:pPr>
      <w:spacing w:after="180" w:line="480" w:lineRule="auto"/>
    </w:pPr>
  </w:style>
  <w:style w:type="character" w:customStyle="1" w:styleId="2Char0">
    <w:name w:val="본문 2 Char"/>
    <w:basedOn w:val="a3"/>
    <w:link w:val="25"/>
    <w:semiHidden/>
    <w:rsid w:val="009810E9"/>
    <w:rPr>
      <w:rFonts w:ascii="Arial" w:eastAsia="맑은 고딕" w:hAnsi="Arial"/>
      <w:kern w:val="2"/>
    </w:rPr>
  </w:style>
  <w:style w:type="paragraph" w:styleId="35">
    <w:name w:val="Body Text 3"/>
    <w:basedOn w:val="a2"/>
    <w:link w:val="3Char0"/>
    <w:semiHidden/>
    <w:unhideWhenUsed/>
    <w:rsid w:val="009810E9"/>
    <w:pPr>
      <w:spacing w:after="180"/>
    </w:pPr>
    <w:rPr>
      <w:sz w:val="16"/>
      <w:szCs w:val="16"/>
    </w:rPr>
  </w:style>
  <w:style w:type="character" w:customStyle="1" w:styleId="3Char0">
    <w:name w:val="본문 3 Char"/>
    <w:basedOn w:val="a3"/>
    <w:link w:val="35"/>
    <w:semiHidden/>
    <w:rsid w:val="009810E9"/>
    <w:rPr>
      <w:rFonts w:ascii="Arial" w:eastAsia="맑은 고딕" w:hAnsi="Arial"/>
      <w:kern w:val="2"/>
      <w:sz w:val="16"/>
      <w:szCs w:val="16"/>
    </w:rPr>
  </w:style>
  <w:style w:type="paragraph" w:styleId="afff4">
    <w:name w:val="Body Text Indent"/>
    <w:basedOn w:val="a2"/>
    <w:link w:val="Chare"/>
    <w:semiHidden/>
    <w:unhideWhenUsed/>
    <w:rsid w:val="009810E9"/>
    <w:pPr>
      <w:spacing w:after="180"/>
      <w:ind w:left="851"/>
    </w:pPr>
  </w:style>
  <w:style w:type="character" w:customStyle="1" w:styleId="Chare">
    <w:name w:val="본문 들여쓰기 Char"/>
    <w:basedOn w:val="a3"/>
    <w:link w:val="afff4"/>
    <w:semiHidden/>
    <w:rsid w:val="009810E9"/>
    <w:rPr>
      <w:rFonts w:ascii="Arial" w:eastAsia="맑은 고딕" w:hAnsi="Arial"/>
      <w:kern w:val="2"/>
    </w:rPr>
  </w:style>
  <w:style w:type="paragraph" w:styleId="26">
    <w:name w:val="Body Text Indent 2"/>
    <w:basedOn w:val="a2"/>
    <w:link w:val="2Char1"/>
    <w:semiHidden/>
    <w:unhideWhenUsed/>
    <w:rsid w:val="009810E9"/>
    <w:pPr>
      <w:spacing w:after="180" w:line="480" w:lineRule="auto"/>
      <w:ind w:left="851"/>
    </w:pPr>
  </w:style>
  <w:style w:type="character" w:customStyle="1" w:styleId="2Char1">
    <w:name w:val="본문 들여쓰기 2 Char"/>
    <w:basedOn w:val="a3"/>
    <w:link w:val="26"/>
    <w:semiHidden/>
    <w:rsid w:val="009810E9"/>
    <w:rPr>
      <w:rFonts w:ascii="Arial" w:eastAsia="맑은 고딕" w:hAnsi="Arial"/>
      <w:kern w:val="2"/>
    </w:rPr>
  </w:style>
  <w:style w:type="paragraph" w:styleId="36">
    <w:name w:val="Body Text Indent 3"/>
    <w:basedOn w:val="a2"/>
    <w:link w:val="3Char1"/>
    <w:semiHidden/>
    <w:unhideWhenUsed/>
    <w:rsid w:val="009810E9"/>
    <w:pPr>
      <w:spacing w:after="180"/>
      <w:ind w:left="851"/>
    </w:pPr>
    <w:rPr>
      <w:sz w:val="16"/>
      <w:szCs w:val="16"/>
    </w:rPr>
  </w:style>
  <w:style w:type="character" w:customStyle="1" w:styleId="3Char1">
    <w:name w:val="본문 들여쓰기 3 Char"/>
    <w:basedOn w:val="a3"/>
    <w:link w:val="36"/>
    <w:semiHidden/>
    <w:rsid w:val="009810E9"/>
    <w:rPr>
      <w:rFonts w:ascii="Arial" w:eastAsia="맑은 고딕" w:hAnsi="Arial"/>
      <w:kern w:val="2"/>
      <w:sz w:val="16"/>
      <w:szCs w:val="16"/>
    </w:rPr>
  </w:style>
  <w:style w:type="paragraph" w:styleId="afff5">
    <w:name w:val="Body Text First Indent"/>
    <w:basedOn w:val="ab"/>
    <w:link w:val="Charf"/>
    <w:semiHidden/>
    <w:unhideWhenUsed/>
    <w:rsid w:val="009810E9"/>
    <w:pPr>
      <w:ind w:firstLine="210"/>
    </w:pPr>
  </w:style>
  <w:style w:type="character" w:customStyle="1" w:styleId="Charf">
    <w:name w:val="본문 첫 줄 들여쓰기 Char"/>
    <w:basedOn w:val="Char1"/>
    <w:link w:val="afff5"/>
    <w:semiHidden/>
    <w:rsid w:val="009810E9"/>
    <w:rPr>
      <w:rFonts w:ascii="Arial" w:eastAsia="맑은 고딕" w:hAnsi="Arial"/>
      <w:kern w:val="2"/>
    </w:rPr>
  </w:style>
  <w:style w:type="paragraph" w:styleId="27">
    <w:name w:val="Body Text First Indent 2"/>
    <w:basedOn w:val="afff4"/>
    <w:link w:val="2Char2"/>
    <w:semiHidden/>
    <w:unhideWhenUsed/>
    <w:rsid w:val="009810E9"/>
    <w:pPr>
      <w:ind w:firstLine="210"/>
    </w:pPr>
  </w:style>
  <w:style w:type="character" w:customStyle="1" w:styleId="2Char2">
    <w:name w:val="본문 첫 줄 들여쓰기 2 Char"/>
    <w:basedOn w:val="Chare"/>
    <w:link w:val="27"/>
    <w:semiHidden/>
    <w:rsid w:val="009810E9"/>
    <w:rPr>
      <w:rFonts w:ascii="Arial" w:eastAsia="맑은 고딕" w:hAnsi="Arial"/>
      <w:kern w:val="2"/>
    </w:rPr>
  </w:style>
  <w:style w:type="paragraph" w:styleId="afff6">
    <w:name w:val="Block Text"/>
    <w:basedOn w:val="a2"/>
    <w:semiHidden/>
    <w:unhideWhenUsed/>
    <w:rsid w:val="009810E9"/>
    <w:pPr>
      <w:spacing w:after="180"/>
      <w:ind w:left="1440" w:right="1440"/>
    </w:pPr>
  </w:style>
  <w:style w:type="table" w:customStyle="1" w:styleId="13">
    <w:name w:val="색상형 눈금1"/>
    <w:basedOn w:val="a4"/>
    <w:uiPriority w:val="73"/>
    <w:rsid w:val="009810E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rsid w:val="009810E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0">
    <w:name w:val="Colorful Grid Accent 2"/>
    <w:basedOn w:val="a4"/>
    <w:uiPriority w:val="73"/>
    <w:rsid w:val="009810E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0">
    <w:name w:val="Colorful Grid Accent 3"/>
    <w:basedOn w:val="a4"/>
    <w:uiPriority w:val="73"/>
    <w:rsid w:val="009810E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0">
    <w:name w:val="Colorful Grid Accent 4"/>
    <w:basedOn w:val="a4"/>
    <w:uiPriority w:val="73"/>
    <w:rsid w:val="009810E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0">
    <w:name w:val="Colorful Grid Accent 5"/>
    <w:basedOn w:val="a4"/>
    <w:uiPriority w:val="73"/>
    <w:rsid w:val="009810E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0">
    <w:name w:val="Colorful Grid Accent 6"/>
    <w:basedOn w:val="a4"/>
    <w:uiPriority w:val="73"/>
    <w:rsid w:val="009810E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14">
    <w:name w:val="색상형 목록1"/>
    <w:basedOn w:val="a4"/>
    <w:uiPriority w:val="72"/>
    <w:rsid w:val="009810E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rsid w:val="009810E9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1">
    <w:name w:val="Colorful List Accent 2"/>
    <w:basedOn w:val="a4"/>
    <w:uiPriority w:val="72"/>
    <w:rsid w:val="009810E9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1">
    <w:name w:val="Colorful List Accent 3"/>
    <w:basedOn w:val="a4"/>
    <w:uiPriority w:val="72"/>
    <w:rsid w:val="009810E9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1">
    <w:name w:val="Colorful List Accent 4"/>
    <w:basedOn w:val="a4"/>
    <w:uiPriority w:val="72"/>
    <w:rsid w:val="009810E9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1">
    <w:name w:val="Colorful List Accent 5"/>
    <w:basedOn w:val="a4"/>
    <w:uiPriority w:val="72"/>
    <w:rsid w:val="009810E9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1">
    <w:name w:val="Colorful List Accent 6"/>
    <w:basedOn w:val="a4"/>
    <w:uiPriority w:val="72"/>
    <w:rsid w:val="009810E9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15">
    <w:name w:val="색상형 음영1"/>
    <w:basedOn w:val="a4"/>
    <w:uiPriority w:val="71"/>
    <w:rsid w:val="009810E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2">
    <w:name w:val="Colorful Shading Accent 1"/>
    <w:basedOn w:val="a4"/>
    <w:uiPriority w:val="71"/>
    <w:rsid w:val="009810E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2">
    <w:name w:val="Colorful Shading Accent 2"/>
    <w:basedOn w:val="a4"/>
    <w:uiPriority w:val="71"/>
    <w:rsid w:val="009810E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2">
    <w:name w:val="Colorful Shading Accent 3"/>
    <w:basedOn w:val="a4"/>
    <w:uiPriority w:val="71"/>
    <w:rsid w:val="009810E9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2">
    <w:name w:val="Colorful Shading Accent 4"/>
    <w:basedOn w:val="a4"/>
    <w:uiPriority w:val="71"/>
    <w:rsid w:val="009810E9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Shading Accent 5"/>
    <w:basedOn w:val="a4"/>
    <w:uiPriority w:val="71"/>
    <w:rsid w:val="009810E9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2">
    <w:name w:val="Colorful Shading Accent 6"/>
    <w:basedOn w:val="a4"/>
    <w:uiPriority w:val="71"/>
    <w:rsid w:val="009810E9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16">
    <w:name w:val="index 1"/>
    <w:basedOn w:val="a2"/>
    <w:next w:val="a2"/>
    <w:autoRedefine/>
    <w:semiHidden/>
    <w:unhideWhenUsed/>
    <w:rsid w:val="009810E9"/>
    <w:pPr>
      <w:ind w:left="425" w:hanging="425"/>
    </w:pPr>
  </w:style>
  <w:style w:type="paragraph" w:styleId="28">
    <w:name w:val="index 2"/>
    <w:basedOn w:val="a2"/>
    <w:next w:val="a2"/>
    <w:autoRedefine/>
    <w:semiHidden/>
    <w:unhideWhenUsed/>
    <w:rsid w:val="009810E9"/>
    <w:pPr>
      <w:ind w:left="850" w:hanging="425"/>
    </w:pPr>
  </w:style>
  <w:style w:type="paragraph" w:styleId="37">
    <w:name w:val="index 3"/>
    <w:basedOn w:val="a2"/>
    <w:next w:val="a2"/>
    <w:autoRedefine/>
    <w:semiHidden/>
    <w:unhideWhenUsed/>
    <w:rsid w:val="009810E9"/>
    <w:pPr>
      <w:ind w:left="1275" w:hanging="425"/>
    </w:pPr>
  </w:style>
  <w:style w:type="paragraph" w:styleId="45">
    <w:name w:val="index 4"/>
    <w:basedOn w:val="a2"/>
    <w:next w:val="a2"/>
    <w:autoRedefine/>
    <w:semiHidden/>
    <w:unhideWhenUsed/>
    <w:rsid w:val="009810E9"/>
    <w:pPr>
      <w:ind w:left="1700" w:hanging="425"/>
    </w:pPr>
  </w:style>
  <w:style w:type="paragraph" w:styleId="55">
    <w:name w:val="index 5"/>
    <w:basedOn w:val="a2"/>
    <w:next w:val="a2"/>
    <w:autoRedefine/>
    <w:semiHidden/>
    <w:unhideWhenUsed/>
    <w:rsid w:val="009810E9"/>
    <w:pPr>
      <w:ind w:left="2125" w:hanging="425"/>
    </w:pPr>
  </w:style>
  <w:style w:type="paragraph" w:styleId="61">
    <w:name w:val="index 6"/>
    <w:basedOn w:val="a2"/>
    <w:next w:val="a2"/>
    <w:autoRedefine/>
    <w:semiHidden/>
    <w:unhideWhenUsed/>
    <w:rsid w:val="009810E9"/>
    <w:pPr>
      <w:ind w:left="2550" w:hanging="425"/>
    </w:pPr>
  </w:style>
  <w:style w:type="paragraph" w:styleId="71">
    <w:name w:val="index 7"/>
    <w:basedOn w:val="a2"/>
    <w:next w:val="a2"/>
    <w:autoRedefine/>
    <w:semiHidden/>
    <w:unhideWhenUsed/>
    <w:rsid w:val="009810E9"/>
    <w:pPr>
      <w:ind w:left="2975" w:hanging="425"/>
    </w:pPr>
  </w:style>
  <w:style w:type="paragraph" w:styleId="81">
    <w:name w:val="index 8"/>
    <w:basedOn w:val="a2"/>
    <w:next w:val="a2"/>
    <w:autoRedefine/>
    <w:semiHidden/>
    <w:unhideWhenUsed/>
    <w:rsid w:val="009810E9"/>
    <w:pPr>
      <w:ind w:left="3400" w:hanging="425"/>
    </w:pPr>
  </w:style>
  <w:style w:type="paragraph" w:styleId="91">
    <w:name w:val="index 9"/>
    <w:basedOn w:val="a2"/>
    <w:next w:val="a2"/>
    <w:autoRedefine/>
    <w:semiHidden/>
    <w:unhideWhenUsed/>
    <w:rsid w:val="009810E9"/>
    <w:pPr>
      <w:ind w:left="3825" w:hanging="425"/>
    </w:pPr>
  </w:style>
  <w:style w:type="paragraph" w:styleId="afff7">
    <w:name w:val="index heading"/>
    <w:basedOn w:val="a2"/>
    <w:next w:val="16"/>
    <w:semiHidden/>
    <w:unhideWhenUsed/>
    <w:rsid w:val="009810E9"/>
    <w:rPr>
      <w:rFonts w:asciiTheme="majorHAnsi" w:eastAsiaTheme="majorEastAsia" w:hAnsiTheme="majorHAnsi" w:cstheme="majorBidi"/>
      <w:b/>
      <w:bCs/>
    </w:rPr>
  </w:style>
  <w:style w:type="paragraph" w:styleId="afff8">
    <w:name w:val="Signature"/>
    <w:basedOn w:val="a2"/>
    <w:link w:val="Charf0"/>
    <w:semiHidden/>
    <w:unhideWhenUsed/>
    <w:rsid w:val="009810E9"/>
    <w:pPr>
      <w:ind w:left="4252"/>
    </w:pPr>
  </w:style>
  <w:style w:type="character" w:customStyle="1" w:styleId="Charf0">
    <w:name w:val="서명 Char"/>
    <w:basedOn w:val="a3"/>
    <w:link w:val="afff8"/>
    <w:semiHidden/>
    <w:rsid w:val="009810E9"/>
    <w:rPr>
      <w:rFonts w:ascii="Arial" w:eastAsia="맑은 고딕" w:hAnsi="Arial"/>
      <w:kern w:val="2"/>
    </w:rPr>
  </w:style>
  <w:style w:type="table" w:customStyle="1" w:styleId="17">
    <w:name w:val="어두운 목록1"/>
    <w:basedOn w:val="a4"/>
    <w:uiPriority w:val="70"/>
    <w:rsid w:val="009810E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4"/>
    <w:uiPriority w:val="70"/>
    <w:rsid w:val="009810E9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4"/>
    <w:uiPriority w:val="70"/>
    <w:rsid w:val="009810E9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4"/>
    <w:uiPriority w:val="70"/>
    <w:rsid w:val="009810E9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4"/>
    <w:uiPriority w:val="70"/>
    <w:rsid w:val="009810E9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3">
    <w:name w:val="Dark List Accent 5"/>
    <w:basedOn w:val="a4"/>
    <w:uiPriority w:val="70"/>
    <w:rsid w:val="009810E9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3">
    <w:name w:val="Dark List Accent 6"/>
    <w:basedOn w:val="a4"/>
    <w:uiPriority w:val="70"/>
    <w:rsid w:val="009810E9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18">
    <w:name w:val="연한 눈금1"/>
    <w:basedOn w:val="a4"/>
    <w:uiPriority w:val="62"/>
    <w:rsid w:val="009810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10">
    <w:name w:val="연한 눈금 - 강조색 11"/>
    <w:basedOn w:val="a4"/>
    <w:uiPriority w:val="62"/>
    <w:rsid w:val="009810E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4">
    <w:name w:val="Light Grid Accent 2"/>
    <w:basedOn w:val="a4"/>
    <w:uiPriority w:val="62"/>
    <w:rsid w:val="009810E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4">
    <w:name w:val="Light Grid Accent 3"/>
    <w:basedOn w:val="a4"/>
    <w:uiPriority w:val="62"/>
    <w:rsid w:val="009810E9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4">
    <w:name w:val="Light Grid Accent 4"/>
    <w:basedOn w:val="a4"/>
    <w:uiPriority w:val="62"/>
    <w:rsid w:val="009810E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4"/>
    <w:uiPriority w:val="62"/>
    <w:rsid w:val="009810E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4"/>
    <w:uiPriority w:val="62"/>
    <w:rsid w:val="009810E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character" w:styleId="afff9">
    <w:name w:val="FollowedHyperlink"/>
    <w:basedOn w:val="a3"/>
    <w:semiHidden/>
    <w:unhideWhenUsed/>
    <w:rsid w:val="009810E9"/>
    <w:rPr>
      <w:color w:val="800080" w:themeColor="followedHyperlink"/>
      <w:u w:val="single"/>
    </w:rPr>
  </w:style>
  <w:style w:type="table" w:customStyle="1" w:styleId="19">
    <w:name w:val="옅은 음영1"/>
    <w:basedOn w:val="a4"/>
    <w:uiPriority w:val="60"/>
    <w:rsid w:val="009810E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1">
    <w:name w:val="옅은 음영 - 강조색 11"/>
    <w:basedOn w:val="a4"/>
    <w:uiPriority w:val="60"/>
    <w:rsid w:val="009810E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rsid w:val="009810E9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rsid w:val="009810E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rsid w:val="009810E9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rsid w:val="009810E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rsid w:val="009810E9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a">
    <w:name w:val="Salutation"/>
    <w:basedOn w:val="a2"/>
    <w:next w:val="a2"/>
    <w:link w:val="Charf1"/>
    <w:semiHidden/>
    <w:rsid w:val="009810E9"/>
  </w:style>
  <w:style w:type="character" w:customStyle="1" w:styleId="Charf1">
    <w:name w:val="인사말 Char"/>
    <w:basedOn w:val="a3"/>
    <w:link w:val="afffa"/>
    <w:semiHidden/>
    <w:rsid w:val="009810E9"/>
    <w:rPr>
      <w:rFonts w:ascii="Arial" w:eastAsia="맑은 고딕" w:hAnsi="Arial"/>
      <w:kern w:val="2"/>
    </w:rPr>
  </w:style>
  <w:style w:type="paragraph" w:styleId="afffb">
    <w:name w:val="Normal (Web)"/>
    <w:basedOn w:val="a2"/>
    <w:uiPriority w:val="99"/>
    <w:semiHidden/>
    <w:rsid w:val="009810E9"/>
    <w:rPr>
      <w:rFonts w:ascii="Times New Roman" w:hAnsi="Times New Roman"/>
      <w:sz w:val="24"/>
      <w:szCs w:val="24"/>
    </w:rPr>
  </w:style>
  <w:style w:type="character" w:styleId="afffc">
    <w:name w:val="Placeholder Text"/>
    <w:basedOn w:val="a3"/>
    <w:uiPriority w:val="99"/>
    <w:semiHidden/>
    <w:rsid w:val="009810E9"/>
    <w:rPr>
      <w:color w:val="808080"/>
    </w:rPr>
  </w:style>
  <w:style w:type="numbering" w:styleId="a1">
    <w:name w:val="Outline List 3"/>
    <w:basedOn w:val="a5"/>
    <w:rsid w:val="009810E9"/>
    <w:pPr>
      <w:numPr>
        <w:numId w:val="19"/>
      </w:numPr>
    </w:pPr>
  </w:style>
  <w:style w:type="paragraph" w:styleId="afffd">
    <w:name w:val="E-mail Signature"/>
    <w:basedOn w:val="a2"/>
    <w:link w:val="Charf2"/>
    <w:semiHidden/>
    <w:unhideWhenUsed/>
    <w:rsid w:val="009810E9"/>
  </w:style>
  <w:style w:type="character" w:customStyle="1" w:styleId="Charf2">
    <w:name w:val="전자 메일 서명 Char"/>
    <w:basedOn w:val="a3"/>
    <w:link w:val="afffd"/>
    <w:semiHidden/>
    <w:rsid w:val="009810E9"/>
    <w:rPr>
      <w:rFonts w:ascii="Arial" w:eastAsia="맑은 고딕" w:hAnsi="Arial"/>
      <w:kern w:val="2"/>
    </w:rPr>
  </w:style>
  <w:style w:type="paragraph" w:styleId="afffe">
    <w:name w:val="envelope address"/>
    <w:basedOn w:val="a2"/>
    <w:semiHidden/>
    <w:unhideWhenUsed/>
    <w:rsid w:val="009810E9"/>
    <w:pPr>
      <w:framePr w:w="6804" w:h="2268" w:hRule="exact" w:hSpace="142" w:wrap="auto" w:hAnchor="page" w:xAlign="center" w:yAlign="bottom"/>
      <w:snapToGrid w:val="0"/>
      <w:ind w:left="2835"/>
    </w:pPr>
    <w:rPr>
      <w:rFonts w:asciiTheme="majorHAnsi" w:eastAsiaTheme="majorEastAsia" w:hAnsiTheme="majorHAnsi" w:cstheme="majorBidi"/>
      <w:sz w:val="24"/>
      <w:szCs w:val="24"/>
    </w:rPr>
  </w:style>
  <w:style w:type="character" w:styleId="affff">
    <w:name w:val="line number"/>
    <w:basedOn w:val="a3"/>
    <w:semiHidden/>
    <w:unhideWhenUsed/>
    <w:rsid w:val="009810E9"/>
  </w:style>
  <w:style w:type="table" w:customStyle="1" w:styleId="110">
    <w:name w:val="중간 눈금 11"/>
    <w:basedOn w:val="a4"/>
    <w:uiPriority w:val="67"/>
    <w:rsid w:val="009810E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rsid w:val="009810E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">
    <w:name w:val="Medium Grid 1 Accent 2"/>
    <w:basedOn w:val="a4"/>
    <w:uiPriority w:val="67"/>
    <w:rsid w:val="009810E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">
    <w:name w:val="Medium Grid 1 Accent 3"/>
    <w:basedOn w:val="a4"/>
    <w:uiPriority w:val="67"/>
    <w:rsid w:val="009810E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">
    <w:name w:val="Medium Grid 1 Accent 4"/>
    <w:basedOn w:val="a4"/>
    <w:uiPriority w:val="67"/>
    <w:rsid w:val="009810E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">
    <w:name w:val="Medium Grid 1 Accent 5"/>
    <w:basedOn w:val="a4"/>
    <w:uiPriority w:val="67"/>
    <w:rsid w:val="009810E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">
    <w:name w:val="Medium Grid 1 Accent 6"/>
    <w:basedOn w:val="a4"/>
    <w:uiPriority w:val="67"/>
    <w:rsid w:val="009810E9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210">
    <w:name w:val="중간 눈금 21"/>
    <w:basedOn w:val="a4"/>
    <w:uiPriority w:val="68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0">
    <w:name w:val="Medium Grid 2 Accent 1"/>
    <w:basedOn w:val="a4"/>
    <w:uiPriority w:val="68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10">
    <w:name w:val="중간 눈금 31"/>
    <w:basedOn w:val="a4"/>
    <w:uiPriority w:val="69"/>
    <w:rsid w:val="009810E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rsid w:val="009810E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4"/>
    <w:uiPriority w:val="69"/>
    <w:rsid w:val="009810E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4"/>
    <w:uiPriority w:val="69"/>
    <w:rsid w:val="009810E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4"/>
    <w:uiPriority w:val="69"/>
    <w:rsid w:val="009810E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4"/>
    <w:uiPriority w:val="69"/>
    <w:rsid w:val="009810E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4"/>
    <w:uiPriority w:val="69"/>
    <w:rsid w:val="009810E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111">
    <w:name w:val="중간 목록 11"/>
    <w:basedOn w:val="a4"/>
    <w:uiPriority w:val="65"/>
    <w:rsid w:val="009810E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-11">
    <w:name w:val="중간 목록 1 - 강조색 11"/>
    <w:basedOn w:val="a4"/>
    <w:uiPriority w:val="65"/>
    <w:rsid w:val="009810E9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4"/>
    <w:uiPriority w:val="65"/>
    <w:rsid w:val="009810E9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4"/>
    <w:uiPriority w:val="65"/>
    <w:rsid w:val="009810E9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4"/>
    <w:uiPriority w:val="65"/>
    <w:rsid w:val="009810E9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4"/>
    <w:uiPriority w:val="65"/>
    <w:rsid w:val="009810E9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4"/>
    <w:uiPriority w:val="65"/>
    <w:rsid w:val="009810E9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211">
    <w:name w:val="중간 목록 21"/>
    <w:basedOn w:val="a4"/>
    <w:uiPriority w:val="66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12">
    <w:name w:val="중간 음영 11"/>
    <w:basedOn w:val="a4"/>
    <w:uiPriority w:val="63"/>
    <w:rsid w:val="009810E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0">
    <w:name w:val="중간 음영 1 - 강조색 11"/>
    <w:basedOn w:val="a4"/>
    <w:uiPriority w:val="63"/>
    <w:rsid w:val="009810E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rsid w:val="009810E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rsid w:val="009810E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rsid w:val="009810E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rsid w:val="009810E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rsid w:val="009810E9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2">
    <w:name w:val="중간 음영 21"/>
    <w:basedOn w:val="a4"/>
    <w:uiPriority w:val="64"/>
    <w:rsid w:val="009810E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">
    <w:name w:val="중간 음영 2 - 강조색 11"/>
    <w:basedOn w:val="a4"/>
    <w:uiPriority w:val="64"/>
    <w:rsid w:val="009810E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rsid w:val="009810E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rsid w:val="009810E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rsid w:val="009810E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rsid w:val="009810E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rsid w:val="009810E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f0">
    <w:name w:val="Bibliography"/>
    <w:basedOn w:val="a2"/>
    <w:next w:val="a2"/>
    <w:uiPriority w:val="37"/>
    <w:semiHidden/>
    <w:rsid w:val="009810E9"/>
  </w:style>
  <w:style w:type="table" w:styleId="311">
    <w:name w:val="Table 3D effects 1"/>
    <w:basedOn w:val="a4"/>
    <w:rsid w:val="009810E9"/>
    <w:pPr>
      <w:widowControl w:val="0"/>
      <w:wordWrap w:val="0"/>
      <w:autoSpaceDE w:val="0"/>
      <w:autoSpaceDN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rsid w:val="009810E9"/>
    <w:pPr>
      <w:widowControl w:val="0"/>
      <w:wordWrap w:val="0"/>
      <w:autoSpaceDE w:val="0"/>
      <w:autoSpaceDN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rsid w:val="009810E9"/>
    <w:pPr>
      <w:widowControl w:val="0"/>
      <w:wordWrap w:val="0"/>
      <w:autoSpaceDE w:val="0"/>
      <w:autoSpaceDN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lassic 1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4"/>
    <w:rsid w:val="009810E9"/>
    <w:pPr>
      <w:widowControl w:val="0"/>
      <w:wordWrap w:val="0"/>
      <w:autoSpaceDE w:val="0"/>
      <w:autoSpaceDN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Table Elegant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a">
    <w:name w:val="Table Grid 2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Grid 3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7">
    <w:name w:val="Table Grid 4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rsid w:val="009810E9"/>
    <w:pPr>
      <w:widowControl w:val="0"/>
      <w:wordWrap w:val="0"/>
      <w:autoSpaceDE w:val="0"/>
      <w:autoSpaceDN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Simple 1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4"/>
    <w:rsid w:val="009810E9"/>
    <w:pPr>
      <w:widowControl w:val="0"/>
      <w:wordWrap w:val="0"/>
      <w:autoSpaceDE w:val="0"/>
      <w:autoSpaceDN w:val="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Simple 3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List 1"/>
    <w:basedOn w:val="a4"/>
    <w:rsid w:val="009810E9"/>
    <w:pPr>
      <w:widowControl w:val="0"/>
      <w:wordWrap w:val="0"/>
      <w:autoSpaceDE w:val="0"/>
      <w:autoSpaceDN w:val="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rsid w:val="009810E9"/>
    <w:pPr>
      <w:widowControl w:val="0"/>
      <w:wordWrap w:val="0"/>
      <w:autoSpaceDE w:val="0"/>
      <w:autoSpaceDN w:val="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4"/>
    <w:rsid w:val="009810E9"/>
    <w:pPr>
      <w:widowControl w:val="0"/>
      <w:wordWrap w:val="0"/>
      <w:autoSpaceDE w:val="0"/>
      <w:autoSpaceDN w:val="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List 7"/>
    <w:basedOn w:val="a4"/>
    <w:rsid w:val="009810E9"/>
    <w:pPr>
      <w:widowControl w:val="0"/>
      <w:wordWrap w:val="0"/>
      <w:autoSpaceDE w:val="0"/>
      <w:autoSpaceDN w:val="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rsid w:val="009810E9"/>
    <w:pPr>
      <w:widowControl w:val="0"/>
      <w:wordWrap w:val="0"/>
      <w:autoSpaceDE w:val="0"/>
      <w:autoSpaceDN w:val="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1e">
    <w:name w:val="Table Colorful 1"/>
    <w:basedOn w:val="a4"/>
    <w:rsid w:val="009810E9"/>
    <w:pPr>
      <w:widowControl w:val="0"/>
      <w:wordWrap w:val="0"/>
      <w:autoSpaceDE w:val="0"/>
      <w:autoSpaceDN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Columns 1"/>
    <w:basedOn w:val="a4"/>
    <w:rsid w:val="009810E9"/>
    <w:pPr>
      <w:widowControl w:val="0"/>
      <w:wordWrap w:val="0"/>
      <w:autoSpaceDE w:val="0"/>
      <w:autoSpaceDN w:val="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4"/>
    <w:rsid w:val="009810E9"/>
    <w:pPr>
      <w:widowControl w:val="0"/>
      <w:wordWrap w:val="0"/>
      <w:autoSpaceDE w:val="0"/>
      <w:autoSpaceDN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rsid w:val="009810E9"/>
    <w:pPr>
      <w:widowControl w:val="0"/>
      <w:wordWrap w:val="0"/>
      <w:autoSpaceDE w:val="0"/>
      <w:autoSpaceDN w:val="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rsid w:val="009810E9"/>
    <w:pPr>
      <w:widowControl w:val="0"/>
      <w:wordWrap w:val="0"/>
      <w:autoSpaceDE w:val="0"/>
      <w:autoSpaceDN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rsid w:val="009810E9"/>
    <w:pPr>
      <w:widowControl w:val="0"/>
      <w:wordWrap w:val="0"/>
      <w:autoSpaceDE w:val="0"/>
      <w:autoSpaceDN w:val="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f0">
    <w:name w:val="Table Web 1"/>
    <w:basedOn w:val="a4"/>
    <w:rsid w:val="009810E9"/>
    <w:pPr>
      <w:widowControl w:val="0"/>
      <w:wordWrap w:val="0"/>
      <w:autoSpaceDE w:val="0"/>
      <w:autoSpaceDN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Web 2"/>
    <w:basedOn w:val="a4"/>
    <w:rsid w:val="009810E9"/>
    <w:pPr>
      <w:widowControl w:val="0"/>
      <w:wordWrap w:val="0"/>
      <w:autoSpaceDE w:val="0"/>
      <w:autoSpaceDN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Web 3"/>
    <w:basedOn w:val="a4"/>
    <w:rsid w:val="009810E9"/>
    <w:pPr>
      <w:widowControl w:val="0"/>
      <w:wordWrap w:val="0"/>
      <w:autoSpaceDE w:val="0"/>
      <w:autoSpaceDN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1">
    <w:name w:val="Table Subtle 1"/>
    <w:basedOn w:val="a4"/>
    <w:rsid w:val="009810E9"/>
    <w:pPr>
      <w:widowControl w:val="0"/>
      <w:wordWrap w:val="0"/>
      <w:autoSpaceDE w:val="0"/>
      <w:autoSpaceDN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ubtle 2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2">
    <w:name w:val="Table Professional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3">
    <w:name w:val="Table Theme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f4">
    <w:name w:val="Table Contemporary"/>
    <w:basedOn w:val="a4"/>
    <w:rsid w:val="009810E9"/>
    <w:pPr>
      <w:widowControl w:val="0"/>
      <w:wordWrap w:val="0"/>
      <w:autoSpaceDE w:val="0"/>
      <w:autoSpaceDN w:val="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f5">
    <w:name w:val="Normal Indent"/>
    <w:basedOn w:val="a2"/>
    <w:semiHidden/>
    <w:unhideWhenUsed/>
    <w:rsid w:val="009810E9"/>
    <w:pPr>
      <w:ind w:left="800"/>
    </w:pPr>
  </w:style>
  <w:style w:type="character" w:styleId="HTML0">
    <w:name w:val="HTML Acronym"/>
    <w:basedOn w:val="a3"/>
    <w:uiPriority w:val="8"/>
    <w:semiHidden/>
    <w:unhideWhenUsed/>
    <w:rsid w:val="009810E9"/>
  </w:style>
  <w:style w:type="character" w:styleId="HTML1">
    <w:name w:val="HTML Variable"/>
    <w:basedOn w:val="a3"/>
    <w:uiPriority w:val="8"/>
    <w:semiHidden/>
    <w:unhideWhenUsed/>
    <w:rsid w:val="009810E9"/>
    <w:rPr>
      <w:i/>
      <w:iCs/>
    </w:rPr>
  </w:style>
  <w:style w:type="character" w:styleId="HTML2">
    <w:name w:val="HTML Sample"/>
    <w:basedOn w:val="a3"/>
    <w:uiPriority w:val="8"/>
    <w:semiHidden/>
    <w:unhideWhenUsed/>
    <w:rsid w:val="009810E9"/>
    <w:rPr>
      <w:rFonts w:ascii="Courier New" w:hAnsi="Courier New" w:cs="Courier New"/>
    </w:rPr>
  </w:style>
  <w:style w:type="character" w:styleId="HTML3">
    <w:name w:val="HTML Cite"/>
    <w:basedOn w:val="a3"/>
    <w:uiPriority w:val="8"/>
    <w:semiHidden/>
    <w:unhideWhenUsed/>
    <w:rsid w:val="009810E9"/>
    <w:rPr>
      <w:i/>
      <w:iCs/>
    </w:rPr>
  </w:style>
  <w:style w:type="character" w:styleId="HTML4">
    <w:name w:val="HTML Definition"/>
    <w:basedOn w:val="a3"/>
    <w:uiPriority w:val="8"/>
    <w:semiHidden/>
    <w:unhideWhenUsed/>
    <w:rsid w:val="009810E9"/>
    <w:rPr>
      <w:i/>
      <w:iCs/>
    </w:rPr>
  </w:style>
  <w:style w:type="paragraph" w:styleId="HTML5">
    <w:name w:val="HTML Address"/>
    <w:basedOn w:val="a2"/>
    <w:link w:val="HTMLChar0"/>
    <w:uiPriority w:val="8"/>
    <w:semiHidden/>
    <w:unhideWhenUsed/>
    <w:rsid w:val="009810E9"/>
    <w:rPr>
      <w:i/>
      <w:iCs/>
    </w:rPr>
  </w:style>
  <w:style w:type="character" w:customStyle="1" w:styleId="HTMLChar0">
    <w:name w:val="HTML 주소 Char"/>
    <w:basedOn w:val="a3"/>
    <w:link w:val="HTML5"/>
    <w:uiPriority w:val="8"/>
    <w:semiHidden/>
    <w:rsid w:val="009810E9"/>
    <w:rPr>
      <w:rFonts w:ascii="Arial" w:eastAsia="맑은 고딕" w:hAnsi="Arial"/>
      <w:i/>
      <w:iCs/>
      <w:kern w:val="2"/>
    </w:rPr>
  </w:style>
  <w:style w:type="character" w:styleId="HTML6">
    <w:name w:val="HTML Code"/>
    <w:basedOn w:val="a3"/>
    <w:uiPriority w:val="8"/>
    <w:semiHidden/>
    <w:unhideWhenUsed/>
    <w:rsid w:val="009810E9"/>
    <w:rPr>
      <w:rFonts w:ascii="Courier New" w:hAnsi="Courier New" w:cs="Courier New"/>
      <w:sz w:val="20"/>
      <w:szCs w:val="20"/>
    </w:rPr>
  </w:style>
  <w:style w:type="character" w:styleId="HTML7">
    <w:name w:val="HTML Keyboard"/>
    <w:basedOn w:val="a3"/>
    <w:uiPriority w:val="8"/>
    <w:semiHidden/>
    <w:unhideWhenUsed/>
    <w:rsid w:val="009810E9"/>
    <w:rPr>
      <w:rFonts w:ascii="Courier New" w:hAnsi="Courier New" w:cs="Courier New"/>
      <w:sz w:val="20"/>
      <w:szCs w:val="20"/>
    </w:rPr>
  </w:style>
  <w:style w:type="character" w:styleId="HTML8">
    <w:name w:val="HTML Typewriter"/>
    <w:basedOn w:val="a3"/>
    <w:uiPriority w:val="8"/>
    <w:semiHidden/>
    <w:unhideWhenUsed/>
    <w:rsid w:val="009810E9"/>
    <w:rPr>
      <w:rFonts w:ascii="Courier New" w:hAnsi="Courier New" w:cs="Courier New"/>
      <w:sz w:val="20"/>
      <w:szCs w:val="20"/>
    </w:rPr>
  </w:style>
  <w:style w:type="paragraph" w:styleId="TOC">
    <w:name w:val="TOC Heading"/>
    <w:basedOn w:val="1"/>
    <w:next w:val="a2"/>
    <w:uiPriority w:val="39"/>
    <w:semiHidden/>
    <w:unhideWhenUsed/>
    <w:qFormat/>
    <w:rsid w:val="009810E9"/>
    <w:pPr>
      <w:widowControl w:val="0"/>
      <w:numPr>
        <w:numId w:val="0"/>
      </w:numPr>
      <w:wordWrap w:val="0"/>
      <w:autoSpaceDE w:val="0"/>
      <w:autoSpaceDN w:val="0"/>
      <w:jc w:val="both"/>
      <w:outlineLvl w:val="9"/>
    </w:pPr>
    <w:rPr>
      <w:rFonts w:asciiTheme="majorHAnsi" w:eastAsiaTheme="majorEastAsia" w:hAnsiTheme="majorHAnsi" w:cstheme="majorBidi"/>
      <w:b w:val="0"/>
      <w:sz w:val="28"/>
      <w:szCs w:val="28"/>
    </w:rPr>
  </w:style>
  <w:style w:type="paragraph" w:customStyle="1" w:styleId="nCvrInfoListBuld1">
    <w:name w:val="nCvrInfoListBul_d1"/>
    <w:basedOn w:val="nListBuld1"/>
    <w:qFormat/>
    <w:rsid w:val="00F4168F"/>
    <w:pPr>
      <w:ind w:left="698"/>
    </w:pPr>
  </w:style>
  <w:style w:type="paragraph" w:customStyle="1" w:styleId="nCvrCode">
    <w:name w:val="nCvrCode"/>
    <w:basedOn w:val="nCode"/>
    <w:qFormat/>
    <w:rsid w:val="003B621E"/>
    <w:pPr>
      <w:ind w:left="340"/>
    </w:pPr>
  </w:style>
  <w:style w:type="paragraph" w:customStyle="1" w:styleId="nCodeComment">
    <w:name w:val="nCodeComment"/>
    <w:basedOn w:val="nCode"/>
    <w:next w:val="nCode"/>
    <w:qFormat/>
    <w:rsid w:val="00ED1A30"/>
  </w:style>
  <w:style w:type="paragraph" w:customStyle="1" w:styleId="nCodeCommentd2">
    <w:name w:val="nCodeComment_d2"/>
    <w:basedOn w:val="nCoded2"/>
    <w:next w:val="nCoded2"/>
    <w:qFormat/>
    <w:rsid w:val="00ED1A30"/>
  </w:style>
  <w:style w:type="paragraph" w:customStyle="1" w:styleId="nCodeCommentd3">
    <w:name w:val="nCodeComment_d3"/>
    <w:basedOn w:val="nCoded3"/>
    <w:next w:val="nCoded3"/>
    <w:qFormat/>
    <w:rsid w:val="00ED1A30"/>
  </w:style>
  <w:style w:type="paragraph" w:customStyle="1" w:styleId="nListBuld3">
    <w:name w:val="nListBul_d3"/>
    <w:basedOn w:val="nListBuld2"/>
    <w:qFormat/>
    <w:rsid w:val="00B036D1"/>
    <w:pPr>
      <w:ind w:left="1651"/>
    </w:pPr>
  </w:style>
  <w:style w:type="paragraph" w:customStyle="1" w:styleId="nBxCode">
    <w:name w:val="nBxCode"/>
    <w:basedOn w:val="nCode"/>
    <w:qFormat/>
    <w:rsid w:val="00A415DC"/>
    <w:pPr>
      <w:shd w:val="clear" w:color="auto" w:fill="D9D9D9"/>
      <w:ind w:left="170"/>
    </w:pPr>
  </w:style>
  <w:style w:type="character" w:customStyle="1" w:styleId="nBxTextChar">
    <w:name w:val="nBxText Char"/>
    <w:basedOn w:val="a3"/>
    <w:link w:val="nBxText"/>
    <w:uiPriority w:val="1"/>
    <w:rsid w:val="00C145A4"/>
    <w:rPr>
      <w:rFonts w:ascii="맑은 고딕" w:eastAsia="맑은 고딕" w:hAnsi="Verdana" w:cs="맑은 고딕"/>
      <w:color w:val="272425"/>
      <w:sz w:val="16"/>
      <w:szCs w:val="24"/>
    </w:rPr>
  </w:style>
  <w:style w:type="character" w:customStyle="1" w:styleId="nBxTitleNoticeChar">
    <w:name w:val="nBxTitleNotice Char"/>
    <w:basedOn w:val="nBxTextChar"/>
    <w:link w:val="nBxTitleNotice"/>
    <w:uiPriority w:val="1"/>
    <w:rsid w:val="009F10B1"/>
    <w:rPr>
      <w:rFonts w:ascii="맑은 고딕" w:eastAsia="맑은 고딕" w:hAnsi="맑은 고딕" w:cs="맑은 고딕"/>
      <w:b/>
      <w:color w:val="7D7E81"/>
      <w:sz w:val="16"/>
      <w:szCs w:val="18"/>
    </w:rPr>
  </w:style>
  <w:style w:type="paragraph" w:customStyle="1" w:styleId="nBxTitleWarning">
    <w:name w:val="nBxTitleWarning"/>
    <w:basedOn w:val="nBxTitleNotice"/>
    <w:qFormat/>
    <w:rsid w:val="005243A7"/>
    <w:rPr>
      <w:color w:val="000000" w:themeColor="text1"/>
    </w:rPr>
  </w:style>
  <w:style w:type="paragraph" w:customStyle="1" w:styleId="n2">
    <w:name w:val="n표목록_점_2단계"/>
    <w:basedOn w:val="a2"/>
    <w:uiPriority w:val="5"/>
    <w:semiHidden/>
    <w:unhideWhenUsed/>
    <w:qFormat/>
    <w:rsid w:val="006A6C42"/>
    <w:pPr>
      <w:widowControl/>
      <w:autoSpaceDE/>
      <w:autoSpaceDN/>
      <w:snapToGrid w:val="0"/>
      <w:spacing w:before="60" w:after="60"/>
      <w:jc w:val="left"/>
    </w:pPr>
    <w:rPr>
      <w:rFonts w:ascii="나눔고딕" w:eastAsia="나눔고딕" w:hAnsi="Rix고딕 L" w:cs="Rix고딕 L"/>
      <w:spacing w:val="-4"/>
      <w:sz w:val="17"/>
      <w:szCs w:val="18"/>
    </w:rPr>
  </w:style>
  <w:style w:type="paragraph" w:customStyle="1" w:styleId="n">
    <w:name w:val="n표지소제목"/>
    <w:semiHidden/>
    <w:qFormat/>
    <w:rsid w:val="00E46770"/>
    <w:pPr>
      <w:spacing w:before="60"/>
    </w:pPr>
    <w:rPr>
      <w:rFonts w:ascii="나눔고딕 Bold" w:eastAsia="나눔고딕 Bold" w:hAnsi="나눔고딕 Bold" w:cs="Rix고딕 EB"/>
      <w:spacing w:val="-4"/>
      <w:kern w:val="2"/>
      <w:sz w:val="30"/>
      <w:szCs w:val="30"/>
    </w:rPr>
  </w:style>
  <w:style w:type="paragraph" w:customStyle="1" w:styleId="n20">
    <w:name w:val="n숫자목록_2단계"/>
    <w:basedOn w:val="a2"/>
    <w:uiPriority w:val="3"/>
    <w:semiHidden/>
    <w:qFormat/>
    <w:rsid w:val="00E46770"/>
    <w:pPr>
      <w:widowControl/>
      <w:wordWrap/>
      <w:autoSpaceDE/>
      <w:autoSpaceDN/>
      <w:spacing w:before="60" w:after="60"/>
      <w:jc w:val="left"/>
    </w:pPr>
    <w:rPr>
      <w:rFonts w:ascii="나눔고딕" w:eastAsia="나눔고딕" w:hAnsi="나눔고딕" w:cs="Rix고딕 L"/>
      <w:spacing w:val="-4"/>
      <w:kern w:val="0"/>
      <w:sz w:val="17"/>
      <w:szCs w:val="18"/>
    </w:rPr>
  </w:style>
  <w:style w:type="paragraph" w:customStyle="1" w:styleId="n21">
    <w:name w:val="n점목록_2단계"/>
    <w:basedOn w:val="a2"/>
    <w:uiPriority w:val="3"/>
    <w:semiHidden/>
    <w:qFormat/>
    <w:rsid w:val="00E46770"/>
    <w:pPr>
      <w:widowControl/>
      <w:wordWrap/>
      <w:autoSpaceDE/>
      <w:autoSpaceDN/>
      <w:spacing w:before="60" w:after="60"/>
      <w:jc w:val="left"/>
    </w:pPr>
    <w:rPr>
      <w:rFonts w:ascii="나눔고딕" w:eastAsia="나눔고딕" w:hAnsi="나눔고딕" w:cs="Rix고딕 L"/>
      <w:spacing w:val="-4"/>
      <w:kern w:val="0"/>
      <w:sz w:val="17"/>
      <w:szCs w:val="18"/>
    </w:rPr>
  </w:style>
  <w:style w:type="paragraph" w:customStyle="1" w:styleId="n0">
    <w:name w:val="n소스"/>
    <w:basedOn w:val="a2"/>
    <w:link w:val="nChar"/>
    <w:uiPriority w:val="2"/>
    <w:semiHidden/>
    <w:qFormat/>
    <w:rsid w:val="00E46770"/>
    <w:pPr>
      <w:widowControl/>
      <w:shd w:val="clear" w:color="auto" w:fill="D9D9D9" w:themeFill="background1" w:themeFillShade="D9"/>
      <w:wordWrap/>
      <w:autoSpaceDE/>
      <w:autoSpaceDN/>
      <w:ind w:left="720"/>
      <w:jc w:val="left"/>
    </w:pPr>
    <w:rPr>
      <w:rFonts w:ascii="Courier New" w:eastAsia="나눔고딕" w:hAnsi="Courier New" w:cs="Rix고딕 L"/>
      <w:spacing w:val="-4"/>
      <w:kern w:val="0"/>
      <w:sz w:val="16"/>
      <w:szCs w:val="18"/>
    </w:rPr>
  </w:style>
  <w:style w:type="character" w:customStyle="1" w:styleId="nChar">
    <w:name w:val="n소스 Char"/>
    <w:basedOn w:val="a3"/>
    <w:link w:val="n0"/>
    <w:uiPriority w:val="2"/>
    <w:semiHidden/>
    <w:rsid w:val="00E46770"/>
    <w:rPr>
      <w:rFonts w:ascii="Courier New" w:hAnsi="Courier New"/>
      <w:sz w:val="16"/>
      <w:shd w:val="clear" w:color="auto" w:fill="D9D9D9" w:themeFill="background1" w:themeFillShade="D9"/>
    </w:rPr>
  </w:style>
  <w:style w:type="paragraph" w:customStyle="1" w:styleId="affff6">
    <w:name w:val="부록_법조문_용어제목"/>
    <w:basedOn w:val="a2"/>
    <w:uiPriority w:val="8"/>
    <w:semiHidden/>
    <w:rsid w:val="00E46770"/>
    <w:pPr>
      <w:widowControl/>
      <w:wordWrap/>
      <w:autoSpaceDE/>
      <w:autoSpaceDN/>
      <w:spacing w:before="240" w:line="264" w:lineRule="auto"/>
      <w:ind w:left="720"/>
      <w:jc w:val="left"/>
    </w:pPr>
    <w:rPr>
      <w:rFonts w:ascii="나눔고딕" w:eastAsia="나눔고딕" w:hAnsi="나눔고딕" w:cs="Rix고딕 L"/>
      <w:bCs/>
      <w:spacing w:val="-4"/>
      <w:kern w:val="0"/>
      <w:sz w:val="17"/>
      <w:szCs w:val="18"/>
    </w:rPr>
  </w:style>
  <w:style w:type="character" w:customStyle="1" w:styleId="n1">
    <w:name w:val="n소스_ 강조"/>
    <w:basedOn w:val="a3"/>
    <w:uiPriority w:val="2"/>
    <w:semiHidden/>
    <w:qFormat/>
    <w:rsid w:val="00E46770"/>
    <w:rPr>
      <w:rFonts w:ascii="Courier New" w:eastAsia="나눔고딕" w:hAnsi="Courier New" w:cs="Rix고딕 L"/>
      <w:color w:val="C00000"/>
      <w:spacing w:val="-4"/>
      <w:sz w:val="16"/>
      <w:szCs w:val="18"/>
      <w:shd w:val="clear" w:color="auto" w:fill="D9D9D9" w:themeFill="background1" w:themeFillShade="D9"/>
    </w:rPr>
  </w:style>
  <w:style w:type="paragraph" w:customStyle="1" w:styleId="n3">
    <w:name w:val="n표지_본문"/>
    <w:basedOn w:val="a2"/>
    <w:semiHidden/>
    <w:qFormat/>
    <w:rsid w:val="00E46770"/>
    <w:pPr>
      <w:spacing w:line="300" w:lineRule="exact"/>
      <w:jc w:val="left"/>
    </w:pPr>
    <w:rPr>
      <w:rFonts w:ascii="나눔고딕" w:eastAsia="나눔고딕" w:hAnsi="나눔고딕" w:cs="Rix고딕 L"/>
      <w:spacing w:val="-4"/>
      <w:kern w:val="0"/>
      <w:sz w:val="17"/>
      <w:szCs w:val="18"/>
    </w:rPr>
  </w:style>
  <w:style w:type="paragraph" w:customStyle="1" w:styleId="n4">
    <w:name w:val="n박스아이콘"/>
    <w:basedOn w:val="a2"/>
    <w:uiPriority w:val="2"/>
    <w:semiHidden/>
    <w:qFormat/>
    <w:rsid w:val="00E46770"/>
    <w:pPr>
      <w:widowControl/>
      <w:tabs>
        <w:tab w:val="left" w:pos="2835"/>
      </w:tabs>
      <w:wordWrap/>
      <w:autoSpaceDE/>
      <w:autoSpaceDN/>
      <w:spacing w:before="100" w:after="100"/>
      <w:ind w:left="57" w:right="57"/>
      <w:jc w:val="center"/>
    </w:pPr>
    <w:rPr>
      <w:rFonts w:ascii="나눔고딕 Bold" w:eastAsia="나눔고딕 Bold" w:hAnsi="Rix고딕 EB" w:cs="Rix고딕 EB"/>
      <w:spacing w:val="-4"/>
      <w:kern w:val="0"/>
      <w:sz w:val="17"/>
      <w:szCs w:val="18"/>
    </w:rPr>
  </w:style>
  <w:style w:type="paragraph" w:customStyle="1" w:styleId="n10">
    <w:name w:val="n소스_1단계목록용"/>
    <w:basedOn w:val="n0"/>
    <w:uiPriority w:val="2"/>
    <w:semiHidden/>
    <w:qFormat/>
    <w:rsid w:val="00E46770"/>
    <w:pPr>
      <w:ind w:left="1021"/>
    </w:pPr>
  </w:style>
  <w:style w:type="paragraph" w:customStyle="1" w:styleId="n22">
    <w:name w:val="n소스_2단계목록용"/>
    <w:basedOn w:val="n0"/>
    <w:uiPriority w:val="2"/>
    <w:semiHidden/>
    <w:qFormat/>
    <w:rsid w:val="00E46770"/>
    <w:pPr>
      <w:ind w:left="1321"/>
    </w:pPr>
  </w:style>
  <w:style w:type="paragraph" w:customStyle="1" w:styleId="n5">
    <w:name w:val="n표지_표그림목록_제목"/>
    <w:basedOn w:val="10"/>
    <w:uiPriority w:val="5"/>
    <w:semiHidden/>
    <w:qFormat/>
    <w:rsid w:val="00E46770"/>
  </w:style>
  <w:style w:type="paragraph" w:customStyle="1" w:styleId="1f2">
    <w:name w:val="부록제목 1"/>
    <w:basedOn w:val="1"/>
    <w:uiPriority w:val="8"/>
    <w:semiHidden/>
    <w:unhideWhenUsed/>
    <w:qFormat/>
    <w:rsid w:val="00E46770"/>
    <w:pPr>
      <w:pageBreakBefore w:val="0"/>
      <w:framePr w:vSpace="851" w:wrap="around" w:vAnchor="page" w:hAnchor="text" w:y="852"/>
      <w:numPr>
        <w:numId w:val="0"/>
      </w:numPr>
      <w:tabs>
        <w:tab w:val="num" w:pos="0"/>
      </w:tabs>
      <w:spacing w:after="0" w:line="840" w:lineRule="exact"/>
      <w:suppressOverlap/>
    </w:pPr>
    <w:rPr>
      <w:color w:val="auto"/>
    </w:rPr>
  </w:style>
  <w:style w:type="paragraph" w:customStyle="1" w:styleId="2f1">
    <w:name w:val="부록제목 2"/>
    <w:basedOn w:val="21"/>
    <w:next w:val="a2"/>
    <w:uiPriority w:val="8"/>
    <w:semiHidden/>
    <w:unhideWhenUsed/>
    <w:qFormat/>
    <w:rsid w:val="00E46770"/>
    <w:pPr>
      <w:pageBreakBefore/>
      <w:numPr>
        <w:ilvl w:val="0"/>
        <w:numId w:val="0"/>
      </w:numPr>
      <w:tabs>
        <w:tab w:val="num" w:pos="709"/>
      </w:tabs>
      <w:spacing w:before="0" w:after="480" w:line="240" w:lineRule="exact"/>
      <w:ind w:left="709" w:hanging="709"/>
    </w:pPr>
    <w:rPr>
      <w:color w:val="auto"/>
      <w:sz w:val="24"/>
    </w:rPr>
  </w:style>
  <w:style w:type="paragraph" w:customStyle="1" w:styleId="3f">
    <w:name w:val="부록제목 3"/>
    <w:basedOn w:val="31"/>
    <w:next w:val="a2"/>
    <w:uiPriority w:val="8"/>
    <w:semiHidden/>
    <w:unhideWhenUsed/>
    <w:qFormat/>
    <w:rsid w:val="00E46770"/>
    <w:pPr>
      <w:numPr>
        <w:ilvl w:val="0"/>
        <w:numId w:val="0"/>
      </w:numPr>
      <w:tabs>
        <w:tab w:val="num" w:pos="720"/>
      </w:tabs>
      <w:ind w:left="720" w:hanging="720"/>
    </w:pPr>
    <w:rPr>
      <w:sz w:val="20"/>
    </w:rPr>
  </w:style>
  <w:style w:type="paragraph" w:customStyle="1" w:styleId="4a">
    <w:name w:val="부록제목 4"/>
    <w:basedOn w:val="41"/>
    <w:next w:val="a2"/>
    <w:uiPriority w:val="8"/>
    <w:semiHidden/>
    <w:unhideWhenUsed/>
    <w:qFormat/>
    <w:rsid w:val="00E46770"/>
    <w:pPr>
      <w:numPr>
        <w:ilvl w:val="0"/>
        <w:numId w:val="0"/>
      </w:numPr>
      <w:ind w:left="720"/>
      <w:outlineLvl w:val="9"/>
    </w:pPr>
  </w:style>
  <w:style w:type="paragraph" w:customStyle="1" w:styleId="nAPIParameter">
    <w:name w:val="nAPI_Parameter"/>
    <w:basedOn w:val="a2"/>
    <w:uiPriority w:val="2"/>
    <w:semiHidden/>
    <w:qFormat/>
    <w:rsid w:val="00E46770"/>
    <w:pPr>
      <w:widowControl/>
      <w:wordWrap/>
      <w:autoSpaceDE/>
      <w:autoSpaceDN/>
      <w:spacing w:before="160"/>
      <w:ind w:left="720"/>
      <w:jc w:val="left"/>
    </w:pPr>
    <w:rPr>
      <w:rFonts w:ascii="Courier New" w:eastAsia="나눔고딕" w:hAnsi="Courier New" w:cs="Courier New"/>
      <w:i/>
      <w:spacing w:val="-4"/>
      <w:kern w:val="0"/>
      <w:sz w:val="17"/>
      <w:szCs w:val="18"/>
    </w:rPr>
  </w:style>
  <w:style w:type="character" w:customStyle="1" w:styleId="n6">
    <w:name w:val="n소스_함수이름"/>
    <w:basedOn w:val="a3"/>
    <w:uiPriority w:val="2"/>
    <w:semiHidden/>
    <w:qFormat/>
    <w:rsid w:val="00E46770"/>
    <w:rPr>
      <w:b/>
    </w:rPr>
  </w:style>
  <w:style w:type="character" w:customStyle="1" w:styleId="nParameter">
    <w:name w:val="n소스_Parameter"/>
    <w:basedOn w:val="a3"/>
    <w:uiPriority w:val="2"/>
    <w:semiHidden/>
    <w:qFormat/>
    <w:rsid w:val="00E46770"/>
    <w:rPr>
      <w:b/>
      <w:i/>
    </w:rPr>
  </w:style>
  <w:style w:type="paragraph" w:customStyle="1" w:styleId="n7">
    <w:name w:val="n소스_타입"/>
    <w:basedOn w:val="n0"/>
    <w:uiPriority w:val="2"/>
    <w:semiHidden/>
    <w:qFormat/>
    <w:rsid w:val="00E46770"/>
    <w:rPr>
      <w:color w:val="0070C0"/>
    </w:rPr>
  </w:style>
  <w:style w:type="paragraph" w:customStyle="1" w:styleId="n8">
    <w:name w:val="n표지_등급"/>
    <w:basedOn w:val="n3"/>
    <w:semiHidden/>
    <w:qFormat/>
    <w:rsid w:val="00E46770"/>
  </w:style>
  <w:style w:type="table" w:customStyle="1" w:styleId="120">
    <w:name w:val="중간 목록 12"/>
    <w:basedOn w:val="a4"/>
    <w:uiPriority w:val="65"/>
    <w:rsid w:val="00E46770"/>
    <w:rPr>
      <w:rFonts w:ascii="나눔고딕" w:eastAsia="나눔고딕" w:hAnsi="나눔고딕"/>
      <w:color w:val="000000" w:themeColor="text1"/>
      <w:sz w:val="17"/>
      <w:szCs w:val="17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220">
    <w:name w:val="중간 눈금 22"/>
    <w:basedOn w:val="a4"/>
    <w:uiPriority w:val="68"/>
    <w:rsid w:val="00E46770"/>
    <w:rPr>
      <w:rFonts w:asciiTheme="majorHAnsi" w:eastAsiaTheme="majorEastAsia" w:hAnsiTheme="majorHAnsi" w:cstheme="majorBidi"/>
      <w:color w:val="000000" w:themeColor="text1"/>
      <w:sz w:val="17"/>
      <w:szCs w:val="17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121">
    <w:name w:val="중간 눈금 12"/>
    <w:basedOn w:val="a4"/>
    <w:uiPriority w:val="67"/>
    <w:rsid w:val="00E46770"/>
    <w:rPr>
      <w:rFonts w:ascii="나눔고딕" w:eastAsia="나눔고딕" w:hAnsi="나눔고딕"/>
      <w:sz w:val="17"/>
      <w:szCs w:val="17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122">
    <w:name w:val="중간 음영 12"/>
    <w:basedOn w:val="a4"/>
    <w:uiPriority w:val="63"/>
    <w:rsid w:val="00E46770"/>
    <w:rPr>
      <w:rFonts w:ascii="나눔고딕" w:eastAsia="나눔고딕" w:hAnsi="나눔고딕"/>
      <w:sz w:val="17"/>
      <w:szCs w:val="17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30">
    <w:name w:val="중간 목록 13"/>
    <w:basedOn w:val="a4"/>
    <w:uiPriority w:val="65"/>
    <w:rsid w:val="00E46770"/>
    <w:rPr>
      <w:rFonts w:ascii="나눔고딕" w:eastAsia="나눔고딕" w:hAnsi="나눔고딕"/>
      <w:color w:val="000000" w:themeColor="text1"/>
      <w:sz w:val="17"/>
      <w:szCs w:val="17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2f2">
    <w:name w:val="색상형 눈금2"/>
    <w:basedOn w:val="a4"/>
    <w:uiPriority w:val="73"/>
    <w:rsid w:val="00E46770"/>
    <w:rPr>
      <w:rFonts w:ascii="나눔고딕" w:eastAsia="나눔고딕" w:hAnsi="나눔고딕"/>
      <w:color w:val="000000" w:themeColor="text1"/>
      <w:sz w:val="17"/>
      <w:szCs w:val="17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131">
    <w:name w:val="중간 눈금 13"/>
    <w:basedOn w:val="a4"/>
    <w:uiPriority w:val="67"/>
    <w:rsid w:val="00E46770"/>
    <w:rPr>
      <w:rFonts w:ascii="나눔고딕" w:eastAsia="나눔고딕" w:hAnsi="나눔고딕"/>
      <w:sz w:val="17"/>
      <w:szCs w:val="17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customStyle="1" w:styleId="nAppendTitle1">
    <w:name w:val="nAppendTitle1"/>
    <w:basedOn w:val="1"/>
    <w:next w:val="nAppendTitle2"/>
    <w:uiPriority w:val="8"/>
    <w:qFormat/>
    <w:rsid w:val="00E2351F"/>
    <w:pPr>
      <w:numPr>
        <w:numId w:val="0"/>
      </w:numPr>
      <w:tabs>
        <w:tab w:val="num" w:pos="0"/>
      </w:tabs>
    </w:pPr>
  </w:style>
  <w:style w:type="paragraph" w:customStyle="1" w:styleId="nAppendTitle2">
    <w:name w:val="nAppendTitle2"/>
    <w:basedOn w:val="21"/>
    <w:next w:val="nAppendTitle3"/>
    <w:uiPriority w:val="8"/>
    <w:qFormat/>
    <w:rsid w:val="00E2351F"/>
    <w:pPr>
      <w:numPr>
        <w:ilvl w:val="0"/>
        <w:numId w:val="0"/>
      </w:numPr>
      <w:tabs>
        <w:tab w:val="num" w:pos="709"/>
      </w:tabs>
      <w:spacing w:before="720"/>
      <w:ind w:left="709" w:hanging="709"/>
    </w:pPr>
  </w:style>
  <w:style w:type="paragraph" w:customStyle="1" w:styleId="nAppendTitle3">
    <w:name w:val="nAppendTitle3"/>
    <w:basedOn w:val="31"/>
    <w:next w:val="nNormal"/>
    <w:uiPriority w:val="8"/>
    <w:qFormat/>
    <w:rsid w:val="00E2351F"/>
    <w:pPr>
      <w:numPr>
        <w:ilvl w:val="0"/>
        <w:numId w:val="0"/>
      </w:numPr>
      <w:tabs>
        <w:tab w:val="num" w:pos="720"/>
      </w:tabs>
      <w:ind w:left="720" w:hanging="720"/>
    </w:pPr>
  </w:style>
  <w:style w:type="paragraph" w:customStyle="1" w:styleId="nApiSubTitle">
    <w:name w:val="nApiSubTitle"/>
    <w:basedOn w:val="41"/>
    <w:uiPriority w:val="1"/>
    <w:qFormat/>
    <w:rsid w:val="00E2351F"/>
    <w:pPr>
      <w:numPr>
        <w:ilvl w:val="0"/>
        <w:numId w:val="0"/>
      </w:numPr>
      <w:ind w:left="720"/>
    </w:pPr>
  </w:style>
  <w:style w:type="character" w:customStyle="1" w:styleId="nInput">
    <w:name w:val="nInput"/>
    <w:basedOn w:val="nNormalChar"/>
    <w:uiPriority w:val="1"/>
    <w:qFormat/>
    <w:rsid w:val="000A7147"/>
    <w:rPr>
      <w:rFonts w:ascii="맑은 고딕" w:eastAsia="맑은 고딕" w:hAnsi="Verdana" w:cs="맑은 고딕"/>
      <w:i/>
      <w:sz w:val="18"/>
      <w:szCs w:val="18"/>
    </w:rPr>
  </w:style>
  <w:style w:type="paragraph" w:customStyle="1" w:styleId="nCaptionBottom">
    <w:name w:val="nCaptionBottom"/>
    <w:basedOn w:val="af9"/>
    <w:next w:val="nNormal"/>
    <w:qFormat/>
    <w:rsid w:val="00DE4F9F"/>
    <w:pPr>
      <w:spacing w:before="100" w:after="200"/>
    </w:pPr>
    <w:rPr>
      <w:noProof/>
    </w:rPr>
  </w:style>
  <w:style w:type="paragraph" w:customStyle="1" w:styleId="nListNum">
    <w:name w:val="nListNum"/>
    <w:basedOn w:val="nNormal"/>
    <w:uiPriority w:val="3"/>
    <w:qFormat/>
    <w:rsid w:val="00BC374C"/>
    <w:pPr>
      <w:tabs>
        <w:tab w:val="num" w:pos="1021"/>
        <w:tab w:val="left" w:pos="1276"/>
      </w:tabs>
      <w:autoSpaceDE/>
      <w:autoSpaceDN/>
      <w:spacing w:before="60" w:after="60" w:line="240" w:lineRule="auto"/>
      <w:ind w:left="1021" w:hanging="301"/>
      <w:textAlignment w:val="auto"/>
    </w:pPr>
    <w:rPr>
      <w:rFonts w:hAnsi="맑은 고딕"/>
      <w:kern w:val="2"/>
      <w:sz w:val="20"/>
    </w:rPr>
  </w:style>
  <w:style w:type="paragraph" w:customStyle="1" w:styleId="nClassification">
    <w:name w:val="nClassification"/>
    <w:basedOn w:val="nCvrNormal"/>
    <w:qFormat/>
    <w:rsid w:val="00DA65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footer" w:uiPriority="2"/>
    <w:lsdException w:name="caption" w:uiPriority="5" w:qFormat="1"/>
    <w:lsdException w:name="table of figures" w:uiPriority="99"/>
    <w:lsdException w:name="List 4" w:unhideWhenUsed="0"/>
    <w:lsdException w:name="List 5" w:unhideWhenUsed="0"/>
    <w:lsdException w:name="Title" w:qFormat="1"/>
    <w:lsdException w:name="Default Paragraph Font" w:uiPriority="1"/>
    <w:lsdException w:name="Subtitle" w:qFormat="1"/>
    <w:lsdException w:name="Salutation" w:unhideWhenUsed="0"/>
    <w:lsdException w:name="Date" w:semiHidden="0" w:unhideWhenUsed="0"/>
    <w:lsdException w:name="Hyperlink" w:uiPriority="99"/>
    <w:lsdException w:name="Strong" w:uiPriority="22" w:unhideWhenUsed="0" w:qFormat="1"/>
    <w:lsdException w:name="Emphasis" w:uiPriority="20" w:unhideWhenUsed="0" w:qFormat="1"/>
    <w:lsdException w:name="Normal (Web)" w:uiPriority="99"/>
    <w:lsdException w:name="HTML Acronym" w:uiPriority="8"/>
    <w:lsdException w:name="HTML Address" w:uiPriority="8"/>
    <w:lsdException w:name="HTML Cite" w:uiPriority="8"/>
    <w:lsdException w:name="HTML Code" w:uiPriority="8"/>
    <w:lsdException w:name="HTML Definition" w:uiPriority="8"/>
    <w:lsdException w:name="HTML Keyboard" w:uiPriority="8"/>
    <w:lsdException w:name="HTML Preformatted" w:uiPriority="99"/>
    <w:lsdException w:name="HTML Sample" w:uiPriority="8"/>
    <w:lsdException w:name="HTML Typewriter" w:uiPriority="8"/>
    <w:lsdException w:name="HTML Variable" w:uiPriority="8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8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unhideWhenUsed="0" w:qFormat="1"/>
    <w:lsdException w:name="Subtle Reference" w:uiPriority="31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semiHidden/>
    <w:qFormat/>
    <w:rsid w:val="00DA65BA"/>
    <w:pPr>
      <w:widowControl w:val="0"/>
      <w:wordWrap w:val="0"/>
      <w:autoSpaceDE w:val="0"/>
      <w:autoSpaceDN w:val="0"/>
      <w:jc w:val="both"/>
    </w:pPr>
    <w:rPr>
      <w:rFonts w:ascii="Arial" w:eastAsia="맑은 고딕" w:hAnsi="Arial"/>
      <w:kern w:val="2"/>
    </w:rPr>
  </w:style>
  <w:style w:type="paragraph" w:styleId="1">
    <w:name w:val="heading 1"/>
    <w:next w:val="nNormal"/>
    <w:link w:val="1Char"/>
    <w:qFormat/>
    <w:rsid w:val="000C759A"/>
    <w:pPr>
      <w:keepNext/>
      <w:pageBreakBefore/>
      <w:numPr>
        <w:numId w:val="20"/>
      </w:numPr>
      <w:spacing w:after="140"/>
      <w:outlineLvl w:val="0"/>
    </w:pPr>
    <w:rPr>
      <w:rFonts w:ascii="Arial" w:eastAsia="맑은 고딕" w:hAnsi="Arial" w:cs="Rix고딕 EB"/>
      <w:b/>
      <w:color w:val="272425"/>
      <w:kern w:val="2"/>
      <w:sz w:val="48"/>
      <w:szCs w:val="68"/>
    </w:rPr>
  </w:style>
  <w:style w:type="paragraph" w:styleId="21">
    <w:name w:val="heading 2"/>
    <w:next w:val="nNormal"/>
    <w:link w:val="2Char"/>
    <w:qFormat/>
    <w:rsid w:val="00A4571A"/>
    <w:pPr>
      <w:keepNext/>
      <w:numPr>
        <w:ilvl w:val="1"/>
        <w:numId w:val="20"/>
      </w:numPr>
      <w:spacing w:before="280" w:after="140"/>
      <w:outlineLvl w:val="1"/>
    </w:pPr>
    <w:rPr>
      <w:rFonts w:ascii="Arial" w:eastAsia="맑은 고딕" w:hAnsi="Arial" w:cs="Rix고딕 EB"/>
      <w:b/>
      <w:color w:val="272425"/>
      <w:kern w:val="2"/>
      <w:sz w:val="29"/>
      <w:szCs w:val="24"/>
    </w:rPr>
  </w:style>
  <w:style w:type="paragraph" w:styleId="31">
    <w:name w:val="heading 3"/>
    <w:next w:val="nNormal"/>
    <w:link w:val="3Char"/>
    <w:qFormat/>
    <w:rsid w:val="006A6C42"/>
    <w:pPr>
      <w:keepNext/>
      <w:numPr>
        <w:ilvl w:val="2"/>
        <w:numId w:val="20"/>
      </w:numPr>
      <w:spacing w:before="300" w:after="140"/>
      <w:outlineLvl w:val="2"/>
    </w:pPr>
    <w:rPr>
      <w:rFonts w:ascii="Arial" w:eastAsia="맑은 고딕" w:hAnsi="Arial" w:cs="Rix고딕 EB"/>
      <w:b/>
      <w:kern w:val="2"/>
      <w:sz w:val="22"/>
    </w:rPr>
  </w:style>
  <w:style w:type="paragraph" w:styleId="41">
    <w:name w:val="heading 4"/>
    <w:next w:val="nNormal"/>
    <w:link w:val="4Char"/>
    <w:qFormat/>
    <w:rsid w:val="00735517"/>
    <w:pPr>
      <w:keepNext/>
      <w:numPr>
        <w:ilvl w:val="3"/>
        <w:numId w:val="20"/>
      </w:numPr>
      <w:spacing w:before="240" w:after="100"/>
      <w:outlineLvl w:val="3"/>
    </w:pPr>
    <w:rPr>
      <w:rFonts w:ascii="맑은 고딕" w:eastAsia="맑은 고딕" w:hAnsi="Verdana" w:cs="Rix고딕 EB"/>
      <w:b/>
      <w:bCs/>
      <w:kern w:val="2"/>
      <w:sz w:val="18"/>
    </w:rPr>
  </w:style>
  <w:style w:type="paragraph" w:styleId="51">
    <w:name w:val="heading 5"/>
    <w:basedOn w:val="a2"/>
    <w:next w:val="a2"/>
    <w:link w:val="5Char"/>
    <w:semiHidden/>
    <w:unhideWhenUsed/>
    <w:qFormat/>
    <w:rsid w:val="00D335F5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2"/>
    <w:next w:val="a2"/>
    <w:link w:val="6Char"/>
    <w:semiHidden/>
    <w:unhideWhenUsed/>
    <w:qFormat/>
    <w:rsid w:val="00D335F5"/>
    <w:pPr>
      <w:keepNext/>
      <w:ind w:leftChars="600" w:left="600" w:hangingChars="200" w:hanging="2000"/>
      <w:outlineLvl w:val="5"/>
    </w:pPr>
    <w:rPr>
      <w:rFonts w:cstheme="majorBidi"/>
      <w:b/>
      <w:bCs/>
    </w:rPr>
  </w:style>
  <w:style w:type="paragraph" w:styleId="7">
    <w:name w:val="heading 7"/>
    <w:basedOn w:val="a2"/>
    <w:next w:val="a2"/>
    <w:link w:val="7Char"/>
    <w:semiHidden/>
    <w:unhideWhenUsed/>
    <w:qFormat/>
    <w:rsid w:val="00D335F5"/>
    <w:pPr>
      <w:keepNext/>
      <w:ind w:leftChars="700" w:left="700" w:hangingChars="200" w:hanging="2000"/>
      <w:outlineLvl w:val="6"/>
    </w:pPr>
    <w:rPr>
      <w:rFonts w:cstheme="majorBidi"/>
    </w:rPr>
  </w:style>
  <w:style w:type="paragraph" w:styleId="8">
    <w:name w:val="heading 8"/>
    <w:basedOn w:val="a2"/>
    <w:next w:val="a2"/>
    <w:link w:val="8Char"/>
    <w:semiHidden/>
    <w:unhideWhenUsed/>
    <w:qFormat/>
    <w:rsid w:val="00D335F5"/>
    <w:pPr>
      <w:keepNext/>
      <w:ind w:leftChars="800" w:left="800" w:hangingChars="200" w:hanging="2000"/>
      <w:outlineLvl w:val="7"/>
    </w:pPr>
    <w:rPr>
      <w:rFonts w:cstheme="majorBidi"/>
    </w:rPr>
  </w:style>
  <w:style w:type="paragraph" w:styleId="9">
    <w:name w:val="heading 9"/>
    <w:basedOn w:val="a2"/>
    <w:next w:val="a2"/>
    <w:link w:val="9Char"/>
    <w:semiHidden/>
    <w:unhideWhenUsed/>
    <w:qFormat/>
    <w:rsid w:val="00D335F5"/>
    <w:pPr>
      <w:keepNext/>
      <w:ind w:leftChars="900" w:left="900" w:hangingChars="200" w:hanging="2000"/>
      <w:outlineLvl w:val="8"/>
    </w:pPr>
    <w:rPr>
      <w:rFonts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nNormal">
    <w:name w:val="nNormal"/>
    <w:link w:val="nNormalChar"/>
    <w:qFormat/>
    <w:rsid w:val="00735517"/>
    <w:pPr>
      <w:autoSpaceDE w:val="0"/>
      <w:autoSpaceDN w:val="0"/>
      <w:spacing w:before="100" w:after="100" w:line="288" w:lineRule="auto"/>
      <w:ind w:left="720"/>
      <w:textAlignment w:val="center"/>
    </w:pPr>
    <w:rPr>
      <w:rFonts w:ascii="맑은 고딕" w:eastAsia="맑은 고딕" w:hAnsi="Verdana" w:cs="맑은 고딕"/>
      <w:sz w:val="18"/>
      <w:szCs w:val="18"/>
    </w:rPr>
  </w:style>
  <w:style w:type="character" w:customStyle="1" w:styleId="nNormalChar">
    <w:name w:val="nNormal Char"/>
    <w:basedOn w:val="a3"/>
    <w:link w:val="nNormal"/>
    <w:rsid w:val="00735517"/>
    <w:rPr>
      <w:rFonts w:ascii="맑은 고딕" w:eastAsia="맑은 고딕" w:hAnsi="Verdana" w:cs="맑은 고딕"/>
      <w:sz w:val="18"/>
      <w:szCs w:val="18"/>
    </w:rPr>
  </w:style>
  <w:style w:type="character" w:customStyle="1" w:styleId="3Char">
    <w:name w:val="제목 3 Char"/>
    <w:basedOn w:val="a3"/>
    <w:link w:val="31"/>
    <w:rsid w:val="006A6C42"/>
    <w:rPr>
      <w:rFonts w:ascii="Arial" w:eastAsia="맑은 고딕" w:hAnsi="Arial" w:cs="Rix고딕 EB"/>
      <w:b/>
      <w:kern w:val="2"/>
      <w:sz w:val="22"/>
    </w:rPr>
  </w:style>
  <w:style w:type="character" w:customStyle="1" w:styleId="2Char">
    <w:name w:val="제목 2 Char"/>
    <w:basedOn w:val="a3"/>
    <w:link w:val="21"/>
    <w:rsid w:val="00A4571A"/>
    <w:rPr>
      <w:rFonts w:ascii="Arial" w:eastAsia="맑은 고딕" w:hAnsi="Arial" w:cs="Rix고딕 EB"/>
      <w:b/>
      <w:color w:val="272425"/>
      <w:kern w:val="2"/>
      <w:sz w:val="29"/>
      <w:szCs w:val="24"/>
    </w:rPr>
  </w:style>
  <w:style w:type="character" w:customStyle="1" w:styleId="1Char">
    <w:name w:val="제목 1 Char"/>
    <w:basedOn w:val="a3"/>
    <w:link w:val="1"/>
    <w:rsid w:val="000C759A"/>
    <w:rPr>
      <w:rFonts w:ascii="Arial" w:eastAsia="맑은 고딕" w:hAnsi="Arial" w:cs="Rix고딕 EB"/>
      <w:b/>
      <w:color w:val="272425"/>
      <w:kern w:val="2"/>
      <w:sz w:val="48"/>
      <w:szCs w:val="68"/>
    </w:rPr>
  </w:style>
  <w:style w:type="character" w:customStyle="1" w:styleId="4Char">
    <w:name w:val="제목 4 Char"/>
    <w:basedOn w:val="a3"/>
    <w:link w:val="41"/>
    <w:rsid w:val="00735517"/>
    <w:rPr>
      <w:rFonts w:ascii="맑은 고딕" w:eastAsia="맑은 고딕" w:hAnsi="Verdana" w:cs="Rix고딕 EB"/>
      <w:b/>
      <w:bCs/>
      <w:kern w:val="2"/>
      <w:sz w:val="18"/>
    </w:rPr>
  </w:style>
  <w:style w:type="character" w:customStyle="1" w:styleId="5Char">
    <w:name w:val="제목 5 Char"/>
    <w:basedOn w:val="a3"/>
    <w:link w:val="51"/>
    <w:semiHidden/>
    <w:rsid w:val="00D335F5"/>
    <w:rPr>
      <w:rFonts w:asciiTheme="majorHAnsi" w:eastAsiaTheme="majorEastAsia" w:hAnsiTheme="majorHAnsi" w:cstheme="majorBidi"/>
      <w:kern w:val="2"/>
    </w:rPr>
  </w:style>
  <w:style w:type="character" w:customStyle="1" w:styleId="6Char">
    <w:name w:val="제목 6 Char"/>
    <w:basedOn w:val="a3"/>
    <w:link w:val="6"/>
    <w:semiHidden/>
    <w:rsid w:val="00D335F5"/>
    <w:rPr>
      <w:rFonts w:ascii="Arial" w:eastAsia="맑은 고딕" w:hAnsi="Arial" w:cstheme="majorBidi"/>
      <w:b/>
      <w:bCs/>
      <w:kern w:val="2"/>
    </w:rPr>
  </w:style>
  <w:style w:type="character" w:customStyle="1" w:styleId="7Char">
    <w:name w:val="제목 7 Char"/>
    <w:basedOn w:val="a3"/>
    <w:link w:val="7"/>
    <w:semiHidden/>
    <w:rsid w:val="00D335F5"/>
    <w:rPr>
      <w:rFonts w:ascii="Arial" w:eastAsia="맑은 고딕" w:hAnsi="Arial" w:cstheme="majorBidi"/>
      <w:kern w:val="2"/>
    </w:rPr>
  </w:style>
  <w:style w:type="character" w:customStyle="1" w:styleId="8Char">
    <w:name w:val="제목 8 Char"/>
    <w:basedOn w:val="a3"/>
    <w:link w:val="8"/>
    <w:semiHidden/>
    <w:rsid w:val="00D335F5"/>
    <w:rPr>
      <w:rFonts w:ascii="Arial" w:eastAsia="맑은 고딕" w:hAnsi="Arial" w:cstheme="majorBidi"/>
      <w:kern w:val="2"/>
    </w:rPr>
  </w:style>
  <w:style w:type="character" w:customStyle="1" w:styleId="9Char">
    <w:name w:val="제목 9 Char"/>
    <w:basedOn w:val="a3"/>
    <w:link w:val="9"/>
    <w:semiHidden/>
    <w:rsid w:val="00D335F5"/>
    <w:rPr>
      <w:rFonts w:ascii="Arial" w:eastAsia="맑은 고딕" w:hAnsi="Arial" w:cstheme="majorBidi"/>
      <w:kern w:val="2"/>
    </w:rPr>
  </w:style>
  <w:style w:type="character" w:styleId="a6">
    <w:name w:val="annotation reference"/>
    <w:basedOn w:val="a3"/>
    <w:rsid w:val="00E855E2"/>
    <w:rPr>
      <w:sz w:val="18"/>
      <w:szCs w:val="18"/>
    </w:rPr>
  </w:style>
  <w:style w:type="paragraph" w:customStyle="1" w:styleId="nTblListBuld2">
    <w:name w:val="nTblListBul_d2"/>
    <w:basedOn w:val="nTblListBuld1"/>
    <w:uiPriority w:val="5"/>
    <w:qFormat/>
    <w:rsid w:val="0084234B"/>
    <w:pPr>
      <w:numPr>
        <w:numId w:val="6"/>
      </w:numPr>
      <w:ind w:left="533" w:hanging="261"/>
    </w:pPr>
  </w:style>
  <w:style w:type="paragraph" w:customStyle="1" w:styleId="nTblListBuld1">
    <w:name w:val="nTblListBul_d1"/>
    <w:basedOn w:val="nTblNormal"/>
    <w:uiPriority w:val="5"/>
    <w:qFormat/>
    <w:rsid w:val="0084234B"/>
    <w:pPr>
      <w:numPr>
        <w:numId w:val="5"/>
      </w:numPr>
      <w:ind w:left="261" w:hanging="261"/>
    </w:pPr>
  </w:style>
  <w:style w:type="paragraph" w:customStyle="1" w:styleId="nTblNormal">
    <w:name w:val="nTblNormal"/>
    <w:rsid w:val="00735517"/>
    <w:pPr>
      <w:wordWrap w:val="0"/>
      <w:snapToGrid w:val="0"/>
      <w:spacing w:before="60" w:after="60"/>
    </w:pPr>
    <w:rPr>
      <w:rFonts w:ascii="맑은 고딕" w:eastAsia="맑은 고딕" w:hAnsi="Verdana" w:cs="Rix고딕 L"/>
      <w:kern w:val="2"/>
      <w:sz w:val="18"/>
      <w:szCs w:val="18"/>
    </w:rPr>
  </w:style>
  <w:style w:type="paragraph" w:styleId="a7">
    <w:name w:val="annotation text"/>
    <w:basedOn w:val="a2"/>
    <w:link w:val="Char"/>
    <w:semiHidden/>
    <w:rsid w:val="00EA28B6"/>
    <w:pPr>
      <w:jc w:val="left"/>
    </w:pPr>
  </w:style>
  <w:style w:type="character" w:customStyle="1" w:styleId="Char">
    <w:name w:val="메모 텍스트 Char"/>
    <w:basedOn w:val="a3"/>
    <w:link w:val="a7"/>
    <w:semiHidden/>
    <w:rsid w:val="00A133A8"/>
    <w:rPr>
      <w:rFonts w:ascii="Arial" w:eastAsia="맑은 고딕" w:hAnsi="Arial"/>
      <w:kern w:val="2"/>
    </w:rPr>
  </w:style>
  <w:style w:type="paragraph" w:customStyle="1" w:styleId="a8">
    <w:name w:val="그림제목"/>
    <w:basedOn w:val="a2"/>
    <w:semiHidden/>
    <w:unhideWhenUsed/>
    <w:rsid w:val="00DD5323"/>
    <w:pPr>
      <w:ind w:leftChars="392" w:left="392" w:firstLineChars="140" w:firstLine="140"/>
    </w:pPr>
    <w:rPr>
      <w:rFonts w:cs="바탕"/>
    </w:rPr>
  </w:style>
  <w:style w:type="paragraph" w:customStyle="1" w:styleId="a9">
    <w:name w:val="그림 제목"/>
    <w:basedOn w:val="a8"/>
    <w:semiHidden/>
    <w:unhideWhenUsed/>
    <w:rsid w:val="00DD5323"/>
    <w:pPr>
      <w:ind w:left="784" w:firstLine="280"/>
    </w:pPr>
  </w:style>
  <w:style w:type="paragraph" w:styleId="aa">
    <w:name w:val="annotation subject"/>
    <w:basedOn w:val="a7"/>
    <w:next w:val="a7"/>
    <w:link w:val="Char0"/>
    <w:semiHidden/>
    <w:rsid w:val="00EA28B6"/>
    <w:rPr>
      <w:b/>
      <w:bCs/>
    </w:rPr>
  </w:style>
  <w:style w:type="character" w:customStyle="1" w:styleId="Char0">
    <w:name w:val="메모 주제 Char"/>
    <w:basedOn w:val="Char"/>
    <w:link w:val="aa"/>
    <w:semiHidden/>
    <w:rsid w:val="00A133A8"/>
    <w:rPr>
      <w:rFonts w:ascii="Arial" w:eastAsia="맑은 고딕" w:hAnsi="Arial"/>
      <w:b/>
      <w:bCs/>
      <w:kern w:val="2"/>
    </w:rPr>
  </w:style>
  <w:style w:type="paragraph" w:styleId="ab">
    <w:name w:val="Body Text"/>
    <w:basedOn w:val="a2"/>
    <w:link w:val="Char1"/>
    <w:semiHidden/>
    <w:unhideWhenUsed/>
    <w:rsid w:val="00DD5323"/>
    <w:pPr>
      <w:spacing w:after="180"/>
    </w:pPr>
  </w:style>
  <w:style w:type="character" w:customStyle="1" w:styleId="Char1">
    <w:name w:val="본문 Char"/>
    <w:basedOn w:val="a3"/>
    <w:link w:val="ab"/>
    <w:semiHidden/>
    <w:rsid w:val="00A133A8"/>
    <w:rPr>
      <w:rFonts w:ascii="Arial" w:eastAsia="맑은 고딕" w:hAnsi="Arial"/>
      <w:kern w:val="2"/>
    </w:rPr>
  </w:style>
  <w:style w:type="table" w:styleId="ac">
    <w:name w:val="Table Grid"/>
    <w:basedOn w:val="a4"/>
    <w:rsid w:val="005A1955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link w:val="Char2"/>
    <w:rsid w:val="004915E6"/>
    <w:pPr>
      <w:tabs>
        <w:tab w:val="center" w:pos="4252"/>
        <w:tab w:val="right" w:pos="8504"/>
      </w:tabs>
      <w:snapToGrid w:val="0"/>
    </w:pPr>
    <w:rPr>
      <w:rFonts w:ascii="맑은 고딕" w:eastAsia="맑은 고딕" w:hAnsi="맑은 고딕" w:cs="Rix고딕 EB"/>
      <w:b/>
      <w:kern w:val="2"/>
      <w:sz w:val="16"/>
      <w:szCs w:val="16"/>
    </w:rPr>
  </w:style>
  <w:style w:type="character" w:customStyle="1" w:styleId="Char2">
    <w:name w:val="머리글 Char"/>
    <w:basedOn w:val="a3"/>
    <w:link w:val="ad"/>
    <w:rsid w:val="004B5C02"/>
    <w:rPr>
      <w:rFonts w:ascii="맑은 고딕" w:eastAsia="맑은 고딕" w:hAnsi="맑은 고딕" w:cs="Rix고딕 EB"/>
      <w:b/>
      <w:kern w:val="2"/>
      <w:sz w:val="16"/>
      <w:szCs w:val="16"/>
    </w:rPr>
  </w:style>
  <w:style w:type="paragraph" w:styleId="ae">
    <w:name w:val="footer"/>
    <w:link w:val="Char3"/>
    <w:uiPriority w:val="2"/>
    <w:rsid w:val="00ED6376"/>
    <w:pPr>
      <w:tabs>
        <w:tab w:val="center" w:pos="4252"/>
        <w:tab w:val="right" w:pos="8504"/>
      </w:tabs>
      <w:snapToGrid w:val="0"/>
      <w:spacing w:before="113" w:after="113"/>
      <w:jc w:val="center"/>
    </w:pPr>
    <w:rPr>
      <w:rFonts w:ascii="맑은 고딕" w:eastAsia="맑은 고딕" w:hAnsi="맑은 고딕" w:cs="Rix고딕 L"/>
      <w:kern w:val="2"/>
      <w:sz w:val="16"/>
      <w:szCs w:val="16"/>
    </w:rPr>
  </w:style>
  <w:style w:type="character" w:customStyle="1" w:styleId="Char3">
    <w:name w:val="바닥글 Char"/>
    <w:basedOn w:val="a3"/>
    <w:link w:val="ae"/>
    <w:uiPriority w:val="2"/>
    <w:rsid w:val="00ED6376"/>
    <w:rPr>
      <w:rFonts w:ascii="맑은 고딕" w:eastAsia="맑은 고딕" w:hAnsi="맑은 고딕" w:cs="Rix고딕 L"/>
      <w:kern w:val="2"/>
      <w:sz w:val="16"/>
      <w:szCs w:val="16"/>
    </w:rPr>
  </w:style>
  <w:style w:type="paragraph" w:styleId="22">
    <w:name w:val="toc 2"/>
    <w:next w:val="a2"/>
    <w:uiPriority w:val="39"/>
    <w:qFormat/>
    <w:rsid w:val="00C746AB"/>
    <w:pPr>
      <w:shd w:val="clear" w:color="auto" w:fill="FFFFFF" w:themeFill="background1"/>
      <w:tabs>
        <w:tab w:val="left" w:leader="underscore" w:pos="7088"/>
      </w:tabs>
      <w:spacing w:line="340" w:lineRule="exact"/>
      <w:ind w:left="340"/>
    </w:pPr>
    <w:rPr>
      <w:rFonts w:ascii="맑은 고딕" w:eastAsia="맑은 고딕" w:hAnsi="맑은 고딕" w:cs="Rix고딕 EB"/>
      <w:b/>
      <w:noProof/>
      <w:sz w:val="16"/>
      <w:szCs w:val="18"/>
    </w:rPr>
  </w:style>
  <w:style w:type="paragraph" w:styleId="10">
    <w:name w:val="toc 1"/>
    <w:next w:val="22"/>
    <w:uiPriority w:val="39"/>
    <w:qFormat/>
    <w:rsid w:val="00C746AB"/>
    <w:pPr>
      <w:shd w:val="clear" w:color="auto" w:fill="FFFFFF" w:themeFill="background1"/>
      <w:tabs>
        <w:tab w:val="left" w:leader="underscore" w:pos="7088"/>
      </w:tabs>
      <w:spacing w:before="480" w:after="80" w:line="340" w:lineRule="exact"/>
    </w:pPr>
    <w:rPr>
      <w:rFonts w:ascii="Verdana" w:eastAsia="맑은 고딕" w:hAnsi="Verdana" w:cs="Rix고딕 EB"/>
      <w:b/>
      <w:bCs/>
      <w:noProof/>
      <w:kern w:val="2"/>
    </w:rPr>
  </w:style>
  <w:style w:type="character" w:styleId="af">
    <w:name w:val="Hyperlink"/>
    <w:basedOn w:val="a3"/>
    <w:uiPriority w:val="99"/>
    <w:rsid w:val="00B72CCB"/>
    <w:rPr>
      <w:color w:val="0000FF"/>
      <w:u w:val="single"/>
    </w:rPr>
  </w:style>
  <w:style w:type="paragraph" w:styleId="af0">
    <w:name w:val="Plain Text"/>
    <w:basedOn w:val="a2"/>
    <w:semiHidden/>
    <w:rsid w:val="0082057D"/>
    <w:rPr>
      <w:rFonts w:hAnsi="Courier New" w:cs="Courier New"/>
    </w:rPr>
  </w:style>
  <w:style w:type="character" w:customStyle="1" w:styleId="af1">
    <w:name w:val="대제목"/>
    <w:basedOn w:val="a3"/>
    <w:semiHidden/>
    <w:rsid w:val="0082057D"/>
    <w:rPr>
      <w:rFonts w:ascii="돋움" w:eastAsia="돋움" w:hAnsi="돋움"/>
      <w:b/>
      <w:bCs/>
      <w:sz w:val="52"/>
    </w:rPr>
  </w:style>
  <w:style w:type="paragraph" w:customStyle="1" w:styleId="af2">
    <w:name w:val="소제목"/>
    <w:basedOn w:val="a2"/>
    <w:semiHidden/>
    <w:rsid w:val="00B82877"/>
    <w:pPr>
      <w:widowControl/>
      <w:wordWrap/>
      <w:autoSpaceDE/>
      <w:autoSpaceDN/>
      <w:spacing w:before="160" w:line="0" w:lineRule="atLeast"/>
      <w:ind w:right="34"/>
      <w:jc w:val="right"/>
    </w:pPr>
    <w:rPr>
      <w:rFonts w:ascii="돋움" w:hAnsi="돋움"/>
      <w:b/>
      <w:noProof/>
      <w:kern w:val="0"/>
      <w:sz w:val="32"/>
      <w:szCs w:val="32"/>
    </w:rPr>
  </w:style>
  <w:style w:type="paragraph" w:customStyle="1" w:styleId="11">
    <w:name w:val="본문1"/>
    <w:basedOn w:val="ab"/>
    <w:semiHidden/>
    <w:unhideWhenUsed/>
    <w:rsid w:val="0082057D"/>
    <w:pPr>
      <w:ind w:leftChars="400" w:left="800"/>
    </w:pPr>
    <w:rPr>
      <w:rFonts w:cs="바탕"/>
    </w:rPr>
  </w:style>
  <w:style w:type="paragraph" w:styleId="af3">
    <w:name w:val="List Paragraph"/>
    <w:basedOn w:val="a2"/>
    <w:uiPriority w:val="99"/>
    <w:semiHidden/>
    <w:qFormat/>
    <w:rsid w:val="00D335F5"/>
    <w:pPr>
      <w:ind w:leftChars="400" w:left="800"/>
    </w:pPr>
  </w:style>
  <w:style w:type="paragraph" w:styleId="af4">
    <w:name w:val="Document Map"/>
    <w:basedOn w:val="a2"/>
    <w:semiHidden/>
    <w:rsid w:val="001B3F83"/>
    <w:pPr>
      <w:shd w:val="clear" w:color="auto" w:fill="000080"/>
    </w:pPr>
  </w:style>
  <w:style w:type="paragraph" w:styleId="32">
    <w:name w:val="toc 3"/>
    <w:next w:val="a2"/>
    <w:uiPriority w:val="39"/>
    <w:qFormat/>
    <w:rsid w:val="00C746AB"/>
    <w:pPr>
      <w:widowControl w:val="0"/>
      <w:shd w:val="clear" w:color="auto" w:fill="FFFFFF" w:themeFill="background1"/>
      <w:tabs>
        <w:tab w:val="left" w:leader="underscore" w:pos="7088"/>
      </w:tabs>
      <w:wordWrap w:val="0"/>
      <w:autoSpaceDE w:val="0"/>
      <w:autoSpaceDN w:val="0"/>
      <w:spacing w:line="340" w:lineRule="exact"/>
      <w:ind w:left="680"/>
      <w:jc w:val="both"/>
    </w:pPr>
    <w:rPr>
      <w:rFonts w:ascii="맑은 고딕" w:eastAsia="맑은 고딕" w:hAnsi="맑은 고딕" w:cs="Rix고딕 L"/>
      <w:kern w:val="2"/>
      <w:sz w:val="16"/>
      <w:szCs w:val="18"/>
    </w:rPr>
  </w:style>
  <w:style w:type="paragraph" w:styleId="42">
    <w:name w:val="toc 4"/>
    <w:basedOn w:val="a2"/>
    <w:next w:val="a2"/>
    <w:autoRedefine/>
    <w:semiHidden/>
    <w:rsid w:val="004A1C1E"/>
    <w:pPr>
      <w:jc w:val="left"/>
    </w:pPr>
    <w:rPr>
      <w:rFonts w:asciiTheme="minorHAnsi" w:eastAsiaTheme="minorHAnsi"/>
      <w:sz w:val="22"/>
      <w:szCs w:val="22"/>
    </w:rPr>
  </w:style>
  <w:style w:type="paragraph" w:styleId="52">
    <w:name w:val="toc 5"/>
    <w:basedOn w:val="a2"/>
    <w:next w:val="a2"/>
    <w:autoRedefine/>
    <w:semiHidden/>
    <w:rsid w:val="004A1C1E"/>
    <w:pPr>
      <w:jc w:val="left"/>
    </w:pPr>
    <w:rPr>
      <w:rFonts w:asciiTheme="minorHAnsi" w:eastAsiaTheme="minorHAnsi"/>
      <w:sz w:val="22"/>
      <w:szCs w:val="22"/>
    </w:rPr>
  </w:style>
  <w:style w:type="paragraph" w:styleId="60">
    <w:name w:val="toc 6"/>
    <w:basedOn w:val="a2"/>
    <w:next w:val="a2"/>
    <w:autoRedefine/>
    <w:semiHidden/>
    <w:rsid w:val="004A1C1E"/>
    <w:pPr>
      <w:jc w:val="left"/>
    </w:pPr>
    <w:rPr>
      <w:rFonts w:asciiTheme="minorHAnsi" w:eastAsiaTheme="minorHAnsi"/>
      <w:sz w:val="22"/>
      <w:szCs w:val="22"/>
    </w:rPr>
  </w:style>
  <w:style w:type="paragraph" w:styleId="70">
    <w:name w:val="toc 7"/>
    <w:basedOn w:val="a2"/>
    <w:next w:val="a2"/>
    <w:autoRedefine/>
    <w:semiHidden/>
    <w:rsid w:val="004A1C1E"/>
    <w:pPr>
      <w:jc w:val="left"/>
    </w:pPr>
    <w:rPr>
      <w:rFonts w:asciiTheme="minorHAnsi" w:eastAsiaTheme="minorHAnsi"/>
      <w:sz w:val="22"/>
      <w:szCs w:val="22"/>
    </w:rPr>
  </w:style>
  <w:style w:type="paragraph" w:styleId="80">
    <w:name w:val="toc 8"/>
    <w:basedOn w:val="a2"/>
    <w:next w:val="a2"/>
    <w:autoRedefine/>
    <w:semiHidden/>
    <w:rsid w:val="004A1C1E"/>
    <w:pPr>
      <w:jc w:val="left"/>
    </w:pPr>
    <w:rPr>
      <w:rFonts w:asciiTheme="minorHAnsi" w:eastAsiaTheme="minorHAnsi"/>
      <w:sz w:val="22"/>
      <w:szCs w:val="22"/>
    </w:rPr>
  </w:style>
  <w:style w:type="paragraph" w:styleId="90">
    <w:name w:val="toc 9"/>
    <w:basedOn w:val="a2"/>
    <w:next w:val="a2"/>
    <w:autoRedefine/>
    <w:semiHidden/>
    <w:rsid w:val="004A1C1E"/>
    <w:pPr>
      <w:jc w:val="left"/>
    </w:pPr>
    <w:rPr>
      <w:rFonts w:asciiTheme="minorHAnsi" w:eastAsiaTheme="minorHAnsi"/>
      <w:sz w:val="22"/>
      <w:szCs w:val="22"/>
    </w:rPr>
  </w:style>
  <w:style w:type="paragraph" w:styleId="af5">
    <w:name w:val="Date"/>
    <w:basedOn w:val="a2"/>
    <w:next w:val="a2"/>
    <w:semiHidden/>
    <w:rsid w:val="001D1A3B"/>
  </w:style>
  <w:style w:type="paragraph" w:styleId="af6">
    <w:name w:val="footnote text"/>
    <w:semiHidden/>
    <w:rsid w:val="004915E6"/>
    <w:pPr>
      <w:snapToGrid w:val="0"/>
      <w:spacing w:line="288" w:lineRule="auto"/>
    </w:pPr>
    <w:rPr>
      <w:rFonts w:ascii="맑은 고딕" w:eastAsia="맑은 고딕" w:hAnsi="맑은 고딕" w:cs="Rix고딕 L"/>
      <w:kern w:val="2"/>
      <w:sz w:val="14"/>
      <w:szCs w:val="14"/>
    </w:rPr>
  </w:style>
  <w:style w:type="character" w:styleId="af7">
    <w:name w:val="footnote reference"/>
    <w:basedOn w:val="a3"/>
    <w:semiHidden/>
    <w:rsid w:val="007C35E9"/>
    <w:rPr>
      <w:vertAlign w:val="superscript"/>
    </w:rPr>
  </w:style>
  <w:style w:type="paragraph" w:styleId="af8">
    <w:name w:val="Balloon Text"/>
    <w:basedOn w:val="a2"/>
    <w:semiHidden/>
    <w:rsid w:val="0094424D"/>
    <w:rPr>
      <w:sz w:val="18"/>
      <w:szCs w:val="18"/>
    </w:rPr>
  </w:style>
  <w:style w:type="paragraph" w:styleId="af9">
    <w:name w:val="caption"/>
    <w:basedOn w:val="nNormal"/>
    <w:next w:val="nNormal"/>
    <w:uiPriority w:val="5"/>
    <w:qFormat/>
    <w:rsid w:val="004915E6"/>
    <w:pPr>
      <w:spacing w:before="200" w:after="160" w:line="180" w:lineRule="exact"/>
    </w:pPr>
    <w:rPr>
      <w:rFonts w:cs="Rix고딕 EB"/>
      <w:b/>
      <w:bCs/>
    </w:rPr>
  </w:style>
  <w:style w:type="paragraph" w:customStyle="1" w:styleId="nBxText">
    <w:name w:val="nBxText"/>
    <w:link w:val="nBxTextChar"/>
    <w:uiPriority w:val="1"/>
    <w:qFormat/>
    <w:rsid w:val="00C145A4"/>
    <w:pPr>
      <w:keepLines/>
      <w:pBdr>
        <w:bottom w:val="single" w:sz="4" w:space="3" w:color="9FA1A4"/>
      </w:pBdr>
      <w:tabs>
        <w:tab w:val="left" w:pos="2835"/>
      </w:tabs>
      <w:wordWrap w:val="0"/>
      <w:autoSpaceDE w:val="0"/>
      <w:autoSpaceDN w:val="0"/>
      <w:spacing w:before="60" w:after="360"/>
      <w:ind w:left="936" w:right="170"/>
      <w:contextualSpacing/>
    </w:pPr>
    <w:rPr>
      <w:rFonts w:ascii="맑은 고딕" w:eastAsia="맑은 고딕" w:hAnsi="Verdana" w:cs="맑은 고딕"/>
      <w:color w:val="272425"/>
      <w:sz w:val="16"/>
      <w:szCs w:val="24"/>
    </w:rPr>
  </w:style>
  <w:style w:type="paragraph" w:styleId="afa">
    <w:name w:val="Revision"/>
    <w:hidden/>
    <w:uiPriority w:val="99"/>
    <w:semiHidden/>
    <w:rsid w:val="009D4178"/>
    <w:rPr>
      <w:rFonts w:ascii="Arial" w:eastAsia="맑은 고딕" w:hAnsi="Arial"/>
      <w:kern w:val="2"/>
    </w:rPr>
  </w:style>
  <w:style w:type="character" w:styleId="afb">
    <w:name w:val="page number"/>
    <w:basedOn w:val="a3"/>
    <w:semiHidden/>
    <w:rsid w:val="00B72CCB"/>
  </w:style>
  <w:style w:type="paragraph" w:customStyle="1" w:styleId="nCvrTitle">
    <w:name w:val="nCvrTitle"/>
    <w:basedOn w:val="a2"/>
    <w:rsid w:val="00BC154C"/>
    <w:pPr>
      <w:wordWrap/>
      <w:spacing w:before="67" w:line="840" w:lineRule="exact"/>
      <w:jc w:val="left"/>
    </w:pPr>
    <w:rPr>
      <w:rFonts w:cs="맑은 고딕"/>
      <w:b/>
      <w:bCs/>
      <w:kern w:val="20"/>
      <w:sz w:val="68"/>
      <w:szCs w:val="68"/>
    </w:rPr>
  </w:style>
  <w:style w:type="paragraph" w:customStyle="1" w:styleId="nCvrSubTitle">
    <w:name w:val="nCvrSubTitle"/>
    <w:qFormat/>
    <w:rsid w:val="00F00599"/>
    <w:rPr>
      <w:rFonts w:ascii="Arial" w:eastAsia="맑은 고딕" w:hAnsi="Arial" w:cs="맑은 고딕"/>
      <w:b/>
      <w:kern w:val="2"/>
      <w:sz w:val="30"/>
      <w:szCs w:val="30"/>
    </w:rPr>
  </w:style>
  <w:style w:type="paragraph" w:customStyle="1" w:styleId="nBxTitleNotice">
    <w:name w:val="nBxTitleNotice"/>
    <w:basedOn w:val="nBxText"/>
    <w:next w:val="nBxText"/>
    <w:link w:val="nBxTitleNoticeChar"/>
    <w:uiPriority w:val="1"/>
    <w:qFormat/>
    <w:rsid w:val="009F10B1"/>
    <w:pPr>
      <w:keepNext/>
      <w:pBdr>
        <w:top w:val="single" w:sz="4" w:space="1" w:color="9FA1A4"/>
        <w:bottom w:val="none" w:sz="0" w:space="0" w:color="auto"/>
      </w:pBdr>
      <w:spacing w:before="360" w:after="60" w:line="240" w:lineRule="exact"/>
    </w:pPr>
    <w:rPr>
      <w:rFonts w:hAnsi="맑은 고딕"/>
      <w:b/>
      <w:color w:val="7D7E81"/>
      <w:szCs w:val="18"/>
    </w:rPr>
  </w:style>
  <w:style w:type="paragraph" w:customStyle="1" w:styleId="nListNumd1">
    <w:name w:val="nListNum_d1"/>
    <w:basedOn w:val="nNormal"/>
    <w:uiPriority w:val="3"/>
    <w:qFormat/>
    <w:rsid w:val="00BA0B19"/>
    <w:pPr>
      <w:numPr>
        <w:ilvl w:val="4"/>
        <w:numId w:val="20"/>
      </w:numPr>
      <w:tabs>
        <w:tab w:val="left" w:pos="1276"/>
      </w:tabs>
      <w:spacing w:before="60" w:after="60" w:line="240" w:lineRule="auto"/>
    </w:pPr>
    <w:rPr>
      <w:kern w:val="2"/>
    </w:rPr>
  </w:style>
  <w:style w:type="paragraph" w:customStyle="1" w:styleId="nListNumd2">
    <w:name w:val="nListNum_d2"/>
    <w:basedOn w:val="nNormal"/>
    <w:uiPriority w:val="3"/>
    <w:qFormat/>
    <w:rsid w:val="00BA0B19"/>
    <w:pPr>
      <w:numPr>
        <w:ilvl w:val="5"/>
        <w:numId w:val="20"/>
      </w:numPr>
      <w:spacing w:before="60" w:after="60" w:line="240" w:lineRule="auto"/>
    </w:pPr>
  </w:style>
  <w:style w:type="paragraph" w:customStyle="1" w:styleId="nListBuld1">
    <w:name w:val="nListBul_d1"/>
    <w:basedOn w:val="nNormal"/>
    <w:qFormat/>
    <w:rsid w:val="00BA0B19"/>
    <w:pPr>
      <w:numPr>
        <w:numId w:val="4"/>
      </w:numPr>
      <w:spacing w:before="60" w:after="60" w:line="240" w:lineRule="auto"/>
    </w:pPr>
  </w:style>
  <w:style w:type="paragraph" w:customStyle="1" w:styleId="nListBuld2">
    <w:name w:val="nListBul_d2"/>
    <w:basedOn w:val="nNormal"/>
    <w:qFormat/>
    <w:rsid w:val="00BA0B19"/>
    <w:pPr>
      <w:numPr>
        <w:ilvl w:val="1"/>
        <w:numId w:val="4"/>
      </w:numPr>
      <w:spacing w:before="60" w:after="60" w:line="240" w:lineRule="auto"/>
    </w:pPr>
  </w:style>
  <w:style w:type="paragraph" w:customStyle="1" w:styleId="nCode">
    <w:name w:val="nCode"/>
    <w:basedOn w:val="nNormal"/>
    <w:link w:val="nCodeChar"/>
    <w:uiPriority w:val="2"/>
    <w:qFormat/>
    <w:rsid w:val="00336B07"/>
    <w:pPr>
      <w:shd w:val="clear" w:color="auto" w:fill="D9D9D9" w:themeFill="background1" w:themeFillShade="D9"/>
      <w:spacing w:line="240" w:lineRule="auto"/>
      <w:contextualSpacing/>
    </w:pPr>
    <w:rPr>
      <w:rFonts w:ascii="Courier New" w:eastAsia="돋움" w:hAnsi="Courier New"/>
      <w:sz w:val="16"/>
    </w:rPr>
  </w:style>
  <w:style w:type="character" w:customStyle="1" w:styleId="nCodeChar">
    <w:name w:val="nCode Char"/>
    <w:basedOn w:val="nNormalChar"/>
    <w:link w:val="nCode"/>
    <w:uiPriority w:val="2"/>
    <w:rsid w:val="00336B07"/>
    <w:rPr>
      <w:rFonts w:ascii="Courier New" w:eastAsia="돋움" w:hAnsi="Courier New" w:cs="맑은 고딕"/>
      <w:sz w:val="16"/>
      <w:szCs w:val="18"/>
      <w:shd w:val="clear" w:color="auto" w:fill="D9D9D9" w:themeFill="background1" w:themeFillShade="D9"/>
    </w:rPr>
  </w:style>
  <w:style w:type="paragraph" w:customStyle="1" w:styleId="nCvrTitled2">
    <w:name w:val="nCvrTitle_d2"/>
    <w:next w:val="nNormal"/>
    <w:rsid w:val="008A0E2F"/>
    <w:pPr>
      <w:spacing w:before="227" w:line="480" w:lineRule="exact"/>
    </w:pPr>
    <w:rPr>
      <w:rFonts w:ascii="Arial" w:eastAsia="맑은 고딕" w:hAnsi="Arial" w:cs="맑은 고딕"/>
      <w:b/>
      <w:kern w:val="2"/>
      <w:sz w:val="48"/>
      <w:szCs w:val="48"/>
    </w:rPr>
  </w:style>
  <w:style w:type="paragraph" w:customStyle="1" w:styleId="nCvrTitled3">
    <w:name w:val="nCvrTitle_d3"/>
    <w:basedOn w:val="31"/>
    <w:next w:val="nNormal"/>
    <w:qFormat/>
    <w:rsid w:val="004702D0"/>
    <w:pPr>
      <w:keepNext w:val="0"/>
      <w:numPr>
        <w:ilvl w:val="0"/>
        <w:numId w:val="0"/>
      </w:numPr>
      <w:spacing w:before="360" w:after="60" w:line="180" w:lineRule="exact"/>
      <w:outlineLvl w:val="9"/>
    </w:pPr>
    <w:rPr>
      <w:sz w:val="18"/>
      <w:szCs w:val="18"/>
    </w:rPr>
  </w:style>
  <w:style w:type="table" w:styleId="2-1">
    <w:name w:val="Medium List 2 Accent 1"/>
    <w:basedOn w:val="a4"/>
    <w:uiPriority w:val="66"/>
    <w:rsid w:val="005A1955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fc">
    <w:name w:val="table of figures"/>
    <w:next w:val="a2"/>
    <w:uiPriority w:val="99"/>
    <w:rsid w:val="00B67B0B"/>
    <w:pPr>
      <w:widowControl w:val="0"/>
      <w:tabs>
        <w:tab w:val="left" w:leader="underscore" w:pos="7088"/>
      </w:tabs>
      <w:wordWrap w:val="0"/>
      <w:autoSpaceDE w:val="0"/>
      <w:autoSpaceDN w:val="0"/>
      <w:spacing w:line="340" w:lineRule="exact"/>
      <w:ind w:left="737"/>
      <w:jc w:val="both"/>
    </w:pPr>
    <w:rPr>
      <w:rFonts w:ascii="맑은 고딕" w:eastAsia="맑은 고딕" w:hAnsi="맑은 고딕" w:cs="Rix고딕 L"/>
      <w:iCs/>
      <w:noProof/>
      <w:kern w:val="2"/>
      <w:sz w:val="16"/>
      <w:szCs w:val="18"/>
    </w:rPr>
  </w:style>
  <w:style w:type="paragraph" w:styleId="afd">
    <w:name w:val="No Spacing"/>
    <w:link w:val="Char4"/>
    <w:uiPriority w:val="8"/>
    <w:semiHidden/>
    <w:qFormat/>
    <w:rsid w:val="00D335F5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4">
    <w:name w:val="간격 없음 Char"/>
    <w:basedOn w:val="a3"/>
    <w:link w:val="afd"/>
    <w:uiPriority w:val="8"/>
    <w:semiHidden/>
    <w:rsid w:val="00AD0328"/>
    <w:rPr>
      <w:rFonts w:asciiTheme="minorHAnsi" w:eastAsiaTheme="minorEastAsia" w:hAnsiTheme="minorHAnsi" w:cstheme="minorBidi"/>
      <w:sz w:val="22"/>
      <w:szCs w:val="22"/>
    </w:rPr>
  </w:style>
  <w:style w:type="paragraph" w:customStyle="1" w:styleId="nGlossaryTitle">
    <w:name w:val="nGlossaryTitle"/>
    <w:next w:val="nNormal"/>
    <w:uiPriority w:val="8"/>
    <w:rsid w:val="00735517"/>
    <w:pPr>
      <w:spacing w:before="240"/>
      <w:ind w:left="720"/>
    </w:pPr>
    <w:rPr>
      <w:rFonts w:ascii="맑은 고딕" w:eastAsia="맑은 고딕" w:hAnsi="Verdana" w:cs="맑은 고딕"/>
      <w:b/>
      <w:bCs/>
      <w:sz w:val="18"/>
      <w:szCs w:val="18"/>
    </w:rPr>
  </w:style>
  <w:style w:type="paragraph" w:customStyle="1" w:styleId="nTblHeader">
    <w:name w:val="nTblHeader"/>
    <w:basedOn w:val="nTblNormal"/>
    <w:uiPriority w:val="5"/>
    <w:rsid w:val="003971E7"/>
    <w:rPr>
      <w:rFonts w:cs="맑은 고딕"/>
      <w:b/>
      <w:bCs/>
    </w:rPr>
  </w:style>
  <w:style w:type="paragraph" w:styleId="afe">
    <w:name w:val="Title"/>
    <w:basedOn w:val="a2"/>
    <w:next w:val="a2"/>
    <w:link w:val="Char5"/>
    <w:semiHidden/>
    <w:unhideWhenUsed/>
    <w:qFormat/>
    <w:rsid w:val="00D335F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5">
    <w:name w:val="제목 Char"/>
    <w:basedOn w:val="a3"/>
    <w:link w:val="afe"/>
    <w:semiHidden/>
    <w:rsid w:val="00D335F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f">
    <w:name w:val="Subtitle"/>
    <w:basedOn w:val="a2"/>
    <w:next w:val="a2"/>
    <w:link w:val="Char6"/>
    <w:semiHidden/>
    <w:unhideWhenUsed/>
    <w:qFormat/>
    <w:rsid w:val="00D335F5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6">
    <w:name w:val="부제 Char"/>
    <w:basedOn w:val="a3"/>
    <w:link w:val="aff"/>
    <w:semiHidden/>
    <w:rsid w:val="00D335F5"/>
    <w:rPr>
      <w:rFonts w:asciiTheme="majorHAnsi" w:eastAsiaTheme="majorEastAsia" w:hAnsiTheme="majorHAnsi" w:cstheme="majorBidi"/>
      <w:kern w:val="2"/>
      <w:sz w:val="24"/>
      <w:szCs w:val="24"/>
    </w:rPr>
  </w:style>
  <w:style w:type="character" w:styleId="aff0">
    <w:name w:val="Strong"/>
    <w:uiPriority w:val="22"/>
    <w:qFormat/>
    <w:rsid w:val="00D335F5"/>
    <w:rPr>
      <w:b/>
      <w:bCs/>
    </w:rPr>
  </w:style>
  <w:style w:type="character" w:styleId="aff1">
    <w:name w:val="Emphasis"/>
    <w:uiPriority w:val="20"/>
    <w:qFormat/>
    <w:rsid w:val="00D335F5"/>
    <w:rPr>
      <w:i/>
      <w:iCs/>
    </w:rPr>
  </w:style>
  <w:style w:type="paragraph" w:styleId="aff2">
    <w:name w:val="Quote"/>
    <w:basedOn w:val="a2"/>
    <w:next w:val="a2"/>
    <w:link w:val="Char7"/>
    <w:uiPriority w:val="29"/>
    <w:semiHidden/>
    <w:qFormat/>
    <w:rsid w:val="00D335F5"/>
    <w:rPr>
      <w:i/>
      <w:iCs/>
      <w:color w:val="000000" w:themeColor="text1"/>
    </w:rPr>
  </w:style>
  <w:style w:type="character" w:customStyle="1" w:styleId="Char7">
    <w:name w:val="인용 Char"/>
    <w:basedOn w:val="a3"/>
    <w:link w:val="aff2"/>
    <w:uiPriority w:val="29"/>
    <w:semiHidden/>
    <w:rsid w:val="00D335F5"/>
    <w:rPr>
      <w:rFonts w:ascii="Arial" w:eastAsia="맑은 고딕" w:hAnsi="Arial"/>
      <w:i/>
      <w:iCs/>
      <w:color w:val="000000" w:themeColor="text1"/>
      <w:kern w:val="2"/>
    </w:rPr>
  </w:style>
  <w:style w:type="paragraph" w:styleId="aff3">
    <w:name w:val="Intense Quote"/>
    <w:basedOn w:val="a2"/>
    <w:next w:val="a2"/>
    <w:link w:val="Char8"/>
    <w:uiPriority w:val="30"/>
    <w:semiHidden/>
    <w:qFormat/>
    <w:rsid w:val="00D335F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8">
    <w:name w:val="강한 인용 Char"/>
    <w:basedOn w:val="a3"/>
    <w:link w:val="aff3"/>
    <w:uiPriority w:val="30"/>
    <w:semiHidden/>
    <w:rsid w:val="00D335F5"/>
    <w:rPr>
      <w:rFonts w:ascii="Arial" w:eastAsia="맑은 고딕" w:hAnsi="Arial"/>
      <w:b/>
      <w:bCs/>
      <w:i/>
      <w:iCs/>
      <w:color w:val="4F81BD" w:themeColor="accent1"/>
      <w:kern w:val="2"/>
    </w:rPr>
  </w:style>
  <w:style w:type="character" w:styleId="aff4">
    <w:name w:val="Subtle Emphasis"/>
    <w:uiPriority w:val="19"/>
    <w:semiHidden/>
    <w:unhideWhenUsed/>
    <w:qFormat/>
    <w:rsid w:val="00D335F5"/>
    <w:rPr>
      <w:i/>
      <w:iCs/>
      <w:color w:val="808080" w:themeColor="text1" w:themeTint="7F"/>
    </w:rPr>
  </w:style>
  <w:style w:type="character" w:styleId="aff5">
    <w:name w:val="Intense Emphasis"/>
    <w:uiPriority w:val="21"/>
    <w:semiHidden/>
    <w:qFormat/>
    <w:rsid w:val="00D335F5"/>
    <w:rPr>
      <w:b/>
      <w:bCs/>
      <w:i/>
      <w:iCs/>
      <w:color w:val="4F81BD" w:themeColor="accent1"/>
    </w:rPr>
  </w:style>
  <w:style w:type="character" w:styleId="aff6">
    <w:name w:val="Subtle Reference"/>
    <w:uiPriority w:val="31"/>
    <w:semiHidden/>
    <w:unhideWhenUsed/>
    <w:qFormat/>
    <w:rsid w:val="00D335F5"/>
    <w:rPr>
      <w:smallCaps/>
      <w:color w:val="C0504D" w:themeColor="accent2"/>
      <w:u w:val="single"/>
    </w:rPr>
  </w:style>
  <w:style w:type="character" w:styleId="aff7">
    <w:name w:val="Intense Reference"/>
    <w:uiPriority w:val="32"/>
    <w:semiHidden/>
    <w:qFormat/>
    <w:rsid w:val="00D335F5"/>
    <w:rPr>
      <w:b/>
      <w:bCs/>
      <w:smallCaps/>
      <w:color w:val="C0504D" w:themeColor="accent2"/>
      <w:spacing w:val="5"/>
      <w:u w:val="single"/>
    </w:rPr>
  </w:style>
  <w:style w:type="character" w:styleId="aff8">
    <w:name w:val="Book Title"/>
    <w:uiPriority w:val="33"/>
    <w:semiHidden/>
    <w:qFormat/>
    <w:rsid w:val="00D335F5"/>
    <w:rPr>
      <w:b/>
      <w:bCs/>
      <w:smallCaps/>
      <w:spacing w:val="5"/>
    </w:rPr>
  </w:style>
  <w:style w:type="character" w:customStyle="1" w:styleId="nCodeHighlight">
    <w:name w:val="nCodeHighlight"/>
    <w:basedOn w:val="nCodeChar"/>
    <w:uiPriority w:val="2"/>
    <w:qFormat/>
    <w:rsid w:val="000D6102"/>
    <w:rPr>
      <w:rFonts w:ascii="Courier New" w:eastAsia="돋움" w:hAnsi="Courier New" w:cs="맑은 고딕"/>
      <w:b/>
      <w:color w:val="C00000"/>
      <w:sz w:val="16"/>
      <w:szCs w:val="18"/>
      <w:shd w:val="clear" w:color="auto" w:fill="D9D9D9" w:themeFill="background1" w:themeFillShade="D9"/>
    </w:rPr>
  </w:style>
  <w:style w:type="paragraph" w:customStyle="1" w:styleId="nImgText">
    <w:name w:val="nImgText"/>
    <w:uiPriority w:val="2"/>
    <w:rsid w:val="00104C7C"/>
    <w:pPr>
      <w:jc w:val="center"/>
    </w:pPr>
    <w:rPr>
      <w:rFonts w:ascii="맑은 고딕" w:eastAsia="맑은 고딕" w:hAnsi="맑은 고딕" w:cs="맑은 고딕"/>
      <w:kern w:val="2"/>
      <w:sz w:val="16"/>
      <w:szCs w:val="16"/>
    </w:rPr>
  </w:style>
  <w:style w:type="paragraph" w:customStyle="1" w:styleId="nCvrNormal">
    <w:name w:val="nCvrNormal"/>
    <w:basedOn w:val="nNormal"/>
    <w:qFormat/>
    <w:rsid w:val="00BA0B19"/>
    <w:pPr>
      <w:widowControl w:val="0"/>
      <w:wordWrap w:val="0"/>
      <w:spacing w:before="0" w:after="0" w:line="300" w:lineRule="exact"/>
      <w:ind w:left="0"/>
    </w:pPr>
  </w:style>
  <w:style w:type="paragraph" w:customStyle="1" w:styleId="nCvrInfoNormal">
    <w:name w:val="nCvrInfoNormal"/>
    <w:basedOn w:val="nCvrNormal"/>
    <w:qFormat/>
    <w:rsid w:val="00BA0B19"/>
    <w:pPr>
      <w:spacing w:line="360" w:lineRule="exact"/>
      <w:ind w:left="340"/>
    </w:pPr>
  </w:style>
  <w:style w:type="table" w:customStyle="1" w:styleId="nTbl">
    <w:name w:val="nTbl"/>
    <w:basedOn w:val="a4"/>
    <w:uiPriority w:val="99"/>
    <w:qFormat/>
    <w:rsid w:val="00341BAA"/>
    <w:rPr>
      <w:rFonts w:asciiTheme="minorHAnsi" w:eastAsiaTheme="minorEastAsia" w:hAnsiTheme="minorHAnsi" w:cstheme="minorHAnsi"/>
      <w:sz w:val="18"/>
      <w:szCs w:val="18"/>
    </w:rPr>
    <w:tblPr>
      <w:tblBorders>
        <w:top w:val="single" w:sz="8" w:space="0" w:color="262626"/>
        <w:bottom w:val="single" w:sz="8" w:space="0" w:color="262626"/>
        <w:insideH w:val="single" w:sz="2" w:space="0" w:color="262626"/>
      </w:tblBorders>
      <w:tblCellMar>
        <w:left w:w="28" w:type="dxa"/>
        <w:right w:w="28" w:type="dxa"/>
      </w:tblCellMar>
    </w:tblPr>
    <w:trPr>
      <w:cantSplit/>
    </w:trPr>
    <w:tblStylePr w:type="firstRow">
      <w:rPr>
        <w:rFonts w:asciiTheme="minorHAnsi" w:eastAsiaTheme="minorEastAsia" w:hAnsiTheme="minorHAnsi" w:cstheme="minorHAnsi"/>
        <w:sz w:val="18"/>
        <w:szCs w:val="18"/>
      </w:rPr>
      <w:tblPr/>
      <w:trPr>
        <w:cantSplit w:val="0"/>
        <w:tblHeader/>
      </w:trPr>
      <w:tcPr>
        <w:tcBorders>
          <w:top w:val="single" w:sz="8" w:space="0" w:color="262626"/>
          <w:bottom w:val="nil"/>
        </w:tcBorders>
      </w:tcPr>
    </w:tblStylePr>
  </w:style>
  <w:style w:type="table" w:customStyle="1" w:styleId="nTblIndent">
    <w:name w:val="nTblIndent"/>
    <w:basedOn w:val="nTbl"/>
    <w:uiPriority w:val="99"/>
    <w:qFormat/>
    <w:rsid w:val="00341BAA"/>
    <w:tblPr>
      <w:tblInd w:w="720" w:type="dxa"/>
    </w:tblPr>
    <w:tblStylePr w:type="firstRow">
      <w:rPr>
        <w:rFonts w:asciiTheme="minorHAnsi" w:eastAsiaTheme="minorEastAsia" w:hAnsiTheme="minorHAnsi" w:cstheme="minorHAnsi"/>
        <w:sz w:val="18"/>
        <w:szCs w:val="18"/>
      </w:rPr>
      <w:tblPr/>
      <w:trPr>
        <w:cantSplit w:val="0"/>
        <w:tblHeader/>
      </w:trPr>
      <w:tcPr>
        <w:tcBorders>
          <w:top w:val="single" w:sz="8" w:space="0" w:color="262626"/>
          <w:bottom w:val="nil"/>
        </w:tcBorders>
      </w:tcPr>
    </w:tblStylePr>
  </w:style>
  <w:style w:type="paragraph" w:customStyle="1" w:styleId="nCoded2">
    <w:name w:val="nCode_d2"/>
    <w:basedOn w:val="nCode"/>
    <w:uiPriority w:val="2"/>
    <w:qFormat/>
    <w:rsid w:val="00BA0B19"/>
    <w:pPr>
      <w:ind w:left="1021"/>
    </w:pPr>
  </w:style>
  <w:style w:type="paragraph" w:customStyle="1" w:styleId="nCoded3">
    <w:name w:val="nCode_d3"/>
    <w:basedOn w:val="nCode"/>
    <w:uiPriority w:val="2"/>
    <w:qFormat/>
    <w:rsid w:val="00BA0B19"/>
    <w:pPr>
      <w:ind w:left="1321"/>
    </w:pPr>
  </w:style>
  <w:style w:type="paragraph" w:customStyle="1" w:styleId="nCvrTocTitle">
    <w:name w:val="nCvrTocTitle"/>
    <w:basedOn w:val="10"/>
    <w:uiPriority w:val="5"/>
    <w:qFormat/>
    <w:rsid w:val="00BA0B19"/>
  </w:style>
  <w:style w:type="paragraph" w:customStyle="1" w:styleId="nApiParam">
    <w:name w:val="nApiParam"/>
    <w:basedOn w:val="nNormal"/>
    <w:next w:val="nNormal"/>
    <w:uiPriority w:val="2"/>
    <w:qFormat/>
    <w:rsid w:val="00BA0B19"/>
    <w:pPr>
      <w:spacing w:before="160" w:line="240" w:lineRule="auto"/>
    </w:pPr>
    <w:rPr>
      <w:rFonts w:ascii="Courier New" w:hAnsi="Courier New" w:cs="Courier New"/>
      <w:i/>
    </w:rPr>
  </w:style>
  <w:style w:type="character" w:customStyle="1" w:styleId="nCodeFunc">
    <w:name w:val="nCodeFunc"/>
    <w:basedOn w:val="a3"/>
    <w:uiPriority w:val="2"/>
    <w:qFormat/>
    <w:rsid w:val="00BA0B19"/>
    <w:rPr>
      <w:b/>
    </w:rPr>
  </w:style>
  <w:style w:type="character" w:customStyle="1" w:styleId="nCodeParam">
    <w:name w:val="nCodeParam"/>
    <w:basedOn w:val="a3"/>
    <w:uiPriority w:val="2"/>
    <w:qFormat/>
    <w:rsid w:val="00BA0B19"/>
    <w:rPr>
      <w:b/>
      <w:i/>
    </w:rPr>
  </w:style>
  <w:style w:type="paragraph" w:customStyle="1" w:styleId="nCodeType">
    <w:name w:val="nCodeType"/>
    <w:basedOn w:val="nCode"/>
    <w:uiPriority w:val="2"/>
    <w:qFormat/>
    <w:rsid w:val="00BA0B19"/>
    <w:rPr>
      <w:color w:val="0070C0"/>
    </w:rPr>
  </w:style>
  <w:style w:type="character" w:customStyle="1" w:styleId="nUI">
    <w:name w:val="nUI"/>
    <w:basedOn w:val="a3"/>
    <w:uiPriority w:val="1"/>
    <w:qFormat/>
    <w:rsid w:val="003971E7"/>
    <w:rPr>
      <w:b/>
    </w:rPr>
  </w:style>
  <w:style w:type="paragraph" w:customStyle="1" w:styleId="nImgMargin">
    <w:name w:val="nImgMargin"/>
    <w:basedOn w:val="nNormal"/>
    <w:qFormat/>
    <w:rsid w:val="00B93C22"/>
    <w:pPr>
      <w:wordWrap w:val="0"/>
      <w:spacing w:before="300" w:after="300" w:line="240" w:lineRule="auto"/>
    </w:pPr>
    <w:rPr>
      <w:rFonts w:ascii="Arial" w:hAnsi="Arial" w:cs="바탕"/>
      <w:szCs w:val="20"/>
    </w:rPr>
  </w:style>
  <w:style w:type="paragraph" w:customStyle="1" w:styleId="nNormald1">
    <w:name w:val="nNormal_d1"/>
    <w:basedOn w:val="nNormal"/>
    <w:rsid w:val="00735517"/>
    <w:pPr>
      <w:wordWrap w:val="0"/>
      <w:spacing w:line="240" w:lineRule="auto"/>
      <w:ind w:left="1021"/>
    </w:pPr>
    <w:rPr>
      <w:rFonts w:hAnsi="Arial" w:cs="바탕"/>
      <w:szCs w:val="20"/>
    </w:rPr>
  </w:style>
  <w:style w:type="paragraph" w:customStyle="1" w:styleId="nNormald2">
    <w:name w:val="nNormal_d2"/>
    <w:basedOn w:val="nNormald1"/>
    <w:rsid w:val="00B93C22"/>
    <w:pPr>
      <w:ind w:left="1321"/>
    </w:pPr>
  </w:style>
  <w:style w:type="numbering" w:styleId="111111">
    <w:name w:val="Outline List 2"/>
    <w:basedOn w:val="a5"/>
    <w:rsid w:val="009810E9"/>
    <w:pPr>
      <w:numPr>
        <w:numId w:val="7"/>
      </w:numPr>
    </w:pPr>
  </w:style>
  <w:style w:type="numbering" w:styleId="1ai">
    <w:name w:val="Outline List 1"/>
    <w:basedOn w:val="a5"/>
    <w:rsid w:val="009810E9"/>
    <w:pPr>
      <w:numPr>
        <w:numId w:val="8"/>
      </w:numPr>
    </w:pPr>
  </w:style>
  <w:style w:type="paragraph" w:styleId="aff9">
    <w:name w:val="Note Heading"/>
    <w:basedOn w:val="a2"/>
    <w:next w:val="a2"/>
    <w:link w:val="Char9"/>
    <w:semiHidden/>
    <w:unhideWhenUsed/>
    <w:rsid w:val="009810E9"/>
    <w:pPr>
      <w:jc w:val="center"/>
    </w:pPr>
  </w:style>
  <w:style w:type="character" w:customStyle="1" w:styleId="Char9">
    <w:name w:val="각주/미주 머리글 Char"/>
    <w:basedOn w:val="a3"/>
    <w:link w:val="aff9"/>
    <w:semiHidden/>
    <w:rsid w:val="009810E9"/>
    <w:rPr>
      <w:rFonts w:ascii="Arial" w:eastAsia="맑은 고딕" w:hAnsi="Arial"/>
      <w:kern w:val="2"/>
    </w:rPr>
  </w:style>
  <w:style w:type="paragraph" w:styleId="affa">
    <w:name w:val="table of authorities"/>
    <w:basedOn w:val="a2"/>
    <w:next w:val="a2"/>
    <w:semiHidden/>
    <w:rsid w:val="009810E9"/>
    <w:pPr>
      <w:ind w:left="425" w:hanging="425"/>
    </w:pPr>
  </w:style>
  <w:style w:type="paragraph" w:styleId="affb">
    <w:name w:val="toa heading"/>
    <w:basedOn w:val="a2"/>
    <w:next w:val="a2"/>
    <w:semiHidden/>
    <w:rsid w:val="009810E9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0">
    <w:name w:val="List Bullet"/>
    <w:basedOn w:val="a2"/>
    <w:semiHidden/>
    <w:rsid w:val="009810E9"/>
    <w:pPr>
      <w:numPr>
        <w:numId w:val="9"/>
      </w:numPr>
      <w:contextualSpacing/>
    </w:pPr>
  </w:style>
  <w:style w:type="paragraph" w:styleId="20">
    <w:name w:val="List Bullet 2"/>
    <w:basedOn w:val="a2"/>
    <w:semiHidden/>
    <w:rsid w:val="009810E9"/>
    <w:pPr>
      <w:numPr>
        <w:numId w:val="10"/>
      </w:numPr>
      <w:contextualSpacing/>
    </w:pPr>
  </w:style>
  <w:style w:type="paragraph" w:styleId="30">
    <w:name w:val="List Bullet 3"/>
    <w:basedOn w:val="a2"/>
    <w:semiHidden/>
    <w:rsid w:val="009810E9"/>
    <w:pPr>
      <w:numPr>
        <w:numId w:val="11"/>
      </w:numPr>
      <w:contextualSpacing/>
    </w:pPr>
  </w:style>
  <w:style w:type="paragraph" w:styleId="40">
    <w:name w:val="List Bullet 4"/>
    <w:basedOn w:val="a2"/>
    <w:semiHidden/>
    <w:rsid w:val="009810E9"/>
    <w:pPr>
      <w:numPr>
        <w:numId w:val="12"/>
      </w:numPr>
      <w:contextualSpacing/>
    </w:pPr>
  </w:style>
  <w:style w:type="paragraph" w:styleId="50">
    <w:name w:val="List Bullet 5"/>
    <w:basedOn w:val="a2"/>
    <w:semiHidden/>
    <w:rsid w:val="009810E9"/>
    <w:pPr>
      <w:numPr>
        <w:numId w:val="13"/>
      </w:numPr>
      <w:contextualSpacing/>
    </w:pPr>
  </w:style>
  <w:style w:type="paragraph" w:styleId="affc">
    <w:name w:val="macro"/>
    <w:link w:val="Chara"/>
    <w:semiHidden/>
    <w:rsid w:val="009810E9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character" w:customStyle="1" w:styleId="Chara">
    <w:name w:val="매크로 텍스트 Char"/>
    <w:basedOn w:val="a3"/>
    <w:link w:val="affc"/>
    <w:semiHidden/>
    <w:rsid w:val="009810E9"/>
    <w:rPr>
      <w:rFonts w:ascii="Courier New" w:hAnsi="Courier New" w:cs="Courier New"/>
      <w:kern w:val="2"/>
      <w:sz w:val="24"/>
      <w:szCs w:val="24"/>
    </w:rPr>
  </w:style>
  <w:style w:type="paragraph" w:styleId="affd">
    <w:name w:val="Closing"/>
    <w:basedOn w:val="a2"/>
    <w:link w:val="Charb"/>
    <w:semiHidden/>
    <w:rsid w:val="009810E9"/>
    <w:pPr>
      <w:ind w:left="4252"/>
    </w:pPr>
  </w:style>
  <w:style w:type="character" w:customStyle="1" w:styleId="Charb">
    <w:name w:val="맺음말 Char"/>
    <w:basedOn w:val="a3"/>
    <w:link w:val="affd"/>
    <w:semiHidden/>
    <w:rsid w:val="009810E9"/>
    <w:rPr>
      <w:rFonts w:ascii="Arial" w:eastAsia="맑은 고딕" w:hAnsi="Arial"/>
      <w:kern w:val="2"/>
    </w:rPr>
  </w:style>
  <w:style w:type="paragraph" w:styleId="affe">
    <w:name w:val="Message Header"/>
    <w:basedOn w:val="a2"/>
    <w:link w:val="Charc"/>
    <w:semiHidden/>
    <w:rsid w:val="009810E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851" w:hanging="85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c">
    <w:name w:val="메시지 머리글 Char"/>
    <w:basedOn w:val="a3"/>
    <w:link w:val="affe"/>
    <w:semiHidden/>
    <w:rsid w:val="009810E9"/>
    <w:rPr>
      <w:rFonts w:asciiTheme="majorHAnsi" w:eastAsiaTheme="majorEastAsia" w:hAnsiTheme="majorHAnsi" w:cstheme="majorBidi"/>
      <w:kern w:val="2"/>
      <w:sz w:val="24"/>
      <w:szCs w:val="24"/>
      <w:shd w:val="pct20" w:color="auto" w:fill="auto"/>
    </w:rPr>
  </w:style>
  <w:style w:type="paragraph" w:styleId="afff">
    <w:name w:val="List"/>
    <w:basedOn w:val="a2"/>
    <w:semiHidden/>
    <w:rsid w:val="009810E9"/>
    <w:pPr>
      <w:ind w:left="425" w:hanging="425"/>
      <w:contextualSpacing/>
    </w:pPr>
  </w:style>
  <w:style w:type="paragraph" w:styleId="23">
    <w:name w:val="List 2"/>
    <w:basedOn w:val="a2"/>
    <w:semiHidden/>
    <w:rsid w:val="009810E9"/>
    <w:pPr>
      <w:ind w:left="851" w:hanging="425"/>
      <w:contextualSpacing/>
    </w:pPr>
  </w:style>
  <w:style w:type="paragraph" w:styleId="33">
    <w:name w:val="List 3"/>
    <w:basedOn w:val="a2"/>
    <w:semiHidden/>
    <w:rsid w:val="009810E9"/>
    <w:pPr>
      <w:ind w:left="1276" w:hanging="425"/>
      <w:contextualSpacing/>
    </w:pPr>
  </w:style>
  <w:style w:type="paragraph" w:styleId="43">
    <w:name w:val="List 4"/>
    <w:basedOn w:val="a2"/>
    <w:semiHidden/>
    <w:rsid w:val="009810E9"/>
    <w:pPr>
      <w:ind w:left="1701" w:hanging="425"/>
      <w:contextualSpacing/>
    </w:pPr>
  </w:style>
  <w:style w:type="paragraph" w:styleId="53">
    <w:name w:val="List 5"/>
    <w:basedOn w:val="a2"/>
    <w:semiHidden/>
    <w:rsid w:val="009810E9"/>
    <w:pPr>
      <w:ind w:left="2126" w:hanging="425"/>
      <w:contextualSpacing/>
    </w:pPr>
  </w:style>
  <w:style w:type="paragraph" w:styleId="afff0">
    <w:name w:val="List Continue"/>
    <w:basedOn w:val="a2"/>
    <w:semiHidden/>
    <w:rsid w:val="009810E9"/>
    <w:pPr>
      <w:spacing w:after="180"/>
      <w:ind w:left="425"/>
      <w:contextualSpacing/>
    </w:pPr>
  </w:style>
  <w:style w:type="paragraph" w:styleId="24">
    <w:name w:val="List Continue 2"/>
    <w:basedOn w:val="a2"/>
    <w:semiHidden/>
    <w:rsid w:val="009810E9"/>
    <w:pPr>
      <w:spacing w:after="180"/>
      <w:ind w:left="850"/>
      <w:contextualSpacing/>
    </w:pPr>
  </w:style>
  <w:style w:type="paragraph" w:styleId="34">
    <w:name w:val="List Continue 3"/>
    <w:basedOn w:val="a2"/>
    <w:semiHidden/>
    <w:rsid w:val="009810E9"/>
    <w:pPr>
      <w:spacing w:after="180"/>
      <w:ind w:left="1275"/>
      <w:contextualSpacing/>
    </w:pPr>
  </w:style>
  <w:style w:type="paragraph" w:styleId="44">
    <w:name w:val="List Continue 4"/>
    <w:basedOn w:val="a2"/>
    <w:semiHidden/>
    <w:rsid w:val="009810E9"/>
    <w:pPr>
      <w:spacing w:after="180"/>
      <w:ind w:left="1700"/>
      <w:contextualSpacing/>
    </w:pPr>
  </w:style>
  <w:style w:type="paragraph" w:styleId="54">
    <w:name w:val="List Continue 5"/>
    <w:basedOn w:val="a2"/>
    <w:semiHidden/>
    <w:rsid w:val="009810E9"/>
    <w:pPr>
      <w:spacing w:after="180"/>
      <w:ind w:left="2125"/>
      <w:contextualSpacing/>
    </w:pPr>
  </w:style>
  <w:style w:type="paragraph" w:styleId="HTML">
    <w:name w:val="HTML Preformatted"/>
    <w:basedOn w:val="a2"/>
    <w:link w:val="HTMLChar"/>
    <w:uiPriority w:val="99"/>
    <w:rsid w:val="009810E9"/>
    <w:rPr>
      <w:rFonts w:ascii="Courier New" w:hAnsi="Courier New" w:cs="Courier New"/>
    </w:rPr>
  </w:style>
  <w:style w:type="character" w:customStyle="1" w:styleId="HTMLChar">
    <w:name w:val="미리 서식이 지정된 HTML Char"/>
    <w:basedOn w:val="a3"/>
    <w:link w:val="HTML"/>
    <w:uiPriority w:val="99"/>
    <w:rsid w:val="009810E9"/>
    <w:rPr>
      <w:rFonts w:ascii="Courier New" w:eastAsia="맑은 고딕" w:hAnsi="Courier New" w:cs="Courier New"/>
      <w:kern w:val="2"/>
    </w:rPr>
  </w:style>
  <w:style w:type="character" w:styleId="afff1">
    <w:name w:val="endnote reference"/>
    <w:basedOn w:val="a3"/>
    <w:semiHidden/>
    <w:rsid w:val="009810E9"/>
    <w:rPr>
      <w:vertAlign w:val="superscript"/>
    </w:rPr>
  </w:style>
  <w:style w:type="paragraph" w:styleId="afff2">
    <w:name w:val="endnote text"/>
    <w:basedOn w:val="a2"/>
    <w:link w:val="Chard"/>
    <w:semiHidden/>
    <w:rsid w:val="009810E9"/>
    <w:pPr>
      <w:snapToGrid w:val="0"/>
      <w:jc w:val="left"/>
    </w:pPr>
  </w:style>
  <w:style w:type="character" w:customStyle="1" w:styleId="Chard">
    <w:name w:val="미주 텍스트 Char"/>
    <w:basedOn w:val="a3"/>
    <w:link w:val="afff2"/>
    <w:semiHidden/>
    <w:rsid w:val="009810E9"/>
    <w:rPr>
      <w:rFonts w:ascii="Arial" w:eastAsia="맑은 고딕" w:hAnsi="Arial"/>
      <w:kern w:val="2"/>
    </w:rPr>
  </w:style>
  <w:style w:type="paragraph" w:styleId="afff3">
    <w:name w:val="envelope return"/>
    <w:basedOn w:val="a2"/>
    <w:semiHidden/>
    <w:rsid w:val="009810E9"/>
    <w:pPr>
      <w:snapToGrid w:val="0"/>
    </w:pPr>
    <w:rPr>
      <w:rFonts w:asciiTheme="majorHAnsi" w:eastAsiaTheme="majorEastAsia" w:hAnsiTheme="majorHAnsi" w:cstheme="majorBidi"/>
    </w:rPr>
  </w:style>
  <w:style w:type="table" w:customStyle="1" w:styleId="12">
    <w:name w:val="밝은 목록1"/>
    <w:basedOn w:val="a4"/>
    <w:uiPriority w:val="61"/>
    <w:rsid w:val="009810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">
    <w:name w:val="밝은 목록 - 강조색 11"/>
    <w:basedOn w:val="a4"/>
    <w:uiPriority w:val="61"/>
    <w:rsid w:val="009810E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4"/>
    <w:uiPriority w:val="61"/>
    <w:rsid w:val="009810E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">
    <w:name w:val="Light List Accent 3"/>
    <w:basedOn w:val="a4"/>
    <w:uiPriority w:val="61"/>
    <w:rsid w:val="009810E9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">
    <w:name w:val="Light List Accent 4"/>
    <w:basedOn w:val="a4"/>
    <w:uiPriority w:val="61"/>
    <w:rsid w:val="009810E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">
    <w:name w:val="Light List Accent 5"/>
    <w:basedOn w:val="a4"/>
    <w:uiPriority w:val="61"/>
    <w:rsid w:val="009810E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">
    <w:name w:val="Light List Accent 6"/>
    <w:basedOn w:val="a4"/>
    <w:uiPriority w:val="61"/>
    <w:rsid w:val="009810E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a">
    <w:name w:val="List Number"/>
    <w:basedOn w:val="a2"/>
    <w:semiHidden/>
    <w:unhideWhenUsed/>
    <w:rsid w:val="009810E9"/>
    <w:pPr>
      <w:numPr>
        <w:numId w:val="14"/>
      </w:numPr>
      <w:contextualSpacing/>
    </w:pPr>
  </w:style>
  <w:style w:type="paragraph" w:styleId="2">
    <w:name w:val="List Number 2"/>
    <w:basedOn w:val="a2"/>
    <w:semiHidden/>
    <w:unhideWhenUsed/>
    <w:rsid w:val="009810E9"/>
    <w:pPr>
      <w:numPr>
        <w:numId w:val="15"/>
      </w:numPr>
      <w:contextualSpacing/>
    </w:pPr>
  </w:style>
  <w:style w:type="paragraph" w:styleId="3">
    <w:name w:val="List Number 3"/>
    <w:basedOn w:val="a2"/>
    <w:semiHidden/>
    <w:unhideWhenUsed/>
    <w:rsid w:val="009810E9"/>
    <w:pPr>
      <w:numPr>
        <w:numId w:val="16"/>
      </w:numPr>
      <w:contextualSpacing/>
    </w:pPr>
  </w:style>
  <w:style w:type="paragraph" w:styleId="4">
    <w:name w:val="List Number 4"/>
    <w:basedOn w:val="a2"/>
    <w:semiHidden/>
    <w:unhideWhenUsed/>
    <w:rsid w:val="009810E9"/>
    <w:pPr>
      <w:numPr>
        <w:numId w:val="17"/>
      </w:numPr>
      <w:contextualSpacing/>
    </w:pPr>
  </w:style>
  <w:style w:type="paragraph" w:styleId="5">
    <w:name w:val="List Number 5"/>
    <w:basedOn w:val="a2"/>
    <w:semiHidden/>
    <w:unhideWhenUsed/>
    <w:rsid w:val="009810E9"/>
    <w:pPr>
      <w:numPr>
        <w:numId w:val="18"/>
      </w:numPr>
      <w:contextualSpacing/>
    </w:pPr>
  </w:style>
  <w:style w:type="paragraph" w:styleId="25">
    <w:name w:val="Body Text 2"/>
    <w:basedOn w:val="a2"/>
    <w:link w:val="2Char0"/>
    <w:semiHidden/>
    <w:unhideWhenUsed/>
    <w:rsid w:val="009810E9"/>
    <w:pPr>
      <w:spacing w:after="180" w:line="480" w:lineRule="auto"/>
    </w:pPr>
  </w:style>
  <w:style w:type="character" w:customStyle="1" w:styleId="2Char0">
    <w:name w:val="본문 2 Char"/>
    <w:basedOn w:val="a3"/>
    <w:link w:val="25"/>
    <w:semiHidden/>
    <w:rsid w:val="009810E9"/>
    <w:rPr>
      <w:rFonts w:ascii="Arial" w:eastAsia="맑은 고딕" w:hAnsi="Arial"/>
      <w:kern w:val="2"/>
    </w:rPr>
  </w:style>
  <w:style w:type="paragraph" w:styleId="35">
    <w:name w:val="Body Text 3"/>
    <w:basedOn w:val="a2"/>
    <w:link w:val="3Char0"/>
    <w:semiHidden/>
    <w:unhideWhenUsed/>
    <w:rsid w:val="009810E9"/>
    <w:pPr>
      <w:spacing w:after="180"/>
    </w:pPr>
    <w:rPr>
      <w:sz w:val="16"/>
      <w:szCs w:val="16"/>
    </w:rPr>
  </w:style>
  <w:style w:type="character" w:customStyle="1" w:styleId="3Char0">
    <w:name w:val="본문 3 Char"/>
    <w:basedOn w:val="a3"/>
    <w:link w:val="35"/>
    <w:semiHidden/>
    <w:rsid w:val="009810E9"/>
    <w:rPr>
      <w:rFonts w:ascii="Arial" w:eastAsia="맑은 고딕" w:hAnsi="Arial"/>
      <w:kern w:val="2"/>
      <w:sz w:val="16"/>
      <w:szCs w:val="16"/>
    </w:rPr>
  </w:style>
  <w:style w:type="paragraph" w:styleId="afff4">
    <w:name w:val="Body Text Indent"/>
    <w:basedOn w:val="a2"/>
    <w:link w:val="Chare"/>
    <w:semiHidden/>
    <w:unhideWhenUsed/>
    <w:rsid w:val="009810E9"/>
    <w:pPr>
      <w:spacing w:after="180"/>
      <w:ind w:left="851"/>
    </w:pPr>
  </w:style>
  <w:style w:type="character" w:customStyle="1" w:styleId="Chare">
    <w:name w:val="본문 들여쓰기 Char"/>
    <w:basedOn w:val="a3"/>
    <w:link w:val="afff4"/>
    <w:semiHidden/>
    <w:rsid w:val="009810E9"/>
    <w:rPr>
      <w:rFonts w:ascii="Arial" w:eastAsia="맑은 고딕" w:hAnsi="Arial"/>
      <w:kern w:val="2"/>
    </w:rPr>
  </w:style>
  <w:style w:type="paragraph" w:styleId="26">
    <w:name w:val="Body Text Indent 2"/>
    <w:basedOn w:val="a2"/>
    <w:link w:val="2Char1"/>
    <w:semiHidden/>
    <w:unhideWhenUsed/>
    <w:rsid w:val="009810E9"/>
    <w:pPr>
      <w:spacing w:after="180" w:line="480" w:lineRule="auto"/>
      <w:ind w:left="851"/>
    </w:pPr>
  </w:style>
  <w:style w:type="character" w:customStyle="1" w:styleId="2Char1">
    <w:name w:val="본문 들여쓰기 2 Char"/>
    <w:basedOn w:val="a3"/>
    <w:link w:val="26"/>
    <w:semiHidden/>
    <w:rsid w:val="009810E9"/>
    <w:rPr>
      <w:rFonts w:ascii="Arial" w:eastAsia="맑은 고딕" w:hAnsi="Arial"/>
      <w:kern w:val="2"/>
    </w:rPr>
  </w:style>
  <w:style w:type="paragraph" w:styleId="36">
    <w:name w:val="Body Text Indent 3"/>
    <w:basedOn w:val="a2"/>
    <w:link w:val="3Char1"/>
    <w:semiHidden/>
    <w:unhideWhenUsed/>
    <w:rsid w:val="009810E9"/>
    <w:pPr>
      <w:spacing w:after="180"/>
      <w:ind w:left="851"/>
    </w:pPr>
    <w:rPr>
      <w:sz w:val="16"/>
      <w:szCs w:val="16"/>
    </w:rPr>
  </w:style>
  <w:style w:type="character" w:customStyle="1" w:styleId="3Char1">
    <w:name w:val="본문 들여쓰기 3 Char"/>
    <w:basedOn w:val="a3"/>
    <w:link w:val="36"/>
    <w:semiHidden/>
    <w:rsid w:val="009810E9"/>
    <w:rPr>
      <w:rFonts w:ascii="Arial" w:eastAsia="맑은 고딕" w:hAnsi="Arial"/>
      <w:kern w:val="2"/>
      <w:sz w:val="16"/>
      <w:szCs w:val="16"/>
    </w:rPr>
  </w:style>
  <w:style w:type="paragraph" w:styleId="afff5">
    <w:name w:val="Body Text First Indent"/>
    <w:basedOn w:val="ab"/>
    <w:link w:val="Charf"/>
    <w:semiHidden/>
    <w:unhideWhenUsed/>
    <w:rsid w:val="009810E9"/>
    <w:pPr>
      <w:ind w:firstLine="210"/>
    </w:pPr>
  </w:style>
  <w:style w:type="character" w:customStyle="1" w:styleId="Charf">
    <w:name w:val="본문 첫 줄 들여쓰기 Char"/>
    <w:basedOn w:val="Char1"/>
    <w:link w:val="afff5"/>
    <w:semiHidden/>
    <w:rsid w:val="009810E9"/>
    <w:rPr>
      <w:rFonts w:ascii="Arial" w:eastAsia="맑은 고딕" w:hAnsi="Arial"/>
      <w:kern w:val="2"/>
    </w:rPr>
  </w:style>
  <w:style w:type="paragraph" w:styleId="27">
    <w:name w:val="Body Text First Indent 2"/>
    <w:basedOn w:val="afff4"/>
    <w:link w:val="2Char2"/>
    <w:semiHidden/>
    <w:unhideWhenUsed/>
    <w:rsid w:val="009810E9"/>
    <w:pPr>
      <w:ind w:firstLine="210"/>
    </w:pPr>
  </w:style>
  <w:style w:type="character" w:customStyle="1" w:styleId="2Char2">
    <w:name w:val="본문 첫 줄 들여쓰기 2 Char"/>
    <w:basedOn w:val="Chare"/>
    <w:link w:val="27"/>
    <w:semiHidden/>
    <w:rsid w:val="009810E9"/>
    <w:rPr>
      <w:rFonts w:ascii="Arial" w:eastAsia="맑은 고딕" w:hAnsi="Arial"/>
      <w:kern w:val="2"/>
    </w:rPr>
  </w:style>
  <w:style w:type="paragraph" w:styleId="afff6">
    <w:name w:val="Block Text"/>
    <w:basedOn w:val="a2"/>
    <w:semiHidden/>
    <w:unhideWhenUsed/>
    <w:rsid w:val="009810E9"/>
    <w:pPr>
      <w:spacing w:after="180"/>
      <w:ind w:left="1440" w:right="1440"/>
    </w:pPr>
  </w:style>
  <w:style w:type="table" w:customStyle="1" w:styleId="13">
    <w:name w:val="색상형 눈금1"/>
    <w:basedOn w:val="a4"/>
    <w:uiPriority w:val="73"/>
    <w:rsid w:val="009810E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rsid w:val="009810E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0">
    <w:name w:val="Colorful Grid Accent 2"/>
    <w:basedOn w:val="a4"/>
    <w:uiPriority w:val="73"/>
    <w:rsid w:val="009810E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0">
    <w:name w:val="Colorful Grid Accent 3"/>
    <w:basedOn w:val="a4"/>
    <w:uiPriority w:val="73"/>
    <w:rsid w:val="009810E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0">
    <w:name w:val="Colorful Grid Accent 4"/>
    <w:basedOn w:val="a4"/>
    <w:uiPriority w:val="73"/>
    <w:rsid w:val="009810E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0">
    <w:name w:val="Colorful Grid Accent 5"/>
    <w:basedOn w:val="a4"/>
    <w:uiPriority w:val="73"/>
    <w:rsid w:val="009810E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0">
    <w:name w:val="Colorful Grid Accent 6"/>
    <w:basedOn w:val="a4"/>
    <w:uiPriority w:val="73"/>
    <w:rsid w:val="009810E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14">
    <w:name w:val="색상형 목록1"/>
    <w:basedOn w:val="a4"/>
    <w:uiPriority w:val="72"/>
    <w:rsid w:val="009810E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rsid w:val="009810E9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1">
    <w:name w:val="Colorful List Accent 2"/>
    <w:basedOn w:val="a4"/>
    <w:uiPriority w:val="72"/>
    <w:rsid w:val="009810E9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1">
    <w:name w:val="Colorful List Accent 3"/>
    <w:basedOn w:val="a4"/>
    <w:uiPriority w:val="72"/>
    <w:rsid w:val="009810E9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1">
    <w:name w:val="Colorful List Accent 4"/>
    <w:basedOn w:val="a4"/>
    <w:uiPriority w:val="72"/>
    <w:rsid w:val="009810E9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1">
    <w:name w:val="Colorful List Accent 5"/>
    <w:basedOn w:val="a4"/>
    <w:uiPriority w:val="72"/>
    <w:rsid w:val="009810E9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1">
    <w:name w:val="Colorful List Accent 6"/>
    <w:basedOn w:val="a4"/>
    <w:uiPriority w:val="72"/>
    <w:rsid w:val="009810E9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15">
    <w:name w:val="색상형 음영1"/>
    <w:basedOn w:val="a4"/>
    <w:uiPriority w:val="71"/>
    <w:rsid w:val="009810E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2">
    <w:name w:val="Colorful Shading Accent 1"/>
    <w:basedOn w:val="a4"/>
    <w:uiPriority w:val="71"/>
    <w:rsid w:val="009810E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2">
    <w:name w:val="Colorful Shading Accent 2"/>
    <w:basedOn w:val="a4"/>
    <w:uiPriority w:val="71"/>
    <w:rsid w:val="009810E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2">
    <w:name w:val="Colorful Shading Accent 3"/>
    <w:basedOn w:val="a4"/>
    <w:uiPriority w:val="71"/>
    <w:rsid w:val="009810E9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2">
    <w:name w:val="Colorful Shading Accent 4"/>
    <w:basedOn w:val="a4"/>
    <w:uiPriority w:val="71"/>
    <w:rsid w:val="009810E9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Shading Accent 5"/>
    <w:basedOn w:val="a4"/>
    <w:uiPriority w:val="71"/>
    <w:rsid w:val="009810E9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2">
    <w:name w:val="Colorful Shading Accent 6"/>
    <w:basedOn w:val="a4"/>
    <w:uiPriority w:val="71"/>
    <w:rsid w:val="009810E9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16">
    <w:name w:val="index 1"/>
    <w:basedOn w:val="a2"/>
    <w:next w:val="a2"/>
    <w:autoRedefine/>
    <w:semiHidden/>
    <w:unhideWhenUsed/>
    <w:rsid w:val="009810E9"/>
    <w:pPr>
      <w:ind w:left="425" w:hanging="425"/>
    </w:pPr>
  </w:style>
  <w:style w:type="paragraph" w:styleId="28">
    <w:name w:val="index 2"/>
    <w:basedOn w:val="a2"/>
    <w:next w:val="a2"/>
    <w:autoRedefine/>
    <w:semiHidden/>
    <w:unhideWhenUsed/>
    <w:rsid w:val="009810E9"/>
    <w:pPr>
      <w:ind w:left="850" w:hanging="425"/>
    </w:pPr>
  </w:style>
  <w:style w:type="paragraph" w:styleId="37">
    <w:name w:val="index 3"/>
    <w:basedOn w:val="a2"/>
    <w:next w:val="a2"/>
    <w:autoRedefine/>
    <w:semiHidden/>
    <w:unhideWhenUsed/>
    <w:rsid w:val="009810E9"/>
    <w:pPr>
      <w:ind w:left="1275" w:hanging="425"/>
    </w:pPr>
  </w:style>
  <w:style w:type="paragraph" w:styleId="45">
    <w:name w:val="index 4"/>
    <w:basedOn w:val="a2"/>
    <w:next w:val="a2"/>
    <w:autoRedefine/>
    <w:semiHidden/>
    <w:unhideWhenUsed/>
    <w:rsid w:val="009810E9"/>
    <w:pPr>
      <w:ind w:left="1700" w:hanging="425"/>
    </w:pPr>
  </w:style>
  <w:style w:type="paragraph" w:styleId="55">
    <w:name w:val="index 5"/>
    <w:basedOn w:val="a2"/>
    <w:next w:val="a2"/>
    <w:autoRedefine/>
    <w:semiHidden/>
    <w:unhideWhenUsed/>
    <w:rsid w:val="009810E9"/>
    <w:pPr>
      <w:ind w:left="2125" w:hanging="425"/>
    </w:pPr>
  </w:style>
  <w:style w:type="paragraph" w:styleId="61">
    <w:name w:val="index 6"/>
    <w:basedOn w:val="a2"/>
    <w:next w:val="a2"/>
    <w:autoRedefine/>
    <w:semiHidden/>
    <w:unhideWhenUsed/>
    <w:rsid w:val="009810E9"/>
    <w:pPr>
      <w:ind w:left="2550" w:hanging="425"/>
    </w:pPr>
  </w:style>
  <w:style w:type="paragraph" w:styleId="71">
    <w:name w:val="index 7"/>
    <w:basedOn w:val="a2"/>
    <w:next w:val="a2"/>
    <w:autoRedefine/>
    <w:semiHidden/>
    <w:unhideWhenUsed/>
    <w:rsid w:val="009810E9"/>
    <w:pPr>
      <w:ind w:left="2975" w:hanging="425"/>
    </w:pPr>
  </w:style>
  <w:style w:type="paragraph" w:styleId="81">
    <w:name w:val="index 8"/>
    <w:basedOn w:val="a2"/>
    <w:next w:val="a2"/>
    <w:autoRedefine/>
    <w:semiHidden/>
    <w:unhideWhenUsed/>
    <w:rsid w:val="009810E9"/>
    <w:pPr>
      <w:ind w:left="3400" w:hanging="425"/>
    </w:pPr>
  </w:style>
  <w:style w:type="paragraph" w:styleId="91">
    <w:name w:val="index 9"/>
    <w:basedOn w:val="a2"/>
    <w:next w:val="a2"/>
    <w:autoRedefine/>
    <w:semiHidden/>
    <w:unhideWhenUsed/>
    <w:rsid w:val="009810E9"/>
    <w:pPr>
      <w:ind w:left="3825" w:hanging="425"/>
    </w:pPr>
  </w:style>
  <w:style w:type="paragraph" w:styleId="afff7">
    <w:name w:val="index heading"/>
    <w:basedOn w:val="a2"/>
    <w:next w:val="16"/>
    <w:semiHidden/>
    <w:unhideWhenUsed/>
    <w:rsid w:val="009810E9"/>
    <w:rPr>
      <w:rFonts w:asciiTheme="majorHAnsi" w:eastAsiaTheme="majorEastAsia" w:hAnsiTheme="majorHAnsi" w:cstheme="majorBidi"/>
      <w:b/>
      <w:bCs/>
    </w:rPr>
  </w:style>
  <w:style w:type="paragraph" w:styleId="afff8">
    <w:name w:val="Signature"/>
    <w:basedOn w:val="a2"/>
    <w:link w:val="Charf0"/>
    <w:semiHidden/>
    <w:unhideWhenUsed/>
    <w:rsid w:val="009810E9"/>
    <w:pPr>
      <w:ind w:left="4252"/>
    </w:pPr>
  </w:style>
  <w:style w:type="character" w:customStyle="1" w:styleId="Charf0">
    <w:name w:val="서명 Char"/>
    <w:basedOn w:val="a3"/>
    <w:link w:val="afff8"/>
    <w:semiHidden/>
    <w:rsid w:val="009810E9"/>
    <w:rPr>
      <w:rFonts w:ascii="Arial" w:eastAsia="맑은 고딕" w:hAnsi="Arial"/>
      <w:kern w:val="2"/>
    </w:rPr>
  </w:style>
  <w:style w:type="table" w:customStyle="1" w:styleId="17">
    <w:name w:val="어두운 목록1"/>
    <w:basedOn w:val="a4"/>
    <w:uiPriority w:val="70"/>
    <w:rsid w:val="009810E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4"/>
    <w:uiPriority w:val="70"/>
    <w:rsid w:val="009810E9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4"/>
    <w:uiPriority w:val="70"/>
    <w:rsid w:val="009810E9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4"/>
    <w:uiPriority w:val="70"/>
    <w:rsid w:val="009810E9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4"/>
    <w:uiPriority w:val="70"/>
    <w:rsid w:val="009810E9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3">
    <w:name w:val="Dark List Accent 5"/>
    <w:basedOn w:val="a4"/>
    <w:uiPriority w:val="70"/>
    <w:rsid w:val="009810E9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3">
    <w:name w:val="Dark List Accent 6"/>
    <w:basedOn w:val="a4"/>
    <w:uiPriority w:val="70"/>
    <w:rsid w:val="009810E9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18">
    <w:name w:val="연한 눈금1"/>
    <w:basedOn w:val="a4"/>
    <w:uiPriority w:val="62"/>
    <w:rsid w:val="009810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10">
    <w:name w:val="연한 눈금 - 강조색 11"/>
    <w:basedOn w:val="a4"/>
    <w:uiPriority w:val="62"/>
    <w:rsid w:val="009810E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4">
    <w:name w:val="Light Grid Accent 2"/>
    <w:basedOn w:val="a4"/>
    <w:uiPriority w:val="62"/>
    <w:rsid w:val="009810E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4">
    <w:name w:val="Light Grid Accent 3"/>
    <w:basedOn w:val="a4"/>
    <w:uiPriority w:val="62"/>
    <w:rsid w:val="009810E9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4">
    <w:name w:val="Light Grid Accent 4"/>
    <w:basedOn w:val="a4"/>
    <w:uiPriority w:val="62"/>
    <w:rsid w:val="009810E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4"/>
    <w:uiPriority w:val="62"/>
    <w:rsid w:val="009810E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4"/>
    <w:uiPriority w:val="62"/>
    <w:rsid w:val="009810E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character" w:styleId="afff9">
    <w:name w:val="FollowedHyperlink"/>
    <w:basedOn w:val="a3"/>
    <w:semiHidden/>
    <w:unhideWhenUsed/>
    <w:rsid w:val="009810E9"/>
    <w:rPr>
      <w:color w:val="800080" w:themeColor="followedHyperlink"/>
      <w:u w:val="single"/>
    </w:rPr>
  </w:style>
  <w:style w:type="table" w:customStyle="1" w:styleId="19">
    <w:name w:val="옅은 음영1"/>
    <w:basedOn w:val="a4"/>
    <w:uiPriority w:val="60"/>
    <w:rsid w:val="009810E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1">
    <w:name w:val="옅은 음영 - 강조색 11"/>
    <w:basedOn w:val="a4"/>
    <w:uiPriority w:val="60"/>
    <w:rsid w:val="009810E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rsid w:val="009810E9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rsid w:val="009810E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rsid w:val="009810E9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rsid w:val="009810E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rsid w:val="009810E9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a">
    <w:name w:val="Salutation"/>
    <w:basedOn w:val="a2"/>
    <w:next w:val="a2"/>
    <w:link w:val="Charf1"/>
    <w:semiHidden/>
    <w:rsid w:val="009810E9"/>
  </w:style>
  <w:style w:type="character" w:customStyle="1" w:styleId="Charf1">
    <w:name w:val="인사말 Char"/>
    <w:basedOn w:val="a3"/>
    <w:link w:val="afffa"/>
    <w:semiHidden/>
    <w:rsid w:val="009810E9"/>
    <w:rPr>
      <w:rFonts w:ascii="Arial" w:eastAsia="맑은 고딕" w:hAnsi="Arial"/>
      <w:kern w:val="2"/>
    </w:rPr>
  </w:style>
  <w:style w:type="paragraph" w:styleId="afffb">
    <w:name w:val="Normal (Web)"/>
    <w:basedOn w:val="a2"/>
    <w:uiPriority w:val="99"/>
    <w:semiHidden/>
    <w:rsid w:val="009810E9"/>
    <w:rPr>
      <w:rFonts w:ascii="Times New Roman" w:hAnsi="Times New Roman"/>
      <w:sz w:val="24"/>
      <w:szCs w:val="24"/>
    </w:rPr>
  </w:style>
  <w:style w:type="character" w:styleId="afffc">
    <w:name w:val="Placeholder Text"/>
    <w:basedOn w:val="a3"/>
    <w:uiPriority w:val="99"/>
    <w:semiHidden/>
    <w:rsid w:val="009810E9"/>
    <w:rPr>
      <w:color w:val="808080"/>
    </w:rPr>
  </w:style>
  <w:style w:type="numbering" w:styleId="a1">
    <w:name w:val="Outline List 3"/>
    <w:basedOn w:val="a5"/>
    <w:rsid w:val="009810E9"/>
    <w:pPr>
      <w:numPr>
        <w:numId w:val="19"/>
      </w:numPr>
    </w:pPr>
  </w:style>
  <w:style w:type="paragraph" w:styleId="afffd">
    <w:name w:val="E-mail Signature"/>
    <w:basedOn w:val="a2"/>
    <w:link w:val="Charf2"/>
    <w:semiHidden/>
    <w:unhideWhenUsed/>
    <w:rsid w:val="009810E9"/>
  </w:style>
  <w:style w:type="character" w:customStyle="1" w:styleId="Charf2">
    <w:name w:val="전자 메일 서명 Char"/>
    <w:basedOn w:val="a3"/>
    <w:link w:val="afffd"/>
    <w:semiHidden/>
    <w:rsid w:val="009810E9"/>
    <w:rPr>
      <w:rFonts w:ascii="Arial" w:eastAsia="맑은 고딕" w:hAnsi="Arial"/>
      <w:kern w:val="2"/>
    </w:rPr>
  </w:style>
  <w:style w:type="paragraph" w:styleId="afffe">
    <w:name w:val="envelope address"/>
    <w:basedOn w:val="a2"/>
    <w:semiHidden/>
    <w:unhideWhenUsed/>
    <w:rsid w:val="009810E9"/>
    <w:pPr>
      <w:framePr w:w="6804" w:h="2268" w:hRule="exact" w:hSpace="142" w:wrap="auto" w:hAnchor="page" w:xAlign="center" w:yAlign="bottom"/>
      <w:snapToGrid w:val="0"/>
      <w:ind w:left="2835"/>
    </w:pPr>
    <w:rPr>
      <w:rFonts w:asciiTheme="majorHAnsi" w:eastAsiaTheme="majorEastAsia" w:hAnsiTheme="majorHAnsi" w:cstheme="majorBidi"/>
      <w:sz w:val="24"/>
      <w:szCs w:val="24"/>
    </w:rPr>
  </w:style>
  <w:style w:type="character" w:styleId="affff">
    <w:name w:val="line number"/>
    <w:basedOn w:val="a3"/>
    <w:semiHidden/>
    <w:unhideWhenUsed/>
    <w:rsid w:val="009810E9"/>
  </w:style>
  <w:style w:type="table" w:customStyle="1" w:styleId="110">
    <w:name w:val="중간 눈금 11"/>
    <w:basedOn w:val="a4"/>
    <w:uiPriority w:val="67"/>
    <w:rsid w:val="009810E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rsid w:val="009810E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">
    <w:name w:val="Medium Grid 1 Accent 2"/>
    <w:basedOn w:val="a4"/>
    <w:uiPriority w:val="67"/>
    <w:rsid w:val="009810E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">
    <w:name w:val="Medium Grid 1 Accent 3"/>
    <w:basedOn w:val="a4"/>
    <w:uiPriority w:val="67"/>
    <w:rsid w:val="009810E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">
    <w:name w:val="Medium Grid 1 Accent 4"/>
    <w:basedOn w:val="a4"/>
    <w:uiPriority w:val="67"/>
    <w:rsid w:val="009810E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">
    <w:name w:val="Medium Grid 1 Accent 5"/>
    <w:basedOn w:val="a4"/>
    <w:uiPriority w:val="67"/>
    <w:rsid w:val="009810E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">
    <w:name w:val="Medium Grid 1 Accent 6"/>
    <w:basedOn w:val="a4"/>
    <w:uiPriority w:val="67"/>
    <w:rsid w:val="009810E9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210">
    <w:name w:val="중간 눈금 21"/>
    <w:basedOn w:val="a4"/>
    <w:uiPriority w:val="68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0">
    <w:name w:val="Medium Grid 2 Accent 1"/>
    <w:basedOn w:val="a4"/>
    <w:uiPriority w:val="68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10">
    <w:name w:val="중간 눈금 31"/>
    <w:basedOn w:val="a4"/>
    <w:uiPriority w:val="69"/>
    <w:rsid w:val="009810E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rsid w:val="009810E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4"/>
    <w:uiPriority w:val="69"/>
    <w:rsid w:val="009810E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4"/>
    <w:uiPriority w:val="69"/>
    <w:rsid w:val="009810E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4"/>
    <w:uiPriority w:val="69"/>
    <w:rsid w:val="009810E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4"/>
    <w:uiPriority w:val="69"/>
    <w:rsid w:val="009810E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4"/>
    <w:uiPriority w:val="69"/>
    <w:rsid w:val="009810E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111">
    <w:name w:val="중간 목록 11"/>
    <w:basedOn w:val="a4"/>
    <w:uiPriority w:val="65"/>
    <w:rsid w:val="009810E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-11">
    <w:name w:val="중간 목록 1 - 강조색 11"/>
    <w:basedOn w:val="a4"/>
    <w:uiPriority w:val="65"/>
    <w:rsid w:val="009810E9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4"/>
    <w:uiPriority w:val="65"/>
    <w:rsid w:val="009810E9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4"/>
    <w:uiPriority w:val="65"/>
    <w:rsid w:val="009810E9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4"/>
    <w:uiPriority w:val="65"/>
    <w:rsid w:val="009810E9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4"/>
    <w:uiPriority w:val="65"/>
    <w:rsid w:val="009810E9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4"/>
    <w:uiPriority w:val="65"/>
    <w:rsid w:val="009810E9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211">
    <w:name w:val="중간 목록 21"/>
    <w:basedOn w:val="a4"/>
    <w:uiPriority w:val="66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12">
    <w:name w:val="중간 음영 11"/>
    <w:basedOn w:val="a4"/>
    <w:uiPriority w:val="63"/>
    <w:rsid w:val="009810E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0">
    <w:name w:val="중간 음영 1 - 강조색 11"/>
    <w:basedOn w:val="a4"/>
    <w:uiPriority w:val="63"/>
    <w:rsid w:val="009810E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rsid w:val="009810E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rsid w:val="009810E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rsid w:val="009810E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rsid w:val="009810E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rsid w:val="009810E9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2">
    <w:name w:val="중간 음영 21"/>
    <w:basedOn w:val="a4"/>
    <w:uiPriority w:val="64"/>
    <w:rsid w:val="009810E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">
    <w:name w:val="중간 음영 2 - 강조색 11"/>
    <w:basedOn w:val="a4"/>
    <w:uiPriority w:val="64"/>
    <w:rsid w:val="009810E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rsid w:val="009810E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rsid w:val="009810E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rsid w:val="009810E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rsid w:val="009810E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rsid w:val="009810E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f0">
    <w:name w:val="Bibliography"/>
    <w:basedOn w:val="a2"/>
    <w:next w:val="a2"/>
    <w:uiPriority w:val="37"/>
    <w:semiHidden/>
    <w:rsid w:val="009810E9"/>
  </w:style>
  <w:style w:type="table" w:styleId="311">
    <w:name w:val="Table 3D effects 1"/>
    <w:basedOn w:val="a4"/>
    <w:rsid w:val="009810E9"/>
    <w:pPr>
      <w:widowControl w:val="0"/>
      <w:wordWrap w:val="0"/>
      <w:autoSpaceDE w:val="0"/>
      <w:autoSpaceDN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rsid w:val="009810E9"/>
    <w:pPr>
      <w:widowControl w:val="0"/>
      <w:wordWrap w:val="0"/>
      <w:autoSpaceDE w:val="0"/>
      <w:autoSpaceDN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rsid w:val="009810E9"/>
    <w:pPr>
      <w:widowControl w:val="0"/>
      <w:wordWrap w:val="0"/>
      <w:autoSpaceDE w:val="0"/>
      <w:autoSpaceDN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lassic 1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4"/>
    <w:rsid w:val="009810E9"/>
    <w:pPr>
      <w:widowControl w:val="0"/>
      <w:wordWrap w:val="0"/>
      <w:autoSpaceDE w:val="0"/>
      <w:autoSpaceDN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Table Elegant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a">
    <w:name w:val="Table Grid 2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Grid 3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7">
    <w:name w:val="Table Grid 4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rsid w:val="009810E9"/>
    <w:pPr>
      <w:widowControl w:val="0"/>
      <w:wordWrap w:val="0"/>
      <w:autoSpaceDE w:val="0"/>
      <w:autoSpaceDN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Simple 1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4"/>
    <w:rsid w:val="009810E9"/>
    <w:pPr>
      <w:widowControl w:val="0"/>
      <w:wordWrap w:val="0"/>
      <w:autoSpaceDE w:val="0"/>
      <w:autoSpaceDN w:val="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Simple 3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List 1"/>
    <w:basedOn w:val="a4"/>
    <w:rsid w:val="009810E9"/>
    <w:pPr>
      <w:widowControl w:val="0"/>
      <w:wordWrap w:val="0"/>
      <w:autoSpaceDE w:val="0"/>
      <w:autoSpaceDN w:val="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rsid w:val="009810E9"/>
    <w:pPr>
      <w:widowControl w:val="0"/>
      <w:wordWrap w:val="0"/>
      <w:autoSpaceDE w:val="0"/>
      <w:autoSpaceDN w:val="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4"/>
    <w:rsid w:val="009810E9"/>
    <w:pPr>
      <w:widowControl w:val="0"/>
      <w:wordWrap w:val="0"/>
      <w:autoSpaceDE w:val="0"/>
      <w:autoSpaceDN w:val="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List 7"/>
    <w:basedOn w:val="a4"/>
    <w:rsid w:val="009810E9"/>
    <w:pPr>
      <w:widowControl w:val="0"/>
      <w:wordWrap w:val="0"/>
      <w:autoSpaceDE w:val="0"/>
      <w:autoSpaceDN w:val="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rsid w:val="009810E9"/>
    <w:pPr>
      <w:widowControl w:val="0"/>
      <w:wordWrap w:val="0"/>
      <w:autoSpaceDE w:val="0"/>
      <w:autoSpaceDN w:val="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1e">
    <w:name w:val="Table Colorful 1"/>
    <w:basedOn w:val="a4"/>
    <w:rsid w:val="009810E9"/>
    <w:pPr>
      <w:widowControl w:val="0"/>
      <w:wordWrap w:val="0"/>
      <w:autoSpaceDE w:val="0"/>
      <w:autoSpaceDN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Columns 1"/>
    <w:basedOn w:val="a4"/>
    <w:rsid w:val="009810E9"/>
    <w:pPr>
      <w:widowControl w:val="0"/>
      <w:wordWrap w:val="0"/>
      <w:autoSpaceDE w:val="0"/>
      <w:autoSpaceDN w:val="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4"/>
    <w:rsid w:val="009810E9"/>
    <w:pPr>
      <w:widowControl w:val="0"/>
      <w:wordWrap w:val="0"/>
      <w:autoSpaceDE w:val="0"/>
      <w:autoSpaceDN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rsid w:val="009810E9"/>
    <w:pPr>
      <w:widowControl w:val="0"/>
      <w:wordWrap w:val="0"/>
      <w:autoSpaceDE w:val="0"/>
      <w:autoSpaceDN w:val="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rsid w:val="009810E9"/>
    <w:pPr>
      <w:widowControl w:val="0"/>
      <w:wordWrap w:val="0"/>
      <w:autoSpaceDE w:val="0"/>
      <w:autoSpaceDN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rsid w:val="009810E9"/>
    <w:pPr>
      <w:widowControl w:val="0"/>
      <w:wordWrap w:val="0"/>
      <w:autoSpaceDE w:val="0"/>
      <w:autoSpaceDN w:val="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f0">
    <w:name w:val="Table Web 1"/>
    <w:basedOn w:val="a4"/>
    <w:rsid w:val="009810E9"/>
    <w:pPr>
      <w:widowControl w:val="0"/>
      <w:wordWrap w:val="0"/>
      <w:autoSpaceDE w:val="0"/>
      <w:autoSpaceDN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Web 2"/>
    <w:basedOn w:val="a4"/>
    <w:rsid w:val="009810E9"/>
    <w:pPr>
      <w:widowControl w:val="0"/>
      <w:wordWrap w:val="0"/>
      <w:autoSpaceDE w:val="0"/>
      <w:autoSpaceDN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Web 3"/>
    <w:basedOn w:val="a4"/>
    <w:rsid w:val="009810E9"/>
    <w:pPr>
      <w:widowControl w:val="0"/>
      <w:wordWrap w:val="0"/>
      <w:autoSpaceDE w:val="0"/>
      <w:autoSpaceDN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1">
    <w:name w:val="Table Subtle 1"/>
    <w:basedOn w:val="a4"/>
    <w:rsid w:val="009810E9"/>
    <w:pPr>
      <w:widowControl w:val="0"/>
      <w:wordWrap w:val="0"/>
      <w:autoSpaceDE w:val="0"/>
      <w:autoSpaceDN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ubtle 2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2">
    <w:name w:val="Table Professional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3">
    <w:name w:val="Table Theme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f4">
    <w:name w:val="Table Contemporary"/>
    <w:basedOn w:val="a4"/>
    <w:rsid w:val="009810E9"/>
    <w:pPr>
      <w:widowControl w:val="0"/>
      <w:wordWrap w:val="0"/>
      <w:autoSpaceDE w:val="0"/>
      <w:autoSpaceDN w:val="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f5">
    <w:name w:val="Normal Indent"/>
    <w:basedOn w:val="a2"/>
    <w:semiHidden/>
    <w:unhideWhenUsed/>
    <w:rsid w:val="009810E9"/>
    <w:pPr>
      <w:ind w:left="800"/>
    </w:pPr>
  </w:style>
  <w:style w:type="character" w:styleId="HTML0">
    <w:name w:val="HTML Acronym"/>
    <w:basedOn w:val="a3"/>
    <w:uiPriority w:val="8"/>
    <w:semiHidden/>
    <w:unhideWhenUsed/>
    <w:rsid w:val="009810E9"/>
  </w:style>
  <w:style w:type="character" w:styleId="HTML1">
    <w:name w:val="HTML Variable"/>
    <w:basedOn w:val="a3"/>
    <w:uiPriority w:val="8"/>
    <w:semiHidden/>
    <w:unhideWhenUsed/>
    <w:rsid w:val="009810E9"/>
    <w:rPr>
      <w:i/>
      <w:iCs/>
    </w:rPr>
  </w:style>
  <w:style w:type="character" w:styleId="HTML2">
    <w:name w:val="HTML Sample"/>
    <w:basedOn w:val="a3"/>
    <w:uiPriority w:val="8"/>
    <w:semiHidden/>
    <w:unhideWhenUsed/>
    <w:rsid w:val="009810E9"/>
    <w:rPr>
      <w:rFonts w:ascii="Courier New" w:hAnsi="Courier New" w:cs="Courier New"/>
    </w:rPr>
  </w:style>
  <w:style w:type="character" w:styleId="HTML3">
    <w:name w:val="HTML Cite"/>
    <w:basedOn w:val="a3"/>
    <w:uiPriority w:val="8"/>
    <w:semiHidden/>
    <w:unhideWhenUsed/>
    <w:rsid w:val="009810E9"/>
    <w:rPr>
      <w:i/>
      <w:iCs/>
    </w:rPr>
  </w:style>
  <w:style w:type="character" w:styleId="HTML4">
    <w:name w:val="HTML Definition"/>
    <w:basedOn w:val="a3"/>
    <w:uiPriority w:val="8"/>
    <w:semiHidden/>
    <w:unhideWhenUsed/>
    <w:rsid w:val="009810E9"/>
    <w:rPr>
      <w:i/>
      <w:iCs/>
    </w:rPr>
  </w:style>
  <w:style w:type="paragraph" w:styleId="HTML5">
    <w:name w:val="HTML Address"/>
    <w:basedOn w:val="a2"/>
    <w:link w:val="HTMLChar0"/>
    <w:uiPriority w:val="8"/>
    <w:semiHidden/>
    <w:unhideWhenUsed/>
    <w:rsid w:val="009810E9"/>
    <w:rPr>
      <w:i/>
      <w:iCs/>
    </w:rPr>
  </w:style>
  <w:style w:type="character" w:customStyle="1" w:styleId="HTMLChar0">
    <w:name w:val="HTML 주소 Char"/>
    <w:basedOn w:val="a3"/>
    <w:link w:val="HTML5"/>
    <w:uiPriority w:val="8"/>
    <w:semiHidden/>
    <w:rsid w:val="009810E9"/>
    <w:rPr>
      <w:rFonts w:ascii="Arial" w:eastAsia="맑은 고딕" w:hAnsi="Arial"/>
      <w:i/>
      <w:iCs/>
      <w:kern w:val="2"/>
    </w:rPr>
  </w:style>
  <w:style w:type="character" w:styleId="HTML6">
    <w:name w:val="HTML Code"/>
    <w:basedOn w:val="a3"/>
    <w:uiPriority w:val="8"/>
    <w:semiHidden/>
    <w:unhideWhenUsed/>
    <w:rsid w:val="009810E9"/>
    <w:rPr>
      <w:rFonts w:ascii="Courier New" w:hAnsi="Courier New" w:cs="Courier New"/>
      <w:sz w:val="20"/>
      <w:szCs w:val="20"/>
    </w:rPr>
  </w:style>
  <w:style w:type="character" w:styleId="HTML7">
    <w:name w:val="HTML Keyboard"/>
    <w:basedOn w:val="a3"/>
    <w:uiPriority w:val="8"/>
    <w:semiHidden/>
    <w:unhideWhenUsed/>
    <w:rsid w:val="009810E9"/>
    <w:rPr>
      <w:rFonts w:ascii="Courier New" w:hAnsi="Courier New" w:cs="Courier New"/>
      <w:sz w:val="20"/>
      <w:szCs w:val="20"/>
    </w:rPr>
  </w:style>
  <w:style w:type="character" w:styleId="HTML8">
    <w:name w:val="HTML Typewriter"/>
    <w:basedOn w:val="a3"/>
    <w:uiPriority w:val="8"/>
    <w:semiHidden/>
    <w:unhideWhenUsed/>
    <w:rsid w:val="009810E9"/>
    <w:rPr>
      <w:rFonts w:ascii="Courier New" w:hAnsi="Courier New" w:cs="Courier New"/>
      <w:sz w:val="20"/>
      <w:szCs w:val="20"/>
    </w:rPr>
  </w:style>
  <w:style w:type="paragraph" w:styleId="TOC">
    <w:name w:val="TOC Heading"/>
    <w:basedOn w:val="1"/>
    <w:next w:val="a2"/>
    <w:uiPriority w:val="39"/>
    <w:semiHidden/>
    <w:unhideWhenUsed/>
    <w:qFormat/>
    <w:rsid w:val="009810E9"/>
    <w:pPr>
      <w:widowControl w:val="0"/>
      <w:numPr>
        <w:numId w:val="0"/>
      </w:numPr>
      <w:wordWrap w:val="0"/>
      <w:autoSpaceDE w:val="0"/>
      <w:autoSpaceDN w:val="0"/>
      <w:jc w:val="both"/>
      <w:outlineLvl w:val="9"/>
    </w:pPr>
    <w:rPr>
      <w:rFonts w:asciiTheme="majorHAnsi" w:eastAsiaTheme="majorEastAsia" w:hAnsiTheme="majorHAnsi" w:cstheme="majorBidi"/>
      <w:b w:val="0"/>
      <w:sz w:val="28"/>
      <w:szCs w:val="28"/>
    </w:rPr>
  </w:style>
  <w:style w:type="paragraph" w:customStyle="1" w:styleId="nCvrInfoListBuld1">
    <w:name w:val="nCvrInfoListBul_d1"/>
    <w:basedOn w:val="nListBuld1"/>
    <w:qFormat/>
    <w:rsid w:val="00F4168F"/>
    <w:pPr>
      <w:ind w:left="698"/>
    </w:pPr>
  </w:style>
  <w:style w:type="paragraph" w:customStyle="1" w:styleId="nCvrCode">
    <w:name w:val="nCvrCode"/>
    <w:basedOn w:val="nCode"/>
    <w:qFormat/>
    <w:rsid w:val="003B621E"/>
    <w:pPr>
      <w:ind w:left="340"/>
    </w:pPr>
  </w:style>
  <w:style w:type="paragraph" w:customStyle="1" w:styleId="nCodeComment">
    <w:name w:val="nCodeComment"/>
    <w:basedOn w:val="nCode"/>
    <w:next w:val="nCode"/>
    <w:qFormat/>
    <w:rsid w:val="00ED1A30"/>
  </w:style>
  <w:style w:type="paragraph" w:customStyle="1" w:styleId="nCodeCommentd2">
    <w:name w:val="nCodeComment_d2"/>
    <w:basedOn w:val="nCoded2"/>
    <w:next w:val="nCoded2"/>
    <w:qFormat/>
    <w:rsid w:val="00ED1A30"/>
  </w:style>
  <w:style w:type="paragraph" w:customStyle="1" w:styleId="nCodeCommentd3">
    <w:name w:val="nCodeComment_d3"/>
    <w:basedOn w:val="nCoded3"/>
    <w:next w:val="nCoded3"/>
    <w:qFormat/>
    <w:rsid w:val="00ED1A30"/>
  </w:style>
  <w:style w:type="paragraph" w:customStyle="1" w:styleId="nListBuld3">
    <w:name w:val="nListBul_d3"/>
    <w:basedOn w:val="nListBuld2"/>
    <w:qFormat/>
    <w:rsid w:val="00B036D1"/>
    <w:pPr>
      <w:ind w:left="1651"/>
    </w:pPr>
  </w:style>
  <w:style w:type="paragraph" w:customStyle="1" w:styleId="nBxCode">
    <w:name w:val="nBxCode"/>
    <w:basedOn w:val="nCode"/>
    <w:qFormat/>
    <w:rsid w:val="00A415DC"/>
    <w:pPr>
      <w:shd w:val="clear" w:color="auto" w:fill="D9D9D9"/>
      <w:ind w:left="170"/>
    </w:pPr>
  </w:style>
  <w:style w:type="character" w:customStyle="1" w:styleId="nBxTextChar">
    <w:name w:val="nBxText Char"/>
    <w:basedOn w:val="a3"/>
    <w:link w:val="nBxText"/>
    <w:uiPriority w:val="1"/>
    <w:rsid w:val="00C145A4"/>
    <w:rPr>
      <w:rFonts w:ascii="맑은 고딕" w:eastAsia="맑은 고딕" w:hAnsi="Verdana" w:cs="맑은 고딕"/>
      <w:color w:val="272425"/>
      <w:sz w:val="16"/>
      <w:szCs w:val="24"/>
    </w:rPr>
  </w:style>
  <w:style w:type="character" w:customStyle="1" w:styleId="nBxTitleNoticeChar">
    <w:name w:val="nBxTitleNotice Char"/>
    <w:basedOn w:val="nBxTextChar"/>
    <w:link w:val="nBxTitleNotice"/>
    <w:uiPriority w:val="1"/>
    <w:rsid w:val="009F10B1"/>
    <w:rPr>
      <w:rFonts w:ascii="맑은 고딕" w:eastAsia="맑은 고딕" w:hAnsi="맑은 고딕" w:cs="맑은 고딕"/>
      <w:b/>
      <w:color w:val="7D7E81"/>
      <w:sz w:val="16"/>
      <w:szCs w:val="18"/>
    </w:rPr>
  </w:style>
  <w:style w:type="paragraph" w:customStyle="1" w:styleId="nBxTitleWarning">
    <w:name w:val="nBxTitleWarning"/>
    <w:basedOn w:val="nBxTitleNotice"/>
    <w:qFormat/>
    <w:rsid w:val="005243A7"/>
    <w:rPr>
      <w:color w:val="000000" w:themeColor="text1"/>
    </w:rPr>
  </w:style>
  <w:style w:type="paragraph" w:customStyle="1" w:styleId="n2">
    <w:name w:val="n표목록_점_2단계"/>
    <w:basedOn w:val="a2"/>
    <w:uiPriority w:val="5"/>
    <w:semiHidden/>
    <w:unhideWhenUsed/>
    <w:qFormat/>
    <w:rsid w:val="006A6C42"/>
    <w:pPr>
      <w:widowControl/>
      <w:autoSpaceDE/>
      <w:autoSpaceDN/>
      <w:snapToGrid w:val="0"/>
      <w:spacing w:before="60" w:after="60"/>
      <w:jc w:val="left"/>
    </w:pPr>
    <w:rPr>
      <w:rFonts w:ascii="나눔고딕" w:eastAsia="나눔고딕" w:hAnsi="Rix고딕 L" w:cs="Rix고딕 L"/>
      <w:spacing w:val="-4"/>
      <w:sz w:val="17"/>
      <w:szCs w:val="18"/>
    </w:rPr>
  </w:style>
  <w:style w:type="paragraph" w:customStyle="1" w:styleId="n">
    <w:name w:val="n표지소제목"/>
    <w:semiHidden/>
    <w:qFormat/>
    <w:rsid w:val="00E46770"/>
    <w:pPr>
      <w:spacing w:before="60"/>
    </w:pPr>
    <w:rPr>
      <w:rFonts w:ascii="나눔고딕 Bold" w:eastAsia="나눔고딕 Bold" w:hAnsi="나눔고딕 Bold" w:cs="Rix고딕 EB"/>
      <w:spacing w:val="-4"/>
      <w:kern w:val="2"/>
      <w:sz w:val="30"/>
      <w:szCs w:val="30"/>
    </w:rPr>
  </w:style>
  <w:style w:type="paragraph" w:customStyle="1" w:styleId="n20">
    <w:name w:val="n숫자목록_2단계"/>
    <w:basedOn w:val="a2"/>
    <w:uiPriority w:val="3"/>
    <w:semiHidden/>
    <w:qFormat/>
    <w:rsid w:val="00E46770"/>
    <w:pPr>
      <w:widowControl/>
      <w:wordWrap/>
      <w:autoSpaceDE/>
      <w:autoSpaceDN/>
      <w:spacing w:before="60" w:after="60"/>
      <w:jc w:val="left"/>
    </w:pPr>
    <w:rPr>
      <w:rFonts w:ascii="나눔고딕" w:eastAsia="나눔고딕" w:hAnsi="나눔고딕" w:cs="Rix고딕 L"/>
      <w:spacing w:val="-4"/>
      <w:kern w:val="0"/>
      <w:sz w:val="17"/>
      <w:szCs w:val="18"/>
    </w:rPr>
  </w:style>
  <w:style w:type="paragraph" w:customStyle="1" w:styleId="n21">
    <w:name w:val="n점목록_2단계"/>
    <w:basedOn w:val="a2"/>
    <w:uiPriority w:val="3"/>
    <w:semiHidden/>
    <w:qFormat/>
    <w:rsid w:val="00E46770"/>
    <w:pPr>
      <w:widowControl/>
      <w:wordWrap/>
      <w:autoSpaceDE/>
      <w:autoSpaceDN/>
      <w:spacing w:before="60" w:after="60"/>
      <w:jc w:val="left"/>
    </w:pPr>
    <w:rPr>
      <w:rFonts w:ascii="나눔고딕" w:eastAsia="나눔고딕" w:hAnsi="나눔고딕" w:cs="Rix고딕 L"/>
      <w:spacing w:val="-4"/>
      <w:kern w:val="0"/>
      <w:sz w:val="17"/>
      <w:szCs w:val="18"/>
    </w:rPr>
  </w:style>
  <w:style w:type="paragraph" w:customStyle="1" w:styleId="n0">
    <w:name w:val="n소스"/>
    <w:basedOn w:val="a2"/>
    <w:link w:val="nChar"/>
    <w:uiPriority w:val="2"/>
    <w:semiHidden/>
    <w:qFormat/>
    <w:rsid w:val="00E46770"/>
    <w:pPr>
      <w:widowControl/>
      <w:shd w:val="clear" w:color="auto" w:fill="D9D9D9" w:themeFill="background1" w:themeFillShade="D9"/>
      <w:wordWrap/>
      <w:autoSpaceDE/>
      <w:autoSpaceDN/>
      <w:ind w:left="720"/>
      <w:jc w:val="left"/>
    </w:pPr>
    <w:rPr>
      <w:rFonts w:ascii="Courier New" w:eastAsia="나눔고딕" w:hAnsi="Courier New" w:cs="Rix고딕 L"/>
      <w:spacing w:val="-4"/>
      <w:kern w:val="0"/>
      <w:sz w:val="16"/>
      <w:szCs w:val="18"/>
    </w:rPr>
  </w:style>
  <w:style w:type="character" w:customStyle="1" w:styleId="nChar">
    <w:name w:val="n소스 Char"/>
    <w:basedOn w:val="a3"/>
    <w:link w:val="n0"/>
    <w:uiPriority w:val="2"/>
    <w:semiHidden/>
    <w:rsid w:val="00E46770"/>
    <w:rPr>
      <w:rFonts w:ascii="Courier New" w:hAnsi="Courier New"/>
      <w:sz w:val="16"/>
      <w:shd w:val="clear" w:color="auto" w:fill="D9D9D9" w:themeFill="background1" w:themeFillShade="D9"/>
    </w:rPr>
  </w:style>
  <w:style w:type="paragraph" w:customStyle="1" w:styleId="affff6">
    <w:name w:val="부록_법조문_용어제목"/>
    <w:basedOn w:val="a2"/>
    <w:uiPriority w:val="8"/>
    <w:semiHidden/>
    <w:rsid w:val="00E46770"/>
    <w:pPr>
      <w:widowControl/>
      <w:wordWrap/>
      <w:autoSpaceDE/>
      <w:autoSpaceDN/>
      <w:spacing w:before="240" w:line="264" w:lineRule="auto"/>
      <w:ind w:left="720"/>
      <w:jc w:val="left"/>
    </w:pPr>
    <w:rPr>
      <w:rFonts w:ascii="나눔고딕" w:eastAsia="나눔고딕" w:hAnsi="나눔고딕" w:cs="Rix고딕 L"/>
      <w:bCs/>
      <w:spacing w:val="-4"/>
      <w:kern w:val="0"/>
      <w:sz w:val="17"/>
      <w:szCs w:val="18"/>
    </w:rPr>
  </w:style>
  <w:style w:type="character" w:customStyle="1" w:styleId="n1">
    <w:name w:val="n소스_ 강조"/>
    <w:basedOn w:val="a3"/>
    <w:uiPriority w:val="2"/>
    <w:semiHidden/>
    <w:qFormat/>
    <w:rsid w:val="00E46770"/>
    <w:rPr>
      <w:rFonts w:ascii="Courier New" w:eastAsia="나눔고딕" w:hAnsi="Courier New" w:cs="Rix고딕 L"/>
      <w:color w:val="C00000"/>
      <w:spacing w:val="-4"/>
      <w:sz w:val="16"/>
      <w:szCs w:val="18"/>
      <w:shd w:val="clear" w:color="auto" w:fill="D9D9D9" w:themeFill="background1" w:themeFillShade="D9"/>
    </w:rPr>
  </w:style>
  <w:style w:type="paragraph" w:customStyle="1" w:styleId="n3">
    <w:name w:val="n표지_본문"/>
    <w:basedOn w:val="a2"/>
    <w:semiHidden/>
    <w:qFormat/>
    <w:rsid w:val="00E46770"/>
    <w:pPr>
      <w:spacing w:line="300" w:lineRule="exact"/>
      <w:jc w:val="left"/>
    </w:pPr>
    <w:rPr>
      <w:rFonts w:ascii="나눔고딕" w:eastAsia="나눔고딕" w:hAnsi="나눔고딕" w:cs="Rix고딕 L"/>
      <w:spacing w:val="-4"/>
      <w:kern w:val="0"/>
      <w:sz w:val="17"/>
      <w:szCs w:val="18"/>
    </w:rPr>
  </w:style>
  <w:style w:type="paragraph" w:customStyle="1" w:styleId="n4">
    <w:name w:val="n박스아이콘"/>
    <w:basedOn w:val="a2"/>
    <w:uiPriority w:val="2"/>
    <w:semiHidden/>
    <w:qFormat/>
    <w:rsid w:val="00E46770"/>
    <w:pPr>
      <w:widowControl/>
      <w:tabs>
        <w:tab w:val="left" w:pos="2835"/>
      </w:tabs>
      <w:wordWrap/>
      <w:autoSpaceDE/>
      <w:autoSpaceDN/>
      <w:spacing w:before="100" w:after="100"/>
      <w:ind w:left="57" w:right="57"/>
      <w:jc w:val="center"/>
    </w:pPr>
    <w:rPr>
      <w:rFonts w:ascii="나눔고딕 Bold" w:eastAsia="나눔고딕 Bold" w:hAnsi="Rix고딕 EB" w:cs="Rix고딕 EB"/>
      <w:spacing w:val="-4"/>
      <w:kern w:val="0"/>
      <w:sz w:val="17"/>
      <w:szCs w:val="18"/>
    </w:rPr>
  </w:style>
  <w:style w:type="paragraph" w:customStyle="1" w:styleId="n10">
    <w:name w:val="n소스_1단계목록용"/>
    <w:basedOn w:val="n0"/>
    <w:uiPriority w:val="2"/>
    <w:semiHidden/>
    <w:qFormat/>
    <w:rsid w:val="00E46770"/>
    <w:pPr>
      <w:ind w:left="1021"/>
    </w:pPr>
  </w:style>
  <w:style w:type="paragraph" w:customStyle="1" w:styleId="n22">
    <w:name w:val="n소스_2단계목록용"/>
    <w:basedOn w:val="n0"/>
    <w:uiPriority w:val="2"/>
    <w:semiHidden/>
    <w:qFormat/>
    <w:rsid w:val="00E46770"/>
    <w:pPr>
      <w:ind w:left="1321"/>
    </w:pPr>
  </w:style>
  <w:style w:type="paragraph" w:customStyle="1" w:styleId="n5">
    <w:name w:val="n표지_표그림목록_제목"/>
    <w:basedOn w:val="10"/>
    <w:uiPriority w:val="5"/>
    <w:semiHidden/>
    <w:qFormat/>
    <w:rsid w:val="00E46770"/>
  </w:style>
  <w:style w:type="paragraph" w:customStyle="1" w:styleId="1f2">
    <w:name w:val="부록제목 1"/>
    <w:basedOn w:val="1"/>
    <w:uiPriority w:val="8"/>
    <w:semiHidden/>
    <w:unhideWhenUsed/>
    <w:qFormat/>
    <w:rsid w:val="00E46770"/>
    <w:pPr>
      <w:pageBreakBefore w:val="0"/>
      <w:framePr w:vSpace="851" w:wrap="around" w:vAnchor="page" w:hAnchor="text" w:y="852"/>
      <w:numPr>
        <w:numId w:val="0"/>
      </w:numPr>
      <w:tabs>
        <w:tab w:val="num" w:pos="0"/>
      </w:tabs>
      <w:spacing w:after="0" w:line="840" w:lineRule="exact"/>
      <w:suppressOverlap/>
    </w:pPr>
    <w:rPr>
      <w:color w:val="auto"/>
    </w:rPr>
  </w:style>
  <w:style w:type="paragraph" w:customStyle="1" w:styleId="2f1">
    <w:name w:val="부록제목 2"/>
    <w:basedOn w:val="21"/>
    <w:next w:val="a2"/>
    <w:uiPriority w:val="8"/>
    <w:semiHidden/>
    <w:unhideWhenUsed/>
    <w:qFormat/>
    <w:rsid w:val="00E46770"/>
    <w:pPr>
      <w:pageBreakBefore/>
      <w:numPr>
        <w:ilvl w:val="0"/>
        <w:numId w:val="0"/>
      </w:numPr>
      <w:tabs>
        <w:tab w:val="num" w:pos="709"/>
      </w:tabs>
      <w:spacing w:before="0" w:after="480" w:line="240" w:lineRule="exact"/>
      <w:ind w:left="709" w:hanging="709"/>
    </w:pPr>
    <w:rPr>
      <w:color w:val="auto"/>
      <w:sz w:val="24"/>
    </w:rPr>
  </w:style>
  <w:style w:type="paragraph" w:customStyle="1" w:styleId="3f">
    <w:name w:val="부록제목 3"/>
    <w:basedOn w:val="31"/>
    <w:next w:val="a2"/>
    <w:uiPriority w:val="8"/>
    <w:semiHidden/>
    <w:unhideWhenUsed/>
    <w:qFormat/>
    <w:rsid w:val="00E46770"/>
    <w:pPr>
      <w:numPr>
        <w:ilvl w:val="0"/>
        <w:numId w:val="0"/>
      </w:numPr>
      <w:tabs>
        <w:tab w:val="num" w:pos="720"/>
      </w:tabs>
      <w:ind w:left="720" w:hanging="720"/>
    </w:pPr>
    <w:rPr>
      <w:sz w:val="20"/>
    </w:rPr>
  </w:style>
  <w:style w:type="paragraph" w:customStyle="1" w:styleId="4a">
    <w:name w:val="부록제목 4"/>
    <w:basedOn w:val="41"/>
    <w:next w:val="a2"/>
    <w:uiPriority w:val="8"/>
    <w:semiHidden/>
    <w:unhideWhenUsed/>
    <w:qFormat/>
    <w:rsid w:val="00E46770"/>
    <w:pPr>
      <w:numPr>
        <w:ilvl w:val="0"/>
        <w:numId w:val="0"/>
      </w:numPr>
      <w:ind w:left="720"/>
      <w:outlineLvl w:val="9"/>
    </w:pPr>
  </w:style>
  <w:style w:type="paragraph" w:customStyle="1" w:styleId="nAPIParameter">
    <w:name w:val="nAPI_Parameter"/>
    <w:basedOn w:val="a2"/>
    <w:uiPriority w:val="2"/>
    <w:semiHidden/>
    <w:qFormat/>
    <w:rsid w:val="00E46770"/>
    <w:pPr>
      <w:widowControl/>
      <w:wordWrap/>
      <w:autoSpaceDE/>
      <w:autoSpaceDN/>
      <w:spacing w:before="160"/>
      <w:ind w:left="720"/>
      <w:jc w:val="left"/>
    </w:pPr>
    <w:rPr>
      <w:rFonts w:ascii="Courier New" w:eastAsia="나눔고딕" w:hAnsi="Courier New" w:cs="Courier New"/>
      <w:i/>
      <w:spacing w:val="-4"/>
      <w:kern w:val="0"/>
      <w:sz w:val="17"/>
      <w:szCs w:val="18"/>
    </w:rPr>
  </w:style>
  <w:style w:type="character" w:customStyle="1" w:styleId="n6">
    <w:name w:val="n소스_함수이름"/>
    <w:basedOn w:val="a3"/>
    <w:uiPriority w:val="2"/>
    <w:semiHidden/>
    <w:qFormat/>
    <w:rsid w:val="00E46770"/>
    <w:rPr>
      <w:b/>
    </w:rPr>
  </w:style>
  <w:style w:type="character" w:customStyle="1" w:styleId="nParameter">
    <w:name w:val="n소스_Parameter"/>
    <w:basedOn w:val="a3"/>
    <w:uiPriority w:val="2"/>
    <w:semiHidden/>
    <w:qFormat/>
    <w:rsid w:val="00E46770"/>
    <w:rPr>
      <w:b/>
      <w:i/>
    </w:rPr>
  </w:style>
  <w:style w:type="paragraph" w:customStyle="1" w:styleId="n7">
    <w:name w:val="n소스_타입"/>
    <w:basedOn w:val="n0"/>
    <w:uiPriority w:val="2"/>
    <w:semiHidden/>
    <w:qFormat/>
    <w:rsid w:val="00E46770"/>
    <w:rPr>
      <w:color w:val="0070C0"/>
    </w:rPr>
  </w:style>
  <w:style w:type="paragraph" w:customStyle="1" w:styleId="n8">
    <w:name w:val="n표지_등급"/>
    <w:basedOn w:val="n3"/>
    <w:semiHidden/>
    <w:qFormat/>
    <w:rsid w:val="00E46770"/>
  </w:style>
  <w:style w:type="table" w:customStyle="1" w:styleId="120">
    <w:name w:val="중간 목록 12"/>
    <w:basedOn w:val="a4"/>
    <w:uiPriority w:val="65"/>
    <w:rsid w:val="00E46770"/>
    <w:rPr>
      <w:rFonts w:ascii="나눔고딕" w:eastAsia="나눔고딕" w:hAnsi="나눔고딕"/>
      <w:color w:val="000000" w:themeColor="text1"/>
      <w:sz w:val="17"/>
      <w:szCs w:val="17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220">
    <w:name w:val="중간 눈금 22"/>
    <w:basedOn w:val="a4"/>
    <w:uiPriority w:val="68"/>
    <w:rsid w:val="00E46770"/>
    <w:rPr>
      <w:rFonts w:asciiTheme="majorHAnsi" w:eastAsiaTheme="majorEastAsia" w:hAnsiTheme="majorHAnsi" w:cstheme="majorBidi"/>
      <w:color w:val="000000" w:themeColor="text1"/>
      <w:sz w:val="17"/>
      <w:szCs w:val="17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121">
    <w:name w:val="중간 눈금 12"/>
    <w:basedOn w:val="a4"/>
    <w:uiPriority w:val="67"/>
    <w:rsid w:val="00E46770"/>
    <w:rPr>
      <w:rFonts w:ascii="나눔고딕" w:eastAsia="나눔고딕" w:hAnsi="나눔고딕"/>
      <w:sz w:val="17"/>
      <w:szCs w:val="17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122">
    <w:name w:val="중간 음영 12"/>
    <w:basedOn w:val="a4"/>
    <w:uiPriority w:val="63"/>
    <w:rsid w:val="00E46770"/>
    <w:rPr>
      <w:rFonts w:ascii="나눔고딕" w:eastAsia="나눔고딕" w:hAnsi="나눔고딕"/>
      <w:sz w:val="17"/>
      <w:szCs w:val="17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30">
    <w:name w:val="중간 목록 13"/>
    <w:basedOn w:val="a4"/>
    <w:uiPriority w:val="65"/>
    <w:rsid w:val="00E46770"/>
    <w:rPr>
      <w:rFonts w:ascii="나눔고딕" w:eastAsia="나눔고딕" w:hAnsi="나눔고딕"/>
      <w:color w:val="000000" w:themeColor="text1"/>
      <w:sz w:val="17"/>
      <w:szCs w:val="17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2f2">
    <w:name w:val="색상형 눈금2"/>
    <w:basedOn w:val="a4"/>
    <w:uiPriority w:val="73"/>
    <w:rsid w:val="00E46770"/>
    <w:rPr>
      <w:rFonts w:ascii="나눔고딕" w:eastAsia="나눔고딕" w:hAnsi="나눔고딕"/>
      <w:color w:val="000000" w:themeColor="text1"/>
      <w:sz w:val="17"/>
      <w:szCs w:val="17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131">
    <w:name w:val="중간 눈금 13"/>
    <w:basedOn w:val="a4"/>
    <w:uiPriority w:val="67"/>
    <w:rsid w:val="00E46770"/>
    <w:rPr>
      <w:rFonts w:ascii="나눔고딕" w:eastAsia="나눔고딕" w:hAnsi="나눔고딕"/>
      <w:sz w:val="17"/>
      <w:szCs w:val="17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customStyle="1" w:styleId="nAppendTitle1">
    <w:name w:val="nAppendTitle1"/>
    <w:basedOn w:val="1"/>
    <w:next w:val="nAppendTitle2"/>
    <w:uiPriority w:val="8"/>
    <w:qFormat/>
    <w:rsid w:val="00E2351F"/>
    <w:pPr>
      <w:numPr>
        <w:numId w:val="0"/>
      </w:numPr>
      <w:tabs>
        <w:tab w:val="num" w:pos="0"/>
      </w:tabs>
    </w:pPr>
  </w:style>
  <w:style w:type="paragraph" w:customStyle="1" w:styleId="nAppendTitle2">
    <w:name w:val="nAppendTitle2"/>
    <w:basedOn w:val="21"/>
    <w:next w:val="nAppendTitle3"/>
    <w:uiPriority w:val="8"/>
    <w:qFormat/>
    <w:rsid w:val="00E2351F"/>
    <w:pPr>
      <w:numPr>
        <w:ilvl w:val="0"/>
        <w:numId w:val="0"/>
      </w:numPr>
      <w:tabs>
        <w:tab w:val="num" w:pos="709"/>
      </w:tabs>
      <w:spacing w:before="720"/>
      <w:ind w:left="709" w:hanging="709"/>
    </w:pPr>
  </w:style>
  <w:style w:type="paragraph" w:customStyle="1" w:styleId="nAppendTitle3">
    <w:name w:val="nAppendTitle3"/>
    <w:basedOn w:val="31"/>
    <w:next w:val="nNormal"/>
    <w:uiPriority w:val="8"/>
    <w:qFormat/>
    <w:rsid w:val="00E2351F"/>
    <w:pPr>
      <w:numPr>
        <w:ilvl w:val="0"/>
        <w:numId w:val="0"/>
      </w:numPr>
      <w:tabs>
        <w:tab w:val="num" w:pos="720"/>
      </w:tabs>
      <w:ind w:left="720" w:hanging="720"/>
    </w:pPr>
  </w:style>
  <w:style w:type="paragraph" w:customStyle="1" w:styleId="nApiSubTitle">
    <w:name w:val="nApiSubTitle"/>
    <w:basedOn w:val="41"/>
    <w:uiPriority w:val="1"/>
    <w:qFormat/>
    <w:rsid w:val="00E2351F"/>
    <w:pPr>
      <w:numPr>
        <w:ilvl w:val="0"/>
        <w:numId w:val="0"/>
      </w:numPr>
      <w:ind w:left="720"/>
    </w:pPr>
  </w:style>
  <w:style w:type="character" w:customStyle="1" w:styleId="nInput">
    <w:name w:val="nInput"/>
    <w:basedOn w:val="nNormalChar"/>
    <w:uiPriority w:val="1"/>
    <w:qFormat/>
    <w:rsid w:val="000A7147"/>
    <w:rPr>
      <w:rFonts w:ascii="맑은 고딕" w:eastAsia="맑은 고딕" w:hAnsi="Verdana" w:cs="맑은 고딕"/>
      <w:i/>
      <w:sz w:val="18"/>
      <w:szCs w:val="18"/>
    </w:rPr>
  </w:style>
  <w:style w:type="paragraph" w:customStyle="1" w:styleId="nCaptionBottom">
    <w:name w:val="nCaptionBottom"/>
    <w:basedOn w:val="af9"/>
    <w:next w:val="nNormal"/>
    <w:qFormat/>
    <w:rsid w:val="00DE4F9F"/>
    <w:pPr>
      <w:spacing w:before="100" w:after="200"/>
    </w:pPr>
    <w:rPr>
      <w:noProof/>
    </w:rPr>
  </w:style>
  <w:style w:type="paragraph" w:customStyle="1" w:styleId="nListNum">
    <w:name w:val="nListNum"/>
    <w:basedOn w:val="nNormal"/>
    <w:uiPriority w:val="3"/>
    <w:qFormat/>
    <w:rsid w:val="00BC374C"/>
    <w:pPr>
      <w:tabs>
        <w:tab w:val="num" w:pos="1021"/>
        <w:tab w:val="left" w:pos="1276"/>
      </w:tabs>
      <w:autoSpaceDE/>
      <w:autoSpaceDN/>
      <w:spacing w:before="60" w:after="60" w:line="240" w:lineRule="auto"/>
      <w:ind w:left="1021" w:hanging="301"/>
      <w:textAlignment w:val="auto"/>
    </w:pPr>
    <w:rPr>
      <w:rFonts w:hAnsi="맑은 고딕"/>
      <w:kern w:val="2"/>
      <w:sz w:val="20"/>
    </w:rPr>
  </w:style>
  <w:style w:type="paragraph" w:customStyle="1" w:styleId="nClassification">
    <w:name w:val="nClassification"/>
    <w:basedOn w:val="nCvrNormal"/>
    <w:qFormat/>
    <w:rsid w:val="00DA6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40404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9104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4268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4201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8138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4587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90067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0273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5517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066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8017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8913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395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0561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5780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0943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093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0676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5171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6751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8392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2889">
              <w:marLeft w:val="136"/>
              <w:marRight w:val="136"/>
              <w:marTop w:val="136"/>
              <w:marBottom w:val="136"/>
              <w:divBdr>
                <w:top w:val="dashed" w:sz="6" w:space="0" w:color="3C78B5"/>
                <w:left w:val="dashed" w:sz="6" w:space="0" w:color="3C78B5"/>
                <w:bottom w:val="dashed" w:sz="6" w:space="0" w:color="3C78B5"/>
                <w:right w:val="dashed" w:sz="6" w:space="0" w:color="3C78B5"/>
              </w:divBdr>
            </w:div>
          </w:divsChild>
        </w:div>
      </w:divsChild>
    </w:div>
    <w:div w:id="5522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3324">
          <w:marLeft w:val="162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8524">
          <w:marLeft w:val="133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5061">
          <w:marLeft w:val="162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1372">
          <w:marLeft w:val="162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8517">
          <w:marLeft w:val="162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1044">
          <w:marLeft w:val="133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921">
          <w:marLeft w:val="1051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7543">
          <w:marLeft w:val="13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0100">
          <w:marLeft w:val="13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7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017">
          <w:marLeft w:val="181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2521">
          <w:marLeft w:val="181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7489">
          <w:marLeft w:val="90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542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202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6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3790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4464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3889">
          <w:marLeft w:val="133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69772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3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37566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1625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8730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79718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4678">
          <w:marLeft w:val="133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1231">
          <w:marLeft w:val="133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68891">
          <w:marLeft w:val="133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396">
          <w:marLeft w:val="14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12686">
          <w:marLeft w:val="14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0424">
          <w:marLeft w:val="14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3833">
          <w:marLeft w:val="85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3492">
              <w:marLeft w:val="136"/>
              <w:marRight w:val="136"/>
              <w:marTop w:val="136"/>
              <w:marBottom w:val="136"/>
              <w:divBdr>
                <w:top w:val="dashed" w:sz="6" w:space="0" w:color="3C78B5"/>
                <w:left w:val="dashed" w:sz="6" w:space="0" w:color="3C78B5"/>
                <w:bottom w:val="dashed" w:sz="6" w:space="0" w:color="3C78B5"/>
                <w:right w:val="dashed" w:sz="6" w:space="0" w:color="3C78B5"/>
              </w:divBdr>
            </w:div>
          </w:divsChild>
        </w:div>
      </w:divsChild>
    </w:div>
    <w:div w:id="14824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6562">
          <w:marLeft w:val="113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125">
          <w:marLeft w:val="113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5786">
          <w:marLeft w:val="113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3223">
          <w:marLeft w:val="113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167">
          <w:marLeft w:val="85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6586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8351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2923">
          <w:marLeft w:val="133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7412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4322">
          <w:marLeft w:val="162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7838">
          <w:marLeft w:val="162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4146">
                  <w:marLeft w:val="150"/>
                  <w:marRight w:val="150"/>
                  <w:marTop w:val="150"/>
                  <w:marBottom w:val="150"/>
                  <w:divBdr>
                    <w:top w:val="dashed" w:sz="6" w:space="0" w:color="3C78B5"/>
                    <w:left w:val="dashed" w:sz="6" w:space="0" w:color="3C78B5"/>
                    <w:bottom w:val="dashed" w:sz="6" w:space="0" w:color="3C78B5"/>
                    <w:right w:val="dashed" w:sz="6" w:space="0" w:color="3C78B5"/>
                  </w:divBdr>
                </w:div>
              </w:divsChild>
            </w:div>
          </w:divsChild>
        </w:div>
      </w:divsChild>
    </w:div>
    <w:div w:id="17892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4524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11401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5455">
          <w:marLeft w:val="133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1612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2687">
          <w:marLeft w:val="85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98081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6033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7252">
          <w:marLeft w:val="133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6839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7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TC_SE_Template_lin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4AF4D11E7A241A09F08AED93CAC69F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0E2F124-81E6-4AD8-82DC-44D8AEC8156B}"/>
      </w:docPartPr>
      <w:docPartBody>
        <w:p w:rsidR="00D05046" w:rsidRDefault="00051C21" w:rsidP="00051C21">
          <w:pPr>
            <w:pStyle w:val="64AF4D11E7A241A09F08AED93CAC69F8"/>
          </w:pPr>
          <w:r w:rsidRPr="00DE55FE">
            <w:rPr>
              <w:rStyle w:val="a3"/>
              <w:rFonts w:hint="eastAsia"/>
            </w:rPr>
            <w:t>[제목]</w:t>
          </w:r>
        </w:p>
      </w:docPartBody>
    </w:docPart>
    <w:docPart>
      <w:docPartPr>
        <w:name w:val="8B93AA5F67024D659D5100BDC9D1963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198BCA8-C4D7-4280-ABEA-8D7A2B958266}"/>
      </w:docPartPr>
      <w:docPartBody>
        <w:p w:rsidR="00D05046" w:rsidRDefault="00051C21" w:rsidP="00051C21">
          <w:pPr>
            <w:pStyle w:val="8B93AA5F67024D659D5100BDC9D1963B"/>
          </w:pPr>
          <w:r w:rsidRPr="00C441B5">
            <w:rPr>
              <w:rStyle w:val="a3"/>
              <w:rFonts w:hint="eastAsia"/>
            </w:rPr>
            <w:t>[회사]</w:t>
          </w:r>
        </w:p>
      </w:docPartBody>
    </w:docPart>
    <w:docPart>
      <w:docPartPr>
        <w:name w:val="F164887308EA4435A65EB2D5BBA849B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9C5F9C9-4DE7-41C2-BAD4-4C237D46AA62}"/>
      </w:docPartPr>
      <w:docPartBody>
        <w:p w:rsidR="00D05046" w:rsidRDefault="00051C21" w:rsidP="00051C21">
          <w:pPr>
            <w:pStyle w:val="F164887308EA4435A65EB2D5BBA849BB"/>
          </w:pPr>
          <w:r w:rsidRPr="00C441B5">
            <w:rPr>
              <w:rStyle w:val="a3"/>
              <w:rFonts w:hint="eastAsia"/>
            </w:rPr>
            <w:t>[회사]</w:t>
          </w:r>
        </w:p>
      </w:docPartBody>
    </w:docPart>
    <w:docPart>
      <w:docPartPr>
        <w:name w:val="CE94B8261698434C93CE50DE917106A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0DCE74C-7BF1-4399-8D5A-702FB0AE3227}"/>
      </w:docPartPr>
      <w:docPartBody>
        <w:p w:rsidR="00D05046" w:rsidRDefault="00051C21" w:rsidP="00051C21">
          <w:pPr>
            <w:pStyle w:val="CE94B8261698434C93CE50DE917106AC"/>
          </w:pPr>
          <w:r w:rsidRPr="00C441B5">
            <w:rPr>
              <w:rStyle w:val="a3"/>
              <w:rFonts w:hint="eastAsia"/>
            </w:rPr>
            <w:t>[회사]</w:t>
          </w:r>
        </w:p>
      </w:docPartBody>
    </w:docPart>
    <w:docPart>
      <w:docPartPr>
        <w:name w:val="04F261D5B9EA46FC99C1FF2AB5C9F61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D9D0D2C-801E-45E9-83C5-3F8476BB88D2}"/>
      </w:docPartPr>
      <w:docPartBody>
        <w:p w:rsidR="00D05046" w:rsidRDefault="00051C21" w:rsidP="00051C21">
          <w:pPr>
            <w:pStyle w:val="04F261D5B9EA46FC99C1FF2AB5C9F61A"/>
          </w:pPr>
          <w:r w:rsidRPr="00C441B5">
            <w:rPr>
              <w:rStyle w:val="a3"/>
              <w:rFonts w:hint="eastAsia"/>
            </w:rPr>
            <w:t>[회사]</w:t>
          </w:r>
        </w:p>
      </w:docPartBody>
    </w:docPart>
    <w:docPart>
      <w:docPartPr>
        <w:name w:val="CDDB0BE66280465CABF2759F2AA77A6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887F64E-0148-4DDB-9766-5F05A381C4CB}"/>
      </w:docPartPr>
      <w:docPartBody>
        <w:p w:rsidR="00D05046" w:rsidRDefault="00051C21" w:rsidP="00051C21">
          <w:pPr>
            <w:pStyle w:val="CDDB0BE66280465CABF2759F2AA77A61"/>
          </w:pPr>
          <w:r w:rsidRPr="00C441B5">
            <w:rPr>
              <w:rStyle w:val="a3"/>
              <w:rFonts w:hint="eastAsia"/>
            </w:rPr>
            <w:t>[회사]</w:t>
          </w:r>
        </w:p>
      </w:docPartBody>
    </w:docPart>
    <w:docPart>
      <w:docPartPr>
        <w:name w:val="5175BD7134B246E9B823AAE1AEF2911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46B0FD4-8C2C-43E6-84F4-196B8156E963}"/>
      </w:docPartPr>
      <w:docPartBody>
        <w:p w:rsidR="00D05046" w:rsidRDefault="00051C21" w:rsidP="00051C21">
          <w:pPr>
            <w:pStyle w:val="5175BD7134B246E9B823AAE1AEF29114"/>
          </w:pPr>
          <w:r w:rsidRPr="00CC6BF6">
            <w:rPr>
              <w:rStyle w:val="a3"/>
              <w:rFonts w:hint="eastAsia"/>
            </w:rPr>
            <w:t>[제목]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Rix고딕 L">
    <w:altName w:val="맑은 고딕"/>
    <w:charset w:val="81"/>
    <w:family w:val="roman"/>
    <w:pitch w:val="variable"/>
    <w:sig w:usb0="00000000" w:usb1="29D77CFB" w:usb2="00000010" w:usb3="00000000" w:csb0="0008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ix고딕 EB">
    <w:altName w:val="맑은 고딕"/>
    <w:charset w:val="81"/>
    <w:family w:val="roman"/>
    <w:pitch w:val="variable"/>
    <w:sig w:usb0="00000000" w:usb1="29D77CFB" w:usb2="00000010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  <w:font w:name="나눔고딕 Bold">
    <w:charset w:val="81"/>
    <w:family w:val="modern"/>
    <w:pitch w:val="variable"/>
    <w:sig w:usb0="900002A7" w:usb1="29D7FCFB" w:usb2="00000010" w:usb3="00000000" w:csb0="0008000D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13F"/>
    <w:rsid w:val="00051C21"/>
    <w:rsid w:val="000E2990"/>
    <w:rsid w:val="000E66FD"/>
    <w:rsid w:val="002552BE"/>
    <w:rsid w:val="00286E80"/>
    <w:rsid w:val="00444DC5"/>
    <w:rsid w:val="00446B2B"/>
    <w:rsid w:val="00490967"/>
    <w:rsid w:val="005B18B7"/>
    <w:rsid w:val="005E3EEC"/>
    <w:rsid w:val="00627524"/>
    <w:rsid w:val="00933A43"/>
    <w:rsid w:val="00977232"/>
    <w:rsid w:val="009A596E"/>
    <w:rsid w:val="00A35B01"/>
    <w:rsid w:val="00AC485C"/>
    <w:rsid w:val="00B14E6B"/>
    <w:rsid w:val="00D05046"/>
    <w:rsid w:val="00DD41FA"/>
    <w:rsid w:val="00E34723"/>
    <w:rsid w:val="00F01A49"/>
    <w:rsid w:val="00FA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1C21"/>
    <w:rPr>
      <w:color w:val="808080"/>
    </w:rPr>
  </w:style>
  <w:style w:type="paragraph" w:customStyle="1" w:styleId="6163952FE04C49A18548346AAF0CD366">
    <w:name w:val="6163952FE04C49A18548346AAF0CD366"/>
    <w:pPr>
      <w:widowControl w:val="0"/>
      <w:wordWrap w:val="0"/>
      <w:autoSpaceDE w:val="0"/>
      <w:autoSpaceDN w:val="0"/>
    </w:pPr>
  </w:style>
  <w:style w:type="paragraph" w:customStyle="1" w:styleId="ADC467D2EB1F4D9E87FE03D59AAA07F7">
    <w:name w:val="ADC467D2EB1F4D9E87FE03D59AAA07F7"/>
    <w:pPr>
      <w:widowControl w:val="0"/>
      <w:wordWrap w:val="0"/>
      <w:autoSpaceDE w:val="0"/>
      <w:autoSpaceDN w:val="0"/>
    </w:pPr>
  </w:style>
  <w:style w:type="paragraph" w:customStyle="1" w:styleId="CD40B95B4DBC43F297CCAAF2B920574C">
    <w:name w:val="CD40B95B4DBC43F297CCAAF2B920574C"/>
    <w:pPr>
      <w:widowControl w:val="0"/>
      <w:wordWrap w:val="0"/>
      <w:autoSpaceDE w:val="0"/>
      <w:autoSpaceDN w:val="0"/>
    </w:pPr>
  </w:style>
  <w:style w:type="paragraph" w:customStyle="1" w:styleId="7D5AA218A2F34642A61EBE1A82490D5A">
    <w:name w:val="7D5AA218A2F34642A61EBE1A82490D5A"/>
    <w:pPr>
      <w:widowControl w:val="0"/>
      <w:wordWrap w:val="0"/>
      <w:autoSpaceDE w:val="0"/>
      <w:autoSpaceDN w:val="0"/>
    </w:pPr>
  </w:style>
  <w:style w:type="paragraph" w:customStyle="1" w:styleId="862C3F6C794F4267B2729CD028950C3C">
    <w:name w:val="862C3F6C794F4267B2729CD028950C3C"/>
    <w:pPr>
      <w:widowControl w:val="0"/>
      <w:wordWrap w:val="0"/>
      <w:autoSpaceDE w:val="0"/>
      <w:autoSpaceDN w:val="0"/>
    </w:pPr>
  </w:style>
  <w:style w:type="paragraph" w:customStyle="1" w:styleId="0F1AF85F07E547A4842088705B3ED39A">
    <w:name w:val="0F1AF85F07E547A4842088705B3ED39A"/>
    <w:pPr>
      <w:widowControl w:val="0"/>
      <w:wordWrap w:val="0"/>
      <w:autoSpaceDE w:val="0"/>
      <w:autoSpaceDN w:val="0"/>
    </w:pPr>
  </w:style>
  <w:style w:type="paragraph" w:customStyle="1" w:styleId="625F4D27FD014BD6B193AA0D392CB9F0">
    <w:name w:val="625F4D27FD014BD6B193AA0D392CB9F0"/>
    <w:pPr>
      <w:widowControl w:val="0"/>
      <w:wordWrap w:val="0"/>
      <w:autoSpaceDE w:val="0"/>
      <w:autoSpaceDN w:val="0"/>
    </w:pPr>
  </w:style>
  <w:style w:type="paragraph" w:customStyle="1" w:styleId="64AF4D11E7A241A09F08AED93CAC69F8">
    <w:name w:val="64AF4D11E7A241A09F08AED93CAC69F8"/>
    <w:rsid w:val="00051C21"/>
    <w:pPr>
      <w:widowControl w:val="0"/>
      <w:wordWrap w:val="0"/>
      <w:autoSpaceDE w:val="0"/>
      <w:autoSpaceDN w:val="0"/>
    </w:pPr>
  </w:style>
  <w:style w:type="paragraph" w:customStyle="1" w:styleId="8B93AA5F67024D659D5100BDC9D1963B">
    <w:name w:val="8B93AA5F67024D659D5100BDC9D1963B"/>
    <w:rsid w:val="00051C21"/>
    <w:pPr>
      <w:widowControl w:val="0"/>
      <w:wordWrap w:val="0"/>
      <w:autoSpaceDE w:val="0"/>
      <w:autoSpaceDN w:val="0"/>
    </w:pPr>
  </w:style>
  <w:style w:type="paragraph" w:customStyle="1" w:styleId="F164887308EA4435A65EB2D5BBA849BB">
    <w:name w:val="F164887308EA4435A65EB2D5BBA849BB"/>
    <w:rsid w:val="00051C21"/>
    <w:pPr>
      <w:widowControl w:val="0"/>
      <w:wordWrap w:val="0"/>
      <w:autoSpaceDE w:val="0"/>
      <w:autoSpaceDN w:val="0"/>
    </w:pPr>
  </w:style>
  <w:style w:type="paragraph" w:customStyle="1" w:styleId="CE94B8261698434C93CE50DE917106AC">
    <w:name w:val="CE94B8261698434C93CE50DE917106AC"/>
    <w:rsid w:val="00051C21"/>
    <w:pPr>
      <w:widowControl w:val="0"/>
      <w:wordWrap w:val="0"/>
      <w:autoSpaceDE w:val="0"/>
      <w:autoSpaceDN w:val="0"/>
    </w:pPr>
  </w:style>
  <w:style w:type="paragraph" w:customStyle="1" w:styleId="04F261D5B9EA46FC99C1FF2AB5C9F61A">
    <w:name w:val="04F261D5B9EA46FC99C1FF2AB5C9F61A"/>
    <w:rsid w:val="00051C21"/>
    <w:pPr>
      <w:widowControl w:val="0"/>
      <w:wordWrap w:val="0"/>
      <w:autoSpaceDE w:val="0"/>
      <w:autoSpaceDN w:val="0"/>
    </w:pPr>
  </w:style>
  <w:style w:type="paragraph" w:customStyle="1" w:styleId="CDDB0BE66280465CABF2759F2AA77A61">
    <w:name w:val="CDDB0BE66280465CABF2759F2AA77A61"/>
    <w:rsid w:val="00051C21"/>
    <w:pPr>
      <w:widowControl w:val="0"/>
      <w:wordWrap w:val="0"/>
      <w:autoSpaceDE w:val="0"/>
      <w:autoSpaceDN w:val="0"/>
    </w:pPr>
  </w:style>
  <w:style w:type="paragraph" w:customStyle="1" w:styleId="5175BD7134B246E9B823AAE1AEF29114">
    <w:name w:val="5175BD7134B246E9B823AAE1AEF29114"/>
    <w:rsid w:val="00051C21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1C21"/>
    <w:rPr>
      <w:color w:val="808080"/>
    </w:rPr>
  </w:style>
  <w:style w:type="paragraph" w:customStyle="1" w:styleId="6163952FE04C49A18548346AAF0CD366">
    <w:name w:val="6163952FE04C49A18548346AAF0CD366"/>
    <w:pPr>
      <w:widowControl w:val="0"/>
      <w:wordWrap w:val="0"/>
      <w:autoSpaceDE w:val="0"/>
      <w:autoSpaceDN w:val="0"/>
    </w:pPr>
  </w:style>
  <w:style w:type="paragraph" w:customStyle="1" w:styleId="ADC467D2EB1F4D9E87FE03D59AAA07F7">
    <w:name w:val="ADC467D2EB1F4D9E87FE03D59AAA07F7"/>
    <w:pPr>
      <w:widowControl w:val="0"/>
      <w:wordWrap w:val="0"/>
      <w:autoSpaceDE w:val="0"/>
      <w:autoSpaceDN w:val="0"/>
    </w:pPr>
  </w:style>
  <w:style w:type="paragraph" w:customStyle="1" w:styleId="CD40B95B4DBC43F297CCAAF2B920574C">
    <w:name w:val="CD40B95B4DBC43F297CCAAF2B920574C"/>
    <w:pPr>
      <w:widowControl w:val="0"/>
      <w:wordWrap w:val="0"/>
      <w:autoSpaceDE w:val="0"/>
      <w:autoSpaceDN w:val="0"/>
    </w:pPr>
  </w:style>
  <w:style w:type="paragraph" w:customStyle="1" w:styleId="7D5AA218A2F34642A61EBE1A82490D5A">
    <w:name w:val="7D5AA218A2F34642A61EBE1A82490D5A"/>
    <w:pPr>
      <w:widowControl w:val="0"/>
      <w:wordWrap w:val="0"/>
      <w:autoSpaceDE w:val="0"/>
      <w:autoSpaceDN w:val="0"/>
    </w:pPr>
  </w:style>
  <w:style w:type="paragraph" w:customStyle="1" w:styleId="862C3F6C794F4267B2729CD028950C3C">
    <w:name w:val="862C3F6C794F4267B2729CD028950C3C"/>
    <w:pPr>
      <w:widowControl w:val="0"/>
      <w:wordWrap w:val="0"/>
      <w:autoSpaceDE w:val="0"/>
      <w:autoSpaceDN w:val="0"/>
    </w:pPr>
  </w:style>
  <w:style w:type="paragraph" w:customStyle="1" w:styleId="0F1AF85F07E547A4842088705B3ED39A">
    <w:name w:val="0F1AF85F07E547A4842088705B3ED39A"/>
    <w:pPr>
      <w:widowControl w:val="0"/>
      <w:wordWrap w:val="0"/>
      <w:autoSpaceDE w:val="0"/>
      <w:autoSpaceDN w:val="0"/>
    </w:pPr>
  </w:style>
  <w:style w:type="paragraph" w:customStyle="1" w:styleId="625F4D27FD014BD6B193AA0D392CB9F0">
    <w:name w:val="625F4D27FD014BD6B193AA0D392CB9F0"/>
    <w:pPr>
      <w:widowControl w:val="0"/>
      <w:wordWrap w:val="0"/>
      <w:autoSpaceDE w:val="0"/>
      <w:autoSpaceDN w:val="0"/>
    </w:pPr>
  </w:style>
  <w:style w:type="paragraph" w:customStyle="1" w:styleId="64AF4D11E7A241A09F08AED93CAC69F8">
    <w:name w:val="64AF4D11E7A241A09F08AED93CAC69F8"/>
    <w:rsid w:val="00051C21"/>
    <w:pPr>
      <w:widowControl w:val="0"/>
      <w:wordWrap w:val="0"/>
      <w:autoSpaceDE w:val="0"/>
      <w:autoSpaceDN w:val="0"/>
    </w:pPr>
  </w:style>
  <w:style w:type="paragraph" w:customStyle="1" w:styleId="8B93AA5F67024D659D5100BDC9D1963B">
    <w:name w:val="8B93AA5F67024D659D5100BDC9D1963B"/>
    <w:rsid w:val="00051C21"/>
    <w:pPr>
      <w:widowControl w:val="0"/>
      <w:wordWrap w:val="0"/>
      <w:autoSpaceDE w:val="0"/>
      <w:autoSpaceDN w:val="0"/>
    </w:pPr>
  </w:style>
  <w:style w:type="paragraph" w:customStyle="1" w:styleId="F164887308EA4435A65EB2D5BBA849BB">
    <w:name w:val="F164887308EA4435A65EB2D5BBA849BB"/>
    <w:rsid w:val="00051C21"/>
    <w:pPr>
      <w:widowControl w:val="0"/>
      <w:wordWrap w:val="0"/>
      <w:autoSpaceDE w:val="0"/>
      <w:autoSpaceDN w:val="0"/>
    </w:pPr>
  </w:style>
  <w:style w:type="paragraph" w:customStyle="1" w:styleId="CE94B8261698434C93CE50DE917106AC">
    <w:name w:val="CE94B8261698434C93CE50DE917106AC"/>
    <w:rsid w:val="00051C21"/>
    <w:pPr>
      <w:widowControl w:val="0"/>
      <w:wordWrap w:val="0"/>
      <w:autoSpaceDE w:val="0"/>
      <w:autoSpaceDN w:val="0"/>
    </w:pPr>
  </w:style>
  <w:style w:type="paragraph" w:customStyle="1" w:styleId="04F261D5B9EA46FC99C1FF2AB5C9F61A">
    <w:name w:val="04F261D5B9EA46FC99C1FF2AB5C9F61A"/>
    <w:rsid w:val="00051C21"/>
    <w:pPr>
      <w:widowControl w:val="0"/>
      <w:wordWrap w:val="0"/>
      <w:autoSpaceDE w:val="0"/>
      <w:autoSpaceDN w:val="0"/>
    </w:pPr>
  </w:style>
  <w:style w:type="paragraph" w:customStyle="1" w:styleId="CDDB0BE66280465CABF2759F2AA77A61">
    <w:name w:val="CDDB0BE66280465CABF2759F2AA77A61"/>
    <w:rsid w:val="00051C21"/>
    <w:pPr>
      <w:widowControl w:val="0"/>
      <w:wordWrap w:val="0"/>
      <w:autoSpaceDE w:val="0"/>
      <w:autoSpaceDN w:val="0"/>
    </w:pPr>
  </w:style>
  <w:style w:type="paragraph" w:customStyle="1" w:styleId="5175BD7134B246E9B823AAE1AEF29114">
    <w:name w:val="5175BD7134B246E9B823AAE1AEF29114"/>
    <w:rsid w:val="00051C21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7C761D-693F-46CB-9106-5600BF64A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TC_SE_Template_line</Template>
  <TotalTime>3020</TotalTime>
  <Pages>5</Pages>
  <Words>243</Words>
  <Characters>1389</Characters>
  <Application>Microsoft Office Word</Application>
  <DocSecurity>0</DocSecurity>
  <Lines>11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LINE Games 채용 과제</vt:lpstr>
      <vt:lpstr>문서 제목 (nCvrTitle)</vt:lpstr>
    </vt:vector>
  </TitlesOfParts>
  <Company>LINE Games(주)</Company>
  <LinksUpToDate>false</LinksUpToDate>
  <CharactersWithSpaces>1629</CharactersWithSpaces>
  <SharedDoc>false</SharedDoc>
  <HLinks>
    <vt:vector size="60" baseType="variant">
      <vt:variant>
        <vt:i4>1179705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_Toc169082910</vt:lpwstr>
      </vt:variant>
      <vt:variant>
        <vt:i4>1245241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_Toc169082909</vt:lpwstr>
      </vt:variant>
      <vt:variant>
        <vt:i4>1245241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_Toc169082908</vt:lpwstr>
      </vt:variant>
      <vt:variant>
        <vt:i4>1245241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_Toc169082907</vt:lpwstr>
      </vt:variant>
      <vt:variant>
        <vt:i4>1245241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_Toc169082906</vt:lpwstr>
      </vt:variant>
      <vt:variant>
        <vt:i4>1245241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_Toc169082905</vt:lpwstr>
      </vt:variant>
      <vt:variant>
        <vt:i4>1245241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_Toc169082904</vt:lpwstr>
      </vt:variant>
      <vt:variant>
        <vt:i4>1245241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_Toc169082903</vt:lpwstr>
      </vt:variant>
      <vt:variant>
        <vt:i4>1245241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_Toc169082902</vt:lpwstr>
      </vt:variant>
      <vt:variant>
        <vt:i4>1245241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_Toc169082901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 Games 채용 과제</dc:title>
  <dc:creator>User</dc:creator>
  <cp:keywords>키워드</cp:keywords>
  <cp:lastModifiedBy>Chanjoo Jung</cp:lastModifiedBy>
  <cp:revision>4</cp:revision>
  <cp:lastPrinted>2019-08-19T09:11:00Z</cp:lastPrinted>
  <dcterms:created xsi:type="dcterms:W3CDTF">2020-04-27T02:12:00Z</dcterms:created>
  <dcterms:modified xsi:type="dcterms:W3CDTF">2020-05-01T07:55:00Z</dcterms:modified>
</cp:coreProperties>
</file>